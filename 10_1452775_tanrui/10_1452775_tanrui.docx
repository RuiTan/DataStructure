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" w:eastAsia="Microsoft YaHei UI" w:hAnsi="Microsoft YaHei UI"/>
          <w:sz w:val="16"/>
          <w:szCs w:val="16"/>
        </w:rPr>
        <w:id w:val="-1975434350"/>
        <w:docPartObj>
          <w:docPartGallery w:val="Cover Pages"/>
          <w:docPartUnique/>
        </w:docPartObj>
      </w:sdtPr>
      <w:sdtContent>
        <w:p w:rsidR="008933DD" w:rsidRPr="0071045C" w:rsidRDefault="00712CFC">
          <w:pPr>
            <w:rPr>
              <w:rFonts w:ascii="Microsoft YaHei UI" w:eastAsia="Microsoft YaHei UI" w:hAnsi="Microsoft YaHei UI"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6704" behindDoc="1" locked="0" layoutInCell="1" allowOverlap="0" wp14:anchorId="5946DA4D" wp14:editId="0E3198BD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文本框 14" descr="报告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标题"/>
                                  <w:tag w:val=""/>
                                  <w:id w:val="2115015981"/>
                                  <w:placeholder>
                                    <w:docPart w:val="9A85DD2E84274E67B89B9FAD4D1010C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B3EBD" w:rsidRPr="0047418C" w:rsidRDefault="002B3EBD">
                                    <w:pPr>
                                      <w:pStyle w:val="ae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项目文档</w:t>
                                    </w:r>
                                  </w:p>
                                </w:sdtContent>
                              </w:sdt>
                              <w:p w:rsidR="002B3EBD" w:rsidRPr="0047418C" w:rsidRDefault="002B3EBD" w:rsidP="008D138E">
                                <w:pPr>
                                  <w:pStyle w:val="a7"/>
                                  <w:ind w:left="144" w:right="720" w:firstLineChars="100" w:firstLine="60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8675627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谈瑞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  <w:i w:val="0"/>
                                  </w:rPr>
                                  <w:alias w:val="引言或摘要"/>
                                  <w:tag w:val="引言或摘要"/>
                                  <w:id w:val="-24796312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2B3EBD" w:rsidRPr="008D138E" w:rsidRDefault="002B3EBD">
                                    <w:pPr>
                                      <w:pStyle w:val="af4"/>
                                      <w:spacing w:after="600"/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</w:pPr>
                                    <w:r w:rsidRPr="0087466E"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十</w:t>
                                    </w:r>
                                    <w:r>
                                      <w:rPr>
                                        <w:rFonts w:ascii="Microsoft YaHei UI" w:eastAsia="Microsoft YaHei UI" w:hAnsi="Microsoft YaHei UI"/>
                                        <w:i w:val="0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  <w:i w:val="0"/>
                                      </w:rPr>
                                      <w:t>几种排序算法比较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5946DA4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" o:spid="_x0000_s1026" type="#_x0000_t202" alt="报告标题" style="position:absolute;margin-left:0;margin-top:0;width:421.1pt;height:526.6pt;z-index:-25165977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标题"/>
                            <w:tag w:val=""/>
                            <w:id w:val="2115015981"/>
                            <w:placeholder>
                              <w:docPart w:val="9A85DD2E84274E67B89B9FAD4D1010C0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B3EBD" w:rsidRPr="0047418C" w:rsidRDefault="002B3EBD">
                              <w:pPr>
                                <w:pStyle w:val="ae"/>
                                <w:rPr>
                                  <w:rFonts w:ascii="Microsoft YaHei UI" w:eastAsia="Microsoft YaHei UI" w:hAnsi="Microsoft YaHei UI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项目文档</w:t>
                              </w:r>
                            </w:p>
                          </w:sdtContent>
                        </w:sdt>
                        <w:p w:rsidR="002B3EBD" w:rsidRPr="0047418C" w:rsidRDefault="002B3EBD" w:rsidP="008D138E">
                          <w:pPr>
                            <w:pStyle w:val="a7"/>
                            <w:ind w:left="144" w:right="720" w:firstLineChars="100" w:firstLine="60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8675627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谈瑞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Microsoft YaHei UI" w:eastAsia="Microsoft YaHei UI" w:hAnsi="Microsoft YaHei UI"/>
                              <w:i w:val="0"/>
                            </w:rPr>
                            <w:alias w:val="引言或摘要"/>
                            <w:tag w:val="引言或摘要"/>
                            <w:id w:val="-24796312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2B3EBD" w:rsidRPr="008D138E" w:rsidRDefault="002B3EBD">
                              <w:pPr>
                                <w:pStyle w:val="af4"/>
                                <w:spacing w:after="600"/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</w:pPr>
                              <w:r w:rsidRPr="0087466E"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项目</w:t>
                              </w:r>
                              <w:r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十</w:t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  <w:i w:val="0"/>
                                </w:rPr>
                                <w:t>：</w:t>
                              </w:r>
                              <w:r>
                                <w:rPr>
                                  <w:rFonts w:ascii="Microsoft YaHei UI" w:eastAsia="Microsoft YaHei UI" w:hAnsi="Microsoft YaHei UI" w:hint="eastAsia"/>
                                  <w:i w:val="0"/>
                                </w:rPr>
                                <w:t>几种排序算法比较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933DD" w:rsidRPr="0071045C" w:rsidRDefault="004A70A0">
          <w:pPr>
            <w:rPr>
              <w:rFonts w:ascii="Microsoft YaHei UI" w:eastAsia="Microsoft YaHei UI" w:hAnsi="Microsoft YaHei UI"/>
              <w:b/>
              <w:bCs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0" wp14:anchorId="3765B5A2" wp14:editId="53F5E822">
                    <wp:simplePos x="0" y="0"/>
                    <wp:positionH relativeFrom="page">
                      <wp:posOffset>425450</wp:posOffset>
                    </wp:positionH>
                    <wp:positionV relativeFrom="margin">
                      <wp:posOffset>7011035</wp:posOffset>
                    </wp:positionV>
                    <wp:extent cx="6858000" cy="1775460"/>
                    <wp:effectExtent l="0" t="0" r="14605" b="9525"/>
                    <wp:wrapSquare wrapText="bothSides"/>
                    <wp:docPr id="15" name="文本框 15" descr="联系信息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3EBD" w:rsidRPr="0071045C" w:rsidRDefault="002B3EBD">
                                <w:pPr>
                                  <w:pStyle w:val="aff6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公司"/>
                                    <w:tag w:val=""/>
                                    <w:id w:val="173535018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Microsoft YaHei UI" w:eastAsia="Microsoft YaHei UI" w:hAnsi="Microsoft YaHei U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86"/>
                                  <w:gridCol w:w="3489"/>
                                  <w:gridCol w:w="3489"/>
                                </w:tblGrid>
                                <w:tr w:rsidR="002B3EBD" w:rsidRPr="0071045C" w:rsidTr="00C30EF8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2B3EBD" w:rsidRPr="0071045C" w:rsidRDefault="002B3EBD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2B3EBD" w:rsidRPr="0071045C" w:rsidRDefault="002B3EBD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2B3EBD" w:rsidRPr="0071045C" w:rsidRDefault="002B3EBD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  <w:tr w:rsidR="002B3EBD" w:rsidRPr="00C30EF8" w:rsidTr="00C30EF8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2B3EBD" w:rsidRPr="00C30EF8" w:rsidRDefault="002B3EBD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专业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班级：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软件工程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4班</w:t>
                                      </w:r>
                                    </w:p>
                                    <w:p w:rsidR="002B3EBD" w:rsidRPr="00C30EF8" w:rsidRDefault="002B3EBD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  <w:bCs/>
                                          <w:lang w:val="zh-CN"/>
                                        </w:rPr>
                                        <w:t>电话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  <w:bCs/>
                                          <w:lang w:val="zh-CN"/>
                                        </w:rPr>
                                        <w:t>：</w:t>
                                      </w:r>
                                      <w:sdt>
                                        <w:sdtPr>
                                          <w:rPr>
                                            <w:rFonts w:ascii="Microsoft YaHei UI" w:eastAsia="Microsoft YaHei UI" w:hAnsi="Microsoft YaHei UI"/>
                                          </w:rPr>
                                          <w:alias w:val="电话"/>
                                          <w:tag w:val=""/>
                                          <w:id w:val="1513494615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18936361545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2B3EBD" w:rsidRPr="00C30EF8" w:rsidRDefault="002B3EBD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学号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</w:t>
                                      </w:r>
                                      <w:r w:rsidRPr="00C30EF8"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1452775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电子邮件"/>
                                        <w:tag w:val=""/>
                                        <w:id w:val="118426998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:rsidR="002B3EBD" w:rsidRPr="00C30EF8" w:rsidRDefault="002B3EBD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电子邮件：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tanrui106@163.com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2B3EBD" w:rsidRPr="00C30EF8" w:rsidRDefault="002B3EBD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>
                                        <w:rPr>
                                          <w:rFonts w:ascii="Microsoft YaHei UI" w:eastAsia="Microsoft YaHei UI" w:hAnsi="Microsoft YaHei UI" w:hint="eastAsia"/>
                                        </w:rPr>
                                        <w:t>课目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t>：数据结构课程设计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网站"/>
                                        <w:tag w:val=""/>
                                        <w:id w:val="-1333679606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Content>
                                        <w:p w:rsidR="002B3EBD" w:rsidRPr="00C30EF8" w:rsidRDefault="002B3EBD" w:rsidP="00C30EF8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 w:rsidRPr="00C30EF8"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个人网站：http://</w:t>
                                          </w:r>
                                          <w:r w:rsidRPr="00C30EF8"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guitoubing.top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2B3EBD" w:rsidRPr="0071045C" w:rsidTr="00C30EF8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2B3EBD" w:rsidRPr="0071045C" w:rsidRDefault="002B3EBD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2B3EBD" w:rsidRPr="0071045C" w:rsidRDefault="002B3EBD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2B3EBD" w:rsidRPr="0071045C" w:rsidRDefault="002B3EBD" w:rsidP="00C30EF8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2B3EBD" w:rsidRPr="0071045C" w:rsidRDefault="002B3EBD">
                                <w:pPr>
                                  <w:pStyle w:val="af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765B5A2" id="文本框 15" o:spid="_x0000_s1027" type="#_x0000_t202" alt="联系信息" style="position:absolute;margin-left:33.5pt;margin-top:552.05pt;width:540pt;height:139.8pt;z-index:251657728;visibility:visible;mso-wrap-style:square;mso-width-percent:1282;mso-height-percent:200;mso-wrap-distance-left:9pt;mso-wrap-distance-top:0;mso-wrap-distance-right:9pt;mso-wrap-distance-bottom:0;mso-position-horizontal:absolute;mso-position-horizontal-relative:page;mso-position-vertical:absolute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" o:allowoverlap="f" filled="f" stroked="f" strokeweight=".5pt">
                    <v:textbox inset="0,0,0,0">
                      <w:txbxContent>
                        <w:p w:rsidR="002B3EBD" w:rsidRPr="0071045C" w:rsidRDefault="002B3EBD">
                          <w:pPr>
                            <w:pStyle w:val="aff6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公司"/>
                              <w:tag w:val=""/>
                              <w:id w:val="173535018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ascii="Microsoft YaHei UI" w:eastAsia="Microsoft YaHei UI" w:hAnsi="Microsoft YaHei U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86"/>
                            <w:gridCol w:w="3489"/>
                            <w:gridCol w:w="3489"/>
                          </w:tblGrid>
                          <w:tr w:rsidR="002B3EBD" w:rsidRPr="0071045C" w:rsidTr="00C30EF8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2B3EBD" w:rsidRPr="0071045C" w:rsidRDefault="002B3EBD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2B3EBD" w:rsidRPr="0071045C" w:rsidRDefault="002B3EBD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2B3EBD" w:rsidRPr="0071045C" w:rsidRDefault="002B3EBD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  <w:tr w:rsidR="002B3EBD" w:rsidRPr="00C30EF8" w:rsidTr="00C30EF8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2B3EBD" w:rsidRPr="00C30EF8" w:rsidRDefault="002B3EBD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专业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班级：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软件工程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4班</w:t>
                                </w:r>
                              </w:p>
                              <w:p w:rsidR="002B3EBD" w:rsidRPr="00C30EF8" w:rsidRDefault="002B3EBD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/>
                                    <w:bCs/>
                                    <w:lang w:val="zh-CN"/>
                                  </w:rPr>
                                  <w:t>电话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  <w:bCs/>
                                    <w:lang w:val="zh-CN"/>
                                  </w:rPr>
                                  <w:t>：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电话"/>
                                    <w:tag w:val=""/>
                                    <w:id w:val="1513494615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18936361545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2B3EBD" w:rsidRPr="00C30EF8" w:rsidRDefault="002B3EBD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学号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/>
                                  </w:rPr>
                                  <w:t>：</w:t>
                                </w:r>
                                <w:r w:rsidRPr="00C30EF8"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1452775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电子邮件"/>
                                  <w:tag w:val=""/>
                                  <w:id w:val="118426998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:rsidR="002B3EBD" w:rsidRPr="00C30EF8" w:rsidRDefault="002B3EBD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电子邮件：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tanrui106@163.com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2B3EBD" w:rsidRPr="00C30EF8" w:rsidRDefault="002B3EBD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 w:hint="eastAsia"/>
                                  </w:rPr>
                                  <w:t>课目</w:t>
                                </w:r>
                                <w:r>
                                  <w:rPr>
                                    <w:rFonts w:ascii="Microsoft YaHei UI" w:eastAsia="Microsoft YaHei UI" w:hAnsi="Microsoft YaHei UI"/>
                                  </w:rPr>
                                  <w:t>：数据结构课程设计</w:t>
                                </w:r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网站"/>
                                  <w:tag w:val=""/>
                                  <w:id w:val="-1333679606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Content>
                                  <w:p w:rsidR="002B3EBD" w:rsidRPr="00C30EF8" w:rsidRDefault="002B3EBD" w:rsidP="00C30EF8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 w:rsidRPr="00C30EF8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个人网站：http://</w:t>
                                    </w:r>
                                    <w:r w:rsidRPr="00C30EF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guitoubing.top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2B3EBD" w:rsidRPr="0071045C" w:rsidTr="00C30EF8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2B3EBD" w:rsidRPr="0071045C" w:rsidRDefault="002B3EBD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2B3EBD" w:rsidRPr="0071045C" w:rsidRDefault="002B3EBD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2B3EBD" w:rsidRPr="0071045C" w:rsidRDefault="002B3EBD" w:rsidP="00C30EF8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</w:tbl>
                        <w:p w:rsidR="002B3EBD" w:rsidRPr="0071045C" w:rsidRDefault="002B3EBD">
                          <w:pPr>
                            <w:pStyle w:val="af5"/>
                            <w:rPr>
                              <w:rFonts w:ascii="Microsoft YaHei UI" w:eastAsia="Microsoft YaHei UI" w:hAnsi="Microsoft YaHei UI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12CFC" w:rsidRPr="0071045C">
            <w:rPr>
              <w:rFonts w:ascii="Microsoft YaHei UI" w:eastAsia="Microsoft YaHei UI" w:hAnsi="Microsoft YaHei UI"/>
              <w:sz w:val="16"/>
              <w:szCs w:val="16"/>
            </w:rPr>
            <w:br w:type="page"/>
          </w:r>
        </w:p>
      </w:sdtContent>
    </w:sdt>
    <w:sdt>
      <w:sdtPr>
        <w:rPr>
          <w:lang w:val="zh-CN"/>
        </w:rPr>
        <w:id w:val="-6990881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404040" w:themeColor="text1" w:themeTint="BF"/>
          <w:sz w:val="20"/>
          <w:szCs w:val="20"/>
        </w:rPr>
      </w:sdtEndPr>
      <w:sdtContent>
        <w:p w:rsidR="006E5A92" w:rsidRDefault="006E5A92">
          <w:pPr>
            <w:pStyle w:val="TOC"/>
          </w:pPr>
          <w:r>
            <w:rPr>
              <w:lang w:val="zh-CN"/>
            </w:rPr>
            <w:t>目录</w:t>
          </w:r>
        </w:p>
        <w:p w:rsidR="006E5A92" w:rsidRDefault="006E5A92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75382" w:history="1">
            <w:r w:rsidRPr="002E33F0">
              <w:rPr>
                <w:rStyle w:val="af7"/>
                <w:rFonts w:ascii="Microsoft YaHei UI" w:eastAsia="Microsoft YaHei UI" w:hAnsi="Microsoft YaHei UI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775383" w:history="1">
            <w:r w:rsidRPr="002E33F0">
              <w:rPr>
                <w:rStyle w:val="af7"/>
                <w:rFonts w:ascii="Microsoft YaHei UI" w:eastAsia="Microsoft YaHei UI" w:hAnsi="Microsoft YaHei UI"/>
                <w:noProof/>
              </w:rPr>
              <w:t>项目概要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775384" w:history="1">
            <w:r w:rsidRPr="002E33F0">
              <w:rPr>
                <w:rStyle w:val="af7"/>
                <w:rFonts w:ascii="Microsoft YaHei UI" w:eastAsia="Microsoft YaHei UI" w:hAnsi="Microsoft YaHei UI"/>
                <w:noProof/>
              </w:rPr>
              <w:t>项目功能及要求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02775385" w:history="1">
            <w:r w:rsidRPr="002E33F0">
              <w:rPr>
                <w:rStyle w:val="af7"/>
                <w:rFonts w:ascii="Microsoft YaHei UI" w:eastAsia="Microsoft YaHei UI" w:hAnsi="Microsoft YaHei UI"/>
                <w:noProof/>
              </w:rPr>
              <w:t>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775386" w:history="1">
            <w:r w:rsidRPr="002E33F0">
              <w:rPr>
                <w:rStyle w:val="af7"/>
                <w:noProof/>
              </w:rPr>
              <w:t>性能分析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775387" w:history="1">
            <w:r w:rsidRPr="002E33F0">
              <w:rPr>
                <w:rStyle w:val="af7"/>
                <w:noProof/>
              </w:rPr>
              <w:t>特点比较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02775388" w:history="1">
            <w:r w:rsidRPr="002E33F0">
              <w:rPr>
                <w:rStyle w:val="af7"/>
                <w:rFonts w:ascii="Microsoft YaHei UI" w:eastAsia="Microsoft YaHei UI" w:hAnsi="Microsoft YaHei UI"/>
                <w:noProof/>
              </w:rPr>
              <w:t>项目类的实现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775389" w:history="1">
            <w:r w:rsidRPr="002E33F0">
              <w:rPr>
                <w:rStyle w:val="af7"/>
                <w:rFonts w:ascii="Microsoft YaHei UI" w:eastAsia="Microsoft YaHei UI" w:hAnsi="Microsoft YaHei UI"/>
                <w:noProof/>
              </w:rPr>
              <w:t>Sorts类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02775390" w:history="1">
            <w:r w:rsidRPr="002E33F0">
              <w:rPr>
                <w:rStyle w:val="af7"/>
                <w:noProof/>
              </w:rPr>
              <w:t>代码分析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32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502775391" w:history="1">
            <w:r w:rsidRPr="002E33F0">
              <w:rPr>
                <w:rStyle w:val="af7"/>
                <w:noProof/>
              </w:rPr>
              <w:t>冒泡排序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32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502775392" w:history="1">
            <w:r w:rsidRPr="002E33F0">
              <w:rPr>
                <w:rStyle w:val="af7"/>
                <w:noProof/>
              </w:rPr>
              <w:t>选择排序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32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502775393" w:history="1">
            <w:r w:rsidRPr="002E33F0">
              <w:rPr>
                <w:rStyle w:val="af7"/>
                <w:noProof/>
              </w:rPr>
              <w:t>直接插入排序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32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502775394" w:history="1">
            <w:r w:rsidRPr="002E33F0">
              <w:rPr>
                <w:rStyle w:val="af7"/>
                <w:noProof/>
              </w:rPr>
              <w:t>希尔排序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32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502775395" w:history="1">
            <w:r w:rsidRPr="002E33F0">
              <w:rPr>
                <w:rStyle w:val="af7"/>
                <w:noProof/>
              </w:rPr>
              <w:t>快速排序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32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502775396" w:history="1">
            <w:r w:rsidRPr="002E33F0">
              <w:rPr>
                <w:rStyle w:val="af7"/>
                <w:noProof/>
              </w:rPr>
              <w:t>堆排序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32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502775397" w:history="1">
            <w:r w:rsidRPr="002E33F0">
              <w:rPr>
                <w:rStyle w:val="af7"/>
                <w:noProof/>
              </w:rPr>
              <w:t>归并排序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32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502775398" w:history="1">
            <w:r w:rsidRPr="002E33F0">
              <w:rPr>
                <w:rStyle w:val="af7"/>
                <w:noProof/>
              </w:rPr>
              <w:t>基数排序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02775399" w:history="1">
            <w:r w:rsidRPr="002E33F0">
              <w:rPr>
                <w:rStyle w:val="af7"/>
                <w:noProof/>
              </w:rPr>
              <w:t>一些</w:t>
            </w:r>
            <w:r w:rsidRPr="002E33F0">
              <w:rPr>
                <w:rStyle w:val="af7"/>
                <w:noProof/>
              </w:rPr>
              <w:t>思</w:t>
            </w:r>
            <w:r w:rsidRPr="002E33F0">
              <w:rPr>
                <w:rStyle w:val="af7"/>
                <w:noProof/>
              </w:rPr>
              <w:t>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775400" w:history="1">
            <w:r w:rsidRPr="002E33F0">
              <w:rPr>
                <w:rStyle w:val="af7"/>
                <w:noProof/>
              </w:rPr>
              <w:t>快速排序为什么快？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32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502775401" w:history="1">
            <w:r w:rsidRPr="002E33F0">
              <w:rPr>
                <w:rStyle w:val="af7"/>
                <w:noProof/>
              </w:rPr>
              <w:t>称球问题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32"/>
            <w:tabs>
              <w:tab w:val="right" w:leader="dot" w:pos="8189"/>
            </w:tabs>
            <w:ind w:left="800"/>
            <w:rPr>
              <w:noProof/>
              <w:color w:val="auto"/>
              <w:kern w:val="2"/>
              <w:sz w:val="21"/>
              <w:szCs w:val="22"/>
            </w:rPr>
          </w:pPr>
          <w:hyperlink w:anchor="_Toc502775402" w:history="1">
            <w:r w:rsidRPr="002E33F0">
              <w:rPr>
                <w:rStyle w:val="af7"/>
                <w:noProof/>
              </w:rPr>
              <w:t>快速排序的实质及比较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775403" w:history="1">
            <w:r w:rsidRPr="002E33F0">
              <w:rPr>
                <w:rStyle w:val="af7"/>
                <w:noProof/>
              </w:rPr>
              <w:t>实际情况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12"/>
            <w:rPr>
              <w:noProof/>
              <w:color w:val="auto"/>
              <w:kern w:val="2"/>
              <w:sz w:val="21"/>
              <w:szCs w:val="22"/>
            </w:rPr>
          </w:pPr>
          <w:hyperlink w:anchor="_Toc502775404" w:history="1">
            <w:r w:rsidRPr="002E33F0">
              <w:rPr>
                <w:rStyle w:val="af7"/>
                <w:noProof/>
              </w:rPr>
              <w:t>运行测试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775405" w:history="1">
            <w:r w:rsidRPr="002E33F0">
              <w:rPr>
                <w:rStyle w:val="af7"/>
                <w:noProof/>
              </w:rPr>
              <w:t>排序数数量为</w:t>
            </w:r>
            <w:r w:rsidRPr="002E33F0">
              <w:rPr>
                <w:rStyle w:val="af7"/>
                <w:noProof/>
              </w:rPr>
              <w:t>10000</w:t>
            </w:r>
            <w:r w:rsidRPr="002E33F0">
              <w:rPr>
                <w:rStyle w:val="af7"/>
                <w:noProof/>
              </w:rPr>
              <w:t>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pPr>
            <w:pStyle w:val="22"/>
            <w:tabs>
              <w:tab w:val="right" w:leader="dot" w:pos="8189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502775406" w:history="1">
            <w:r w:rsidRPr="002E33F0">
              <w:rPr>
                <w:rStyle w:val="af7"/>
                <w:noProof/>
              </w:rPr>
              <w:t>排序数量为</w:t>
            </w:r>
            <w:r w:rsidRPr="002E33F0">
              <w:rPr>
                <w:rStyle w:val="af7"/>
                <w:noProof/>
              </w:rPr>
              <w:t>100000</w:t>
            </w:r>
            <w:r w:rsidRPr="002E33F0">
              <w:rPr>
                <w:rStyle w:val="af7"/>
                <w:noProof/>
              </w:rPr>
              <w:t>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_Toc502775406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526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A92" w:rsidRDefault="006E5A92">
          <w:r>
            <w:rPr>
              <w:b/>
              <w:bCs/>
              <w:lang w:val="zh-CN"/>
            </w:rPr>
            <w:fldChar w:fldCharType="end"/>
          </w:r>
        </w:p>
      </w:sdtContent>
    </w:sdt>
    <w:p w:rsidR="008933DD" w:rsidRPr="00D25999" w:rsidRDefault="00C30EF8">
      <w:pPr>
        <w:pStyle w:val="1"/>
        <w:rPr>
          <w:rFonts w:ascii="Microsoft YaHei UI" w:eastAsia="Microsoft YaHei UI" w:hAnsi="Microsoft YaHei UI"/>
          <w:szCs w:val="40"/>
        </w:rPr>
      </w:pPr>
      <w:bookmarkStart w:id="0" w:name="_Toc502775382"/>
      <w:r>
        <w:rPr>
          <w:rFonts w:ascii="Microsoft YaHei UI" w:eastAsia="Microsoft YaHei UI" w:hAnsi="Microsoft YaHei UI" w:hint="eastAsia"/>
          <w:szCs w:val="40"/>
        </w:rPr>
        <w:lastRenderedPageBreak/>
        <w:t>项目简介</w:t>
      </w:r>
      <w:r w:rsidR="00712CFC" w:rsidRPr="00D25999">
        <w:rPr>
          <w:rFonts w:ascii="Microsoft YaHei UI" w:eastAsia="Microsoft YaHei UI" w:hAnsi="Microsoft YaHei UI"/>
          <w:noProof/>
          <w:szCs w:val="40"/>
        </w:rPr>
        <mc:AlternateContent>
          <mc:Choice Requires="wps">
            <w:drawing>
              <wp:anchor distT="0" distB="2743200" distL="182880" distR="182880" simplePos="0" relativeHeight="251653120" behindDoc="0" locked="0" layoutInCell="1" allowOverlap="1" wp14:anchorId="478153DC" wp14:editId="477B0413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文本框 5" descr="边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BD" w:rsidRPr="0071045C" w:rsidRDefault="002B3EBD">
                            <w:pPr>
                              <w:pStyle w:val="af9"/>
                              <w:rPr>
                                <w:rFonts w:ascii="Microsoft YaHei UI" w:eastAsia="Microsoft YaHei UI" w:hAnsi="Microsoft YaHei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78153DC" id="文本框 5" o:spid="_x0000_s1028" type="#_x0000_t202" alt="边栏" style="position:absolute;margin-left:0;margin-top:0;width:98.25pt;height:181.45pt;z-index:251653120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" filled="f" stroked="f" strokeweight=".5pt">
                <v:textbox inset="3.6pt,0,3.6pt,0">
                  <w:txbxContent>
                    <w:p w:rsidR="002B3EBD" w:rsidRPr="0071045C" w:rsidRDefault="002B3EBD">
                      <w:pPr>
                        <w:pStyle w:val="af9"/>
                        <w:rPr>
                          <w:rFonts w:ascii="Microsoft YaHei UI" w:eastAsia="Microsoft YaHei UI" w:hAnsi="Microsoft YaHei UI"/>
                        </w:rPr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</w:p>
    <w:p w:rsidR="008933DD" w:rsidRPr="00D25999" w:rsidRDefault="00C30EF8">
      <w:pPr>
        <w:pStyle w:val="20"/>
        <w:rPr>
          <w:rFonts w:ascii="Microsoft YaHei UI" w:eastAsia="Microsoft YaHei UI" w:hAnsi="Microsoft YaHei UI"/>
          <w:szCs w:val="28"/>
        </w:rPr>
      </w:pPr>
      <w:bookmarkStart w:id="1" w:name="_Toc502775383"/>
      <w:r>
        <w:rPr>
          <w:rFonts w:ascii="Microsoft YaHei UI" w:eastAsia="Microsoft YaHei UI" w:hAnsi="Microsoft YaHei UI" w:hint="eastAsia"/>
          <w:szCs w:val="28"/>
        </w:rPr>
        <w:t>项目概要</w:t>
      </w:r>
      <w:bookmarkEnd w:id="1"/>
    </w:p>
    <w:p w:rsidR="0027324B" w:rsidRPr="00DA7505" w:rsidRDefault="00A36890" w:rsidP="0027324B">
      <w:pPr>
        <w:rPr>
          <w:sz w:val="21"/>
          <w:szCs w:val="21"/>
        </w:rPr>
      </w:pPr>
      <w:r w:rsidRPr="00DA7505">
        <w:rPr>
          <w:rFonts w:hint="eastAsia"/>
          <w:sz w:val="21"/>
          <w:szCs w:val="21"/>
        </w:rPr>
        <w:t>随机函数产生</w:t>
      </w:r>
      <w:r w:rsidRPr="00DA7505">
        <w:rPr>
          <w:rFonts w:hint="eastAsia"/>
          <w:sz w:val="21"/>
          <w:szCs w:val="21"/>
        </w:rPr>
        <w:t>10000</w:t>
      </w:r>
      <w:r w:rsidRPr="00DA7505">
        <w:rPr>
          <w:rFonts w:hint="eastAsia"/>
          <w:sz w:val="21"/>
          <w:szCs w:val="21"/>
        </w:rPr>
        <w:t>个随机数，用快速排序，直接插入排序，冒泡排序，选择排序，希尔排序，堆排序，归并排序，基数排序的排序方法排序，并统计每种排序所花费的排序时间和交换次数。</w:t>
      </w:r>
    </w:p>
    <w:p w:rsidR="008933DD" w:rsidRDefault="00C30EF8">
      <w:pPr>
        <w:pStyle w:val="20"/>
        <w:rPr>
          <w:rFonts w:ascii="Microsoft YaHei UI" w:eastAsia="Microsoft YaHei UI" w:hAnsi="Microsoft YaHei UI"/>
          <w:szCs w:val="28"/>
        </w:rPr>
      </w:pPr>
      <w:bookmarkStart w:id="2" w:name="_Toc502775384"/>
      <w:r>
        <w:rPr>
          <w:rFonts w:ascii="Microsoft YaHei UI" w:eastAsia="Microsoft YaHei UI" w:hAnsi="Microsoft YaHei UI" w:hint="eastAsia"/>
          <w:szCs w:val="28"/>
        </w:rPr>
        <w:t>项目功能及要求</w:t>
      </w:r>
      <w:bookmarkEnd w:id="2"/>
    </w:p>
    <w:p w:rsidR="004D55C4" w:rsidRPr="00DA7505" w:rsidRDefault="004B3FC5" w:rsidP="004D55C4">
      <w:pPr>
        <w:rPr>
          <w:sz w:val="21"/>
          <w:szCs w:val="21"/>
        </w:rPr>
      </w:pPr>
      <w:r w:rsidRPr="00DA7505">
        <w:rPr>
          <w:sz w:val="21"/>
          <w:szCs w:val="21"/>
        </w:rPr>
        <w:t>实现对八种排序算法</w:t>
      </w:r>
      <w:r w:rsidR="00ED56DF" w:rsidRPr="00DA7505">
        <w:rPr>
          <w:rFonts w:hint="eastAsia"/>
          <w:sz w:val="21"/>
          <w:szCs w:val="21"/>
        </w:rPr>
        <w:t>的花费时间、查找次数的比较</w:t>
      </w:r>
      <w:r w:rsidR="00FE546A" w:rsidRPr="00DA7505">
        <w:rPr>
          <w:rFonts w:hint="eastAsia"/>
          <w:sz w:val="21"/>
          <w:szCs w:val="21"/>
        </w:rPr>
        <w:t>，并分析出各种排序算法的优劣</w:t>
      </w:r>
    </w:p>
    <w:p w:rsidR="008933DD" w:rsidRDefault="00291976">
      <w:pPr>
        <w:pStyle w:val="1"/>
        <w:rPr>
          <w:rFonts w:ascii="Microsoft YaHei UI" w:eastAsia="Microsoft YaHei UI" w:hAnsi="Microsoft YaHei UI"/>
          <w:szCs w:val="40"/>
        </w:rPr>
      </w:pPr>
      <w:bookmarkStart w:id="3" w:name="_Toc502775385"/>
      <w:r>
        <w:rPr>
          <w:rFonts w:ascii="Microsoft YaHei UI" w:eastAsia="Microsoft YaHei UI" w:hAnsi="Microsoft YaHei UI" w:hint="eastAsia"/>
          <w:szCs w:val="40"/>
        </w:rPr>
        <w:lastRenderedPageBreak/>
        <w:t>项目结构</w:t>
      </w:r>
      <w:bookmarkEnd w:id="3"/>
    </w:p>
    <w:p w:rsidR="00DA7505" w:rsidRDefault="00DA7505" w:rsidP="00DA7505">
      <w:pPr>
        <w:rPr>
          <w:sz w:val="21"/>
          <w:szCs w:val="21"/>
        </w:rPr>
      </w:pPr>
      <w:r>
        <w:rPr>
          <w:sz w:val="21"/>
          <w:szCs w:val="21"/>
        </w:rPr>
        <w:t>本项目对八种排序方法进行了实现</w:t>
      </w:r>
      <w:r w:rsidR="007A294C">
        <w:rPr>
          <w:rFonts w:hint="eastAsia"/>
          <w:sz w:val="21"/>
          <w:szCs w:val="21"/>
        </w:rPr>
        <w:t>，</w:t>
      </w:r>
      <w:r w:rsidR="007A294C">
        <w:rPr>
          <w:sz w:val="21"/>
          <w:szCs w:val="21"/>
        </w:rPr>
        <w:t>输出了对</w:t>
      </w:r>
      <w:r w:rsidR="007A294C">
        <w:rPr>
          <w:rFonts w:hint="eastAsia"/>
          <w:sz w:val="21"/>
          <w:szCs w:val="21"/>
        </w:rPr>
        <w:t>10000</w:t>
      </w:r>
      <w:r w:rsidR="007A294C">
        <w:rPr>
          <w:rFonts w:hint="eastAsia"/>
          <w:sz w:val="21"/>
          <w:szCs w:val="21"/>
        </w:rPr>
        <w:t>个随机数进行排列时的花费时间及交换次数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同时对每种</w:t>
      </w:r>
      <w:r w:rsidR="0042318C">
        <w:rPr>
          <w:sz w:val="21"/>
          <w:szCs w:val="21"/>
        </w:rPr>
        <w:t>算法的实现方法</w:t>
      </w:r>
      <w:r>
        <w:rPr>
          <w:sz w:val="21"/>
          <w:szCs w:val="21"/>
        </w:rPr>
        <w:t>进行了思考</w:t>
      </w:r>
      <w:r w:rsidR="00D55C53">
        <w:rPr>
          <w:rFonts w:hint="eastAsia"/>
          <w:sz w:val="21"/>
          <w:szCs w:val="21"/>
        </w:rPr>
        <w:t>，</w:t>
      </w:r>
      <w:r w:rsidR="00D55C53">
        <w:rPr>
          <w:sz w:val="21"/>
          <w:szCs w:val="21"/>
        </w:rPr>
        <w:t>分析了各类算法的优劣</w:t>
      </w:r>
      <w:r w:rsidR="00A32F67">
        <w:rPr>
          <w:rFonts w:hint="eastAsia"/>
          <w:sz w:val="21"/>
          <w:szCs w:val="21"/>
        </w:rPr>
        <w:t>，</w:t>
      </w:r>
      <w:r w:rsidR="00A32F67">
        <w:rPr>
          <w:sz w:val="21"/>
          <w:szCs w:val="21"/>
        </w:rPr>
        <w:t>而本项目在真正实现时</w:t>
      </w:r>
      <w:r w:rsidR="00AE329E">
        <w:rPr>
          <w:sz w:val="21"/>
          <w:szCs w:val="21"/>
        </w:rPr>
        <w:t>也并非是对原标准算法照搬照抄</w:t>
      </w:r>
      <w:r w:rsidR="00AE329E">
        <w:rPr>
          <w:rFonts w:hint="eastAsia"/>
          <w:sz w:val="21"/>
          <w:szCs w:val="21"/>
        </w:rPr>
        <w:t>，</w:t>
      </w:r>
      <w:r w:rsidR="00AE329E">
        <w:rPr>
          <w:sz w:val="21"/>
          <w:szCs w:val="21"/>
        </w:rPr>
        <w:t>而是先理解其原理而后以自己的想法组织代码</w:t>
      </w:r>
      <w:r w:rsidR="00AE329E">
        <w:rPr>
          <w:rFonts w:hint="eastAsia"/>
          <w:sz w:val="21"/>
          <w:szCs w:val="21"/>
        </w:rPr>
        <w:t>，</w:t>
      </w:r>
      <w:r w:rsidR="00AE329E">
        <w:rPr>
          <w:sz w:val="21"/>
          <w:szCs w:val="21"/>
        </w:rPr>
        <w:t>因此在性能</w:t>
      </w:r>
      <w:r w:rsidR="00AE329E">
        <w:rPr>
          <w:rFonts w:hint="eastAsia"/>
          <w:sz w:val="21"/>
          <w:szCs w:val="21"/>
        </w:rPr>
        <w:t>、</w:t>
      </w:r>
      <w:r w:rsidR="00AE329E">
        <w:rPr>
          <w:sz w:val="21"/>
          <w:szCs w:val="21"/>
        </w:rPr>
        <w:t>代码形式等方面可能</w:t>
      </w:r>
      <w:r w:rsidR="00F11C3E">
        <w:rPr>
          <w:sz w:val="21"/>
          <w:szCs w:val="21"/>
        </w:rPr>
        <w:t>会</w:t>
      </w:r>
      <w:r w:rsidR="00242E5E">
        <w:rPr>
          <w:sz w:val="21"/>
          <w:szCs w:val="21"/>
        </w:rPr>
        <w:t>与标准算法</w:t>
      </w:r>
      <w:r w:rsidR="00F11C3E">
        <w:rPr>
          <w:sz w:val="21"/>
          <w:szCs w:val="21"/>
        </w:rPr>
        <w:t>有或多或少的差异</w:t>
      </w:r>
      <w:r w:rsidR="00774339">
        <w:rPr>
          <w:rFonts w:hint="eastAsia"/>
          <w:sz w:val="21"/>
          <w:szCs w:val="21"/>
        </w:rPr>
        <w:t>。</w:t>
      </w:r>
    </w:p>
    <w:p w:rsidR="001E7C50" w:rsidRDefault="005605FC" w:rsidP="00DA7505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下面用表格的形式对八种算法进行一下比较</w:t>
      </w:r>
      <w:r w:rsidR="00EC4585">
        <w:rPr>
          <w:rFonts w:hint="eastAsia"/>
          <w:sz w:val="21"/>
          <w:szCs w:val="21"/>
        </w:rPr>
        <w:t>：</w:t>
      </w:r>
    </w:p>
    <w:p w:rsidR="00A85366" w:rsidRDefault="00A85366" w:rsidP="00A85366">
      <w:pPr>
        <w:pStyle w:val="20"/>
      </w:pPr>
      <w:bookmarkStart w:id="4" w:name="_Toc502775386"/>
      <w:r>
        <w:rPr>
          <w:rFonts w:hint="eastAsia"/>
        </w:rPr>
        <w:t>性能分析</w:t>
      </w:r>
      <w:bookmarkEnd w:id="4"/>
    </w:p>
    <w:tbl>
      <w:tblPr>
        <w:tblStyle w:val="2-20"/>
        <w:tblW w:w="5348" w:type="pct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1321"/>
        <w:gridCol w:w="1255"/>
        <w:gridCol w:w="1467"/>
        <w:gridCol w:w="1584"/>
        <w:gridCol w:w="1723"/>
      </w:tblGrid>
      <w:tr w:rsidR="009367C2" w:rsidTr="00361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7" w:type="pct"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9367C2" w:rsidRDefault="009367C2" w:rsidP="009367C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34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7C2" w:rsidRPr="00F81010" w:rsidRDefault="009367C2" w:rsidP="0093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 w:rsidRPr="00F81010">
              <w:rPr>
                <w:color w:val="000000"/>
                <w:sz w:val="21"/>
              </w:rPr>
              <w:t>时间复杂度</w:t>
            </w:r>
          </w:p>
        </w:tc>
        <w:tc>
          <w:tcPr>
            <w:tcW w:w="69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7C2" w:rsidRPr="00F81010" w:rsidRDefault="009367C2" w:rsidP="0093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 w:rsidRPr="00F81010">
              <w:rPr>
                <w:color w:val="000000"/>
                <w:sz w:val="21"/>
              </w:rPr>
              <w:t>花费时间</w:t>
            </w:r>
            <w:r>
              <w:rPr>
                <w:rFonts w:hint="eastAsia"/>
                <w:color w:val="000000"/>
                <w:sz w:val="21"/>
              </w:rPr>
              <w:t>/s</w:t>
            </w:r>
          </w:p>
        </w:tc>
        <w:tc>
          <w:tcPr>
            <w:tcW w:w="815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7C2" w:rsidRPr="00F81010" w:rsidRDefault="009367C2" w:rsidP="0093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 w:rsidRPr="00F81010">
              <w:rPr>
                <w:color w:val="000000"/>
                <w:sz w:val="21"/>
              </w:rPr>
              <w:t>交换次数</w:t>
            </w:r>
            <w:r>
              <w:rPr>
                <w:rFonts w:hint="eastAsia"/>
                <w:color w:val="000000"/>
                <w:sz w:val="21"/>
              </w:rPr>
              <w:t>/s</w:t>
            </w:r>
          </w:p>
        </w:tc>
        <w:tc>
          <w:tcPr>
            <w:tcW w:w="88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367C2" w:rsidRPr="00F81010" w:rsidRDefault="00C81E41" w:rsidP="0093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空间复杂度</w:t>
            </w:r>
          </w:p>
        </w:tc>
        <w:tc>
          <w:tcPr>
            <w:tcW w:w="957" w:type="pct"/>
            <w:tcBorders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367C2" w:rsidRPr="00F81010" w:rsidRDefault="009367C2" w:rsidP="00936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备注</w:t>
            </w:r>
          </w:p>
        </w:tc>
      </w:tr>
      <w:tr w:rsidR="009367C2" w:rsidTr="00936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367C2" w:rsidRDefault="009367C2" w:rsidP="009367C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N=10000</w:t>
            </w:r>
          </w:p>
        </w:tc>
      </w:tr>
      <w:tr w:rsidR="009367C2" w:rsidTr="00425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9367C2" w:rsidRPr="004109AC" w:rsidRDefault="009367C2" w:rsidP="0098703C">
            <w:pPr>
              <w:jc w:val="center"/>
              <w:rPr>
                <w:color w:val="000000"/>
                <w:sz w:val="21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冒泡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9367C2" w:rsidRDefault="00613341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0.245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24952888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9367C2" w:rsidRDefault="00C81E41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9367C2" w:rsidRDefault="009367C2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367C2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9367C2" w:rsidRPr="004109AC" w:rsidRDefault="009367C2" w:rsidP="0098703C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选择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9367C2" w:rsidRDefault="00613341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0.108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9985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9367C2" w:rsidRDefault="00C81E41" w:rsidP="00425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9367C2" w:rsidRDefault="009367C2" w:rsidP="00425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367C2" w:rsidTr="00425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9367C2" w:rsidRPr="004109AC" w:rsidRDefault="009367C2" w:rsidP="0098703C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直接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插入排序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9367C2" w:rsidRDefault="00613341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0.143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25087851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9367C2" w:rsidRDefault="00C81E41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9367C2" w:rsidRDefault="009367C2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367C2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9367C2" w:rsidRPr="004109AC" w:rsidRDefault="009367C2" w:rsidP="0098703C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希尔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9367C2" w:rsidRDefault="00C81E41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O(n*log</w:t>
            </w:r>
            <w:r w:rsidRPr="00C81E41">
              <w:rPr>
                <w:color w:val="000000"/>
                <w:vertAlign w:val="subscript"/>
              </w:rPr>
              <w:t>2</w:t>
            </w:r>
            <w:r w:rsidRPr="00C81E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Fonts w:hint="eastAsia"/>
                <w:color w:val="000000"/>
              </w:rPr>
              <w:t>0.002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52484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9367C2" w:rsidRDefault="00C81E41" w:rsidP="00425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9367C2" w:rsidRDefault="009367C2" w:rsidP="00425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9367C2" w:rsidTr="00425A9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9367C2" w:rsidRPr="004109AC" w:rsidRDefault="009367C2" w:rsidP="0098703C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快速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9367C2" w:rsidRDefault="00613341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&lt;0.001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9367C2" w:rsidRDefault="009367C2" w:rsidP="009870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71515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9367C2" w:rsidRDefault="00C81E41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O(log</w:t>
            </w:r>
            <w:r w:rsidRPr="00C81E41">
              <w:rPr>
                <w:color w:val="000000"/>
                <w:vertAlign w:val="subscript"/>
              </w:rPr>
              <w:t>2</w:t>
            </w:r>
            <w:r w:rsidRPr="00C81E41">
              <w:rPr>
                <w:color w:val="000000"/>
              </w:rPr>
              <w:t>n)~O(n)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9367C2" w:rsidRDefault="009367C2" w:rsidP="00425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81E41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C81E41" w:rsidRPr="004109AC" w:rsidRDefault="00C81E41" w:rsidP="00C81E41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堆排序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C81E41" w:rsidRPr="00CD034A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D034A">
              <w:rPr>
                <w:rFonts w:hint="eastAsia"/>
                <w:color w:val="000000"/>
              </w:rPr>
              <w:t>0.542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C81E41" w:rsidRPr="00CD034A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D034A">
              <w:rPr>
                <w:rFonts w:hint="eastAsia"/>
                <w:color w:val="000000"/>
              </w:rPr>
              <w:t>9999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81E41" w:rsidTr="00425A9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C81E41" w:rsidRPr="004109AC" w:rsidRDefault="00C81E41" w:rsidP="00C81E41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归并排序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C81E41" w:rsidRDefault="00776B53" w:rsidP="00C81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&lt;0.001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1998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C81E41" w:rsidRDefault="00776B53" w:rsidP="00C81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81E41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C81E41" w:rsidRPr="004109AC" w:rsidRDefault="00C81E41" w:rsidP="00C81E41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基数排序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C81E41" w:rsidRDefault="00776B53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>
              <w:rPr>
                <w:rFonts w:hint="eastAsia"/>
                <w:color w:val="000000"/>
                <w:vertAlign w:val="subscript"/>
              </w:rPr>
              <w:t>r</w:t>
            </w:r>
            <w:r>
              <w:rPr>
                <w:rFonts w:hint="eastAsia"/>
                <w:color w:val="000000"/>
              </w:rPr>
              <w:t>m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0.066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C81E41" w:rsidRDefault="00C81E41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13857818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C81E41" w:rsidRDefault="002D6FE3" w:rsidP="00C81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C81E41" w:rsidRDefault="00776B53" w:rsidP="00E121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为基数，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为堆数</w:t>
            </w:r>
          </w:p>
        </w:tc>
      </w:tr>
      <w:tr w:rsidR="00C81E41" w:rsidTr="009367C2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C81E41" w:rsidRDefault="00C81E41" w:rsidP="00C81E4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N=10000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FA1020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冒泡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28.017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-1788922785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排序次数溢出</w:t>
            </w:r>
          </w:p>
        </w:tc>
      </w:tr>
      <w:tr w:rsidR="00FA1020" w:rsidTr="00425A9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选择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10.535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99986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A1020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直接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插入排序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</w:t>
            </w:r>
            <w:r w:rsidRPr="00613341">
              <w:rPr>
                <w:color w:val="000000"/>
                <w:vertAlign w:val="superscript"/>
              </w:rPr>
              <w:t>2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11.463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-1794262757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排序次数溢出</w:t>
            </w:r>
          </w:p>
        </w:tc>
      </w:tr>
      <w:tr w:rsidR="00FA1020" w:rsidTr="00425A9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希尔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O(n*log</w:t>
            </w:r>
            <w:r w:rsidRPr="00C81E41">
              <w:rPr>
                <w:color w:val="000000"/>
                <w:vertAlign w:val="subscript"/>
              </w:rPr>
              <w:t>2</w:t>
            </w:r>
            <w:r w:rsidRPr="00C81E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0.019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647341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A1020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快速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0.007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937215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O(log</w:t>
            </w:r>
            <w:r w:rsidRPr="00C81E41">
              <w:rPr>
                <w:color w:val="000000"/>
                <w:vertAlign w:val="subscript"/>
              </w:rPr>
              <w:t>2</w:t>
            </w:r>
            <w:r w:rsidRPr="00C81E41">
              <w:rPr>
                <w:color w:val="000000"/>
              </w:rPr>
              <w:t>n)~O(n)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A1020" w:rsidTr="00425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堆排序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866CA1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zh-CN"/>
              </w:rPr>
              <w:t>\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866CA1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000000"/>
                <w:sz w:val="22"/>
                <w:szCs w:val="22"/>
                <w:lang w:val="zh-CN"/>
              </w:rPr>
              <w:t>\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O(1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所需额外空间过多，开辟失败</w:t>
            </w:r>
          </w:p>
        </w:tc>
      </w:tr>
      <w:tr w:rsidR="00FA1020" w:rsidTr="00425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归并排序</w:t>
            </w:r>
          </w:p>
        </w:tc>
        <w:tc>
          <w:tcPr>
            <w:tcW w:w="734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 w:rsidRPr="00613341">
              <w:rPr>
                <w:color w:val="000000"/>
                <w:vertAlign w:val="subscript"/>
              </w:rPr>
              <w:t>2</w:t>
            </w:r>
            <w:r w:rsidRPr="00613341">
              <w:rPr>
                <w:color w:val="000000"/>
              </w:rPr>
              <w:t>n)</w:t>
            </w:r>
          </w:p>
        </w:tc>
        <w:tc>
          <w:tcPr>
            <w:tcW w:w="697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  <w:lang w:val="zh-CN"/>
              </w:rPr>
              <w:t>0.021</w:t>
            </w:r>
          </w:p>
        </w:tc>
        <w:tc>
          <w:tcPr>
            <w:tcW w:w="815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17335</w:t>
            </w:r>
          </w:p>
        </w:tc>
        <w:tc>
          <w:tcPr>
            <w:tcW w:w="880" w:type="pct"/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O(n)</w:t>
            </w:r>
          </w:p>
        </w:tc>
        <w:tc>
          <w:tcPr>
            <w:tcW w:w="957" w:type="pct"/>
            <w:tcBorders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A1020" w:rsidTr="00425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pct"/>
            <w:tcBorders>
              <w:left w:val="single" w:sz="18" w:space="0" w:color="auto"/>
            </w:tcBorders>
            <w:noWrap/>
            <w:vAlign w:val="center"/>
          </w:tcPr>
          <w:p w:rsidR="00FA1020" w:rsidRPr="004109AC" w:rsidRDefault="00FA1020" w:rsidP="00FA1020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基数排序</w:t>
            </w:r>
          </w:p>
        </w:tc>
        <w:tc>
          <w:tcPr>
            <w:tcW w:w="734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13341">
              <w:rPr>
                <w:color w:val="000000"/>
              </w:rPr>
              <w:t>O(n*log</w:t>
            </w:r>
            <w:r>
              <w:rPr>
                <w:rFonts w:hint="eastAsia"/>
                <w:color w:val="000000"/>
                <w:vertAlign w:val="subscript"/>
              </w:rPr>
              <w:t>r</w:t>
            </w:r>
            <w:r>
              <w:rPr>
                <w:rFonts w:hint="eastAsia"/>
                <w:color w:val="000000"/>
              </w:rPr>
              <w:t>m</w:t>
            </w:r>
            <w:r w:rsidRPr="00613341">
              <w:rPr>
                <w:color w:val="000000"/>
              </w:rPr>
              <w:t>)</w:t>
            </w:r>
          </w:p>
        </w:tc>
        <w:tc>
          <w:tcPr>
            <w:tcW w:w="697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6.227</w:t>
            </w:r>
          </w:p>
        </w:tc>
        <w:tc>
          <w:tcPr>
            <w:tcW w:w="815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1389435727</w:t>
            </w:r>
          </w:p>
        </w:tc>
        <w:tc>
          <w:tcPr>
            <w:tcW w:w="880" w:type="pct"/>
            <w:tcBorders>
              <w:bottom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81E41">
              <w:rPr>
                <w:color w:val="000000"/>
              </w:rPr>
              <w:t>O(n)</w:t>
            </w:r>
          </w:p>
        </w:tc>
        <w:tc>
          <w:tcPr>
            <w:tcW w:w="957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E5E5E5" w:themeFill="accent4" w:themeFillTint="33"/>
            <w:vAlign w:val="center"/>
          </w:tcPr>
          <w:p w:rsidR="00FA1020" w:rsidRDefault="00FA1020" w:rsidP="00FA1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:rsidR="00A85366" w:rsidRDefault="00A85366" w:rsidP="00DA7505">
      <w:pPr>
        <w:rPr>
          <w:sz w:val="21"/>
          <w:szCs w:val="21"/>
        </w:rPr>
      </w:pPr>
    </w:p>
    <w:p w:rsidR="00EC4585" w:rsidRDefault="005C3EE0" w:rsidP="005C3EE0">
      <w:pPr>
        <w:pStyle w:val="20"/>
      </w:pPr>
      <w:bookmarkStart w:id="5" w:name="_Toc502775387"/>
      <w:r>
        <w:lastRenderedPageBreak/>
        <w:t>特点比较</w:t>
      </w:r>
      <w:bookmarkEnd w:id="5"/>
    </w:p>
    <w:tbl>
      <w:tblPr>
        <w:tblStyle w:val="2-20"/>
        <w:tblW w:w="4980" w:type="pct"/>
        <w:tblInd w:w="-4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25"/>
        <w:gridCol w:w="2886"/>
        <w:gridCol w:w="1936"/>
        <w:gridCol w:w="1834"/>
      </w:tblGrid>
      <w:tr w:rsidR="00F52857" w:rsidTr="00E8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Default="00F52857" w:rsidP="002B3EB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52857" w:rsidRPr="00F81010" w:rsidRDefault="00F52857" w:rsidP="002B3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核心思想</w:t>
            </w:r>
          </w:p>
        </w:tc>
        <w:tc>
          <w:tcPr>
            <w:tcW w:w="11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52857" w:rsidRPr="00F81010" w:rsidRDefault="00F52857" w:rsidP="002B3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优点</w:t>
            </w:r>
          </w:p>
        </w:tc>
        <w:tc>
          <w:tcPr>
            <w:tcW w:w="10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52857" w:rsidRPr="00F81010" w:rsidRDefault="00F52857" w:rsidP="002B3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</w:rPr>
            </w:pPr>
            <w:r>
              <w:rPr>
                <w:rFonts w:hint="eastAsia"/>
                <w:color w:val="000000"/>
                <w:sz w:val="21"/>
              </w:rPr>
              <w:t>缺点</w:t>
            </w:r>
          </w:p>
        </w:tc>
      </w:tr>
      <w:tr w:rsidR="00F52857" w:rsidTr="00E8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2B3EBD">
            <w:pPr>
              <w:jc w:val="center"/>
              <w:rPr>
                <w:color w:val="000000"/>
                <w:sz w:val="21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冒泡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F52857" w:rsidRDefault="00F52857" w:rsidP="00050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F52857">
              <w:rPr>
                <w:rFonts w:ascii="仿宋" w:eastAsia="仿宋" w:hAnsi="仿宋" w:hint="eastAsia"/>
                <w:color w:val="000000"/>
              </w:rPr>
              <w:t>冒泡排序可以说是想法最简单的排序了，它重复的遍历序列，每次遍历将对每两个元素进行比较，较大的将后移，一次遍历下来，最大的元素浮到序列顶端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F52857" w:rsidRDefault="00BA4248" w:rsidP="002B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稳定的排序算法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BA4248" w:rsidP="002B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慢</w:t>
            </w:r>
          </w:p>
        </w:tc>
      </w:tr>
      <w:tr w:rsidR="00F52857" w:rsidTr="00E807D7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2B3EBD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选择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F52857" w:rsidRDefault="00F52857" w:rsidP="00050C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F52857">
              <w:rPr>
                <w:rFonts w:ascii="仿宋" w:eastAsia="仿宋" w:hAnsi="仿宋" w:hint="eastAsia"/>
                <w:color w:val="000000"/>
              </w:rPr>
              <w:t>选择排序基本思想是将序号从i到n的元素序列中的具有最小排序码的元素上调，调至子序列首位，重复操作直到i=n-1，排序即结束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11508C" w:rsidRDefault="0011508C" w:rsidP="002B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移动的次数是固定的</w:t>
            </w:r>
            <w:r>
              <w:rPr>
                <w:rFonts w:ascii="仿宋" w:eastAsia="仿宋" w:hAnsi="仿宋" w:hint="eastAsia"/>
                <w:color w:val="000000"/>
              </w:rPr>
              <w:t>，</w:t>
            </w:r>
            <w:r>
              <w:rPr>
                <w:rFonts w:ascii="仿宋" w:eastAsia="仿宋" w:hAnsi="仿宋"/>
                <w:color w:val="000000"/>
              </w:rPr>
              <w:t>对于n个元素就只需要n-1次</w:t>
            </w:r>
            <w:r w:rsidR="00086B0E">
              <w:rPr>
                <w:rFonts w:ascii="仿宋" w:eastAsia="仿宋" w:hAnsi="仿宋"/>
                <w:color w:val="000000"/>
              </w:rPr>
              <w:t>移动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Default="00BA4248" w:rsidP="002B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不稳定的排序算法</w:t>
            </w:r>
          </w:p>
          <w:p w:rsidR="00D35197" w:rsidRPr="00F52857" w:rsidRDefault="000B30E6" w:rsidP="000B3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，</w:t>
            </w:r>
            <w:r w:rsidR="00D35197">
              <w:rPr>
                <w:rFonts w:ascii="仿宋" w:eastAsia="仿宋" w:hAnsi="仿宋" w:hint="eastAsia"/>
                <w:color w:val="000000"/>
              </w:rPr>
              <w:t>需要很多次比较</w:t>
            </w:r>
          </w:p>
        </w:tc>
      </w:tr>
      <w:tr w:rsidR="00F52857" w:rsidTr="00E8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2B3EBD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直接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插入排序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9A343A" w:rsidRDefault="009A343A" w:rsidP="00050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9A343A">
              <w:rPr>
                <w:rFonts w:ascii="仿宋" w:eastAsia="仿宋" w:hAnsi="仿宋" w:hint="eastAsia"/>
                <w:color w:val="000000"/>
              </w:rPr>
              <w:t>插入排序，个人认为与选择排序的算法思想相似，均是每次将子序列长度加1后，进行调整。</w:t>
            </w:r>
            <w:r w:rsidR="00BE5EFD">
              <w:rPr>
                <w:rFonts w:ascii="仿宋" w:eastAsia="仿宋" w:hAnsi="仿宋" w:hint="eastAsia"/>
                <w:color w:val="000000"/>
              </w:rPr>
              <w:t>基本</w:t>
            </w:r>
            <w:r w:rsidRPr="009A343A">
              <w:rPr>
                <w:rFonts w:ascii="仿宋" w:eastAsia="仿宋" w:hAnsi="仿宋" w:hint="eastAsia"/>
                <w:color w:val="000000"/>
              </w:rPr>
              <w:t>思想是第i次插入元素时，后面i-1个元素已经是排好序的了（这里采用了倒序插入，即从大到小），此时将其插入到其应该在的位置，如此反复n</w:t>
            </w:r>
            <w:r w:rsidR="00FE1BAB">
              <w:rPr>
                <w:rFonts w:ascii="仿宋" w:eastAsia="仿宋" w:hAnsi="仿宋" w:hint="eastAsia"/>
                <w:color w:val="000000"/>
              </w:rPr>
              <w:t>次序列就已经排好序了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F52857" w:rsidRDefault="00FF42E4" w:rsidP="002B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稳定的排序算法</w:t>
            </w:r>
            <w:r>
              <w:rPr>
                <w:rFonts w:ascii="仿宋" w:eastAsia="仿宋" w:hAnsi="仿宋" w:hint="eastAsia"/>
                <w:color w:val="000000"/>
              </w:rPr>
              <w:t>，</w:t>
            </w:r>
            <w:r>
              <w:rPr>
                <w:rFonts w:ascii="仿宋" w:eastAsia="仿宋" w:hAnsi="仿宋"/>
                <w:color w:val="000000"/>
              </w:rPr>
              <w:t>速度较快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9C369E" w:rsidP="002B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需要进行大量的数据移动工作</w:t>
            </w:r>
            <w:r>
              <w:rPr>
                <w:rFonts w:ascii="仿宋" w:eastAsia="仿宋" w:hAnsi="仿宋" w:hint="eastAsia"/>
                <w:color w:val="000000"/>
              </w:rPr>
              <w:t>，</w:t>
            </w:r>
            <w:r>
              <w:rPr>
                <w:rFonts w:ascii="仿宋" w:eastAsia="仿宋" w:hAnsi="仿宋"/>
                <w:color w:val="000000"/>
              </w:rPr>
              <w:t>这对于数组来说不友好</w:t>
            </w:r>
            <w:r>
              <w:rPr>
                <w:rFonts w:ascii="仿宋" w:eastAsia="仿宋" w:hAnsi="仿宋" w:hint="eastAsia"/>
                <w:color w:val="000000"/>
              </w:rPr>
              <w:t>，</w:t>
            </w:r>
            <w:r>
              <w:rPr>
                <w:rFonts w:ascii="仿宋" w:eastAsia="仿宋" w:hAnsi="仿宋"/>
                <w:color w:val="000000"/>
              </w:rPr>
              <w:t>但是可以用链表解决这一问题</w:t>
            </w:r>
          </w:p>
        </w:tc>
      </w:tr>
      <w:tr w:rsidR="00F52857" w:rsidTr="00E807D7">
        <w:trPr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2B3EBD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希尔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F52857" w:rsidRDefault="00316C67" w:rsidP="002B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希尔排序是直接插入排序的一种改进方法，</w:t>
            </w:r>
            <w:r w:rsidR="00FD490B">
              <w:rPr>
                <w:rFonts w:ascii="仿宋" w:eastAsia="仿宋" w:hAnsi="仿宋" w:hint="eastAsia"/>
                <w:color w:val="000000"/>
              </w:rPr>
              <w:t>又叫缩小增量排序，其将序列按照一定的增量进行分组，对每组使用直接插入排序，逐渐缩小增量，当增量减小为1时</w:t>
            </w:r>
            <w:r w:rsidR="005D13A7">
              <w:rPr>
                <w:rFonts w:ascii="仿宋" w:eastAsia="仿宋" w:hAnsi="仿宋" w:hint="eastAsia"/>
                <w:color w:val="000000"/>
              </w:rPr>
              <w:t>，整个序列便排好序了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Default="00332949" w:rsidP="002B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速度较快</w:t>
            </w:r>
          </w:p>
          <w:p w:rsidR="00332949" w:rsidRPr="00F52857" w:rsidRDefault="00B95F5B" w:rsidP="002B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数据</w:t>
            </w:r>
            <w:r w:rsidR="00332949">
              <w:rPr>
                <w:rFonts w:ascii="仿宋" w:eastAsia="仿宋" w:hAnsi="仿宋" w:hint="eastAsia"/>
                <w:color w:val="000000"/>
              </w:rPr>
              <w:t>移动量较少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4C38C4" w:rsidP="002B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不稳定</w:t>
            </w:r>
            <w:r w:rsidR="00810EA9">
              <w:rPr>
                <w:rFonts w:ascii="仿宋" w:eastAsia="仿宋" w:hAnsi="仿宋" w:hint="eastAsia"/>
                <w:color w:val="000000"/>
              </w:rPr>
              <w:t>的排序算法</w:t>
            </w:r>
          </w:p>
        </w:tc>
      </w:tr>
      <w:tr w:rsidR="00F52857" w:rsidTr="00E8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2B3EBD">
            <w:pPr>
              <w:jc w:val="center"/>
              <w:rPr>
                <w:color w:val="000000"/>
                <w:sz w:val="21"/>
                <w:szCs w:val="22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快速</w:t>
            </w:r>
            <w:r w:rsidRPr="004109AC">
              <w:rPr>
                <w:color w:val="000000"/>
                <w:sz w:val="21"/>
                <w:szCs w:val="22"/>
                <w:lang w:val="zh-CN"/>
              </w:rPr>
              <w:t>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F52857" w:rsidRDefault="009E68CA" w:rsidP="009E6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9E68CA">
              <w:rPr>
                <w:rFonts w:ascii="仿宋" w:eastAsia="仿宋" w:hAnsi="仿宋" w:hint="eastAsia"/>
                <w:color w:val="000000"/>
              </w:rPr>
              <w:t>快速排序的基本思想是对序列进行分层，以序列第一个元素为基准，将排序码大的元素后移，排序码小的前移，此时该基准元素的位置已经是固定下来了，再对左右两个子序列递归前面的操作，最终即可得到排好序的序列了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Default="00B95F5B" w:rsidP="002B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速度极快</w:t>
            </w:r>
          </w:p>
          <w:p w:rsidR="00B95F5B" w:rsidRPr="00F52857" w:rsidRDefault="00B95F5B" w:rsidP="002B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数据移动量较少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B95F5B" w:rsidP="002B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不稳定的排序算法</w:t>
            </w:r>
          </w:p>
        </w:tc>
      </w:tr>
      <w:tr w:rsidR="00F52857" w:rsidTr="00E807D7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2B3EBD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堆排序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E807D7" w:rsidRDefault="00E807D7" w:rsidP="002B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 w:rsidRPr="00E807D7">
              <w:rPr>
                <w:rFonts w:ascii="仿宋" w:eastAsia="仿宋" w:hAnsi="仿宋" w:hint="eastAsia"/>
                <w:color w:val="000000"/>
              </w:rPr>
              <w:t>堆排序时选择排序的一种</w:t>
            </w:r>
            <w:r w:rsidR="00BF5ECE">
              <w:rPr>
                <w:rFonts w:ascii="仿宋" w:eastAsia="仿宋" w:hAnsi="仿宋" w:hint="eastAsia"/>
                <w:color w:val="000000"/>
              </w:rPr>
              <w:t>，利用完全二叉树构建的最小堆，每次取堆顶元素</w:t>
            </w:r>
            <w:r w:rsidR="0007675A">
              <w:rPr>
                <w:rFonts w:ascii="仿宋" w:eastAsia="仿宋" w:hAnsi="仿宋" w:hint="eastAsia"/>
                <w:color w:val="000000"/>
              </w:rPr>
              <w:t>放入新序列中</w:t>
            </w:r>
            <w:r w:rsidR="00C55EE5">
              <w:rPr>
                <w:rFonts w:ascii="仿宋" w:eastAsia="仿宋" w:hAnsi="仿宋" w:hint="eastAsia"/>
                <w:color w:val="000000"/>
              </w:rPr>
              <w:t>并删除该元素，直到最小堆被清空，新序列即为所需序列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F52857" w:rsidRPr="00E807D7" w:rsidRDefault="00420D3C" w:rsidP="002B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速度较快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Default="001B4F40" w:rsidP="002B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不稳定的排序算法</w:t>
            </w:r>
          </w:p>
          <w:p w:rsidR="0090400E" w:rsidRDefault="0090400E" w:rsidP="002B3E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额外空间很多</w:t>
            </w:r>
          </w:p>
          <w:p w:rsidR="001B4F40" w:rsidRPr="00E807D7" w:rsidRDefault="00862788" w:rsidP="00862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由于需要</w:t>
            </w:r>
            <w:r w:rsidR="001B4F40">
              <w:rPr>
                <w:rFonts w:ascii="仿宋" w:eastAsia="仿宋" w:hAnsi="仿宋" w:hint="eastAsia"/>
                <w:color w:val="000000"/>
              </w:rPr>
              <w:t>对堆进行</w:t>
            </w:r>
            <w:r>
              <w:rPr>
                <w:rFonts w:ascii="仿宋" w:eastAsia="仿宋" w:hAnsi="仿宋" w:hint="eastAsia"/>
                <w:color w:val="000000"/>
              </w:rPr>
              <w:t>经常性的删除操作，</w:t>
            </w:r>
            <w:r w:rsidR="00881A82">
              <w:rPr>
                <w:rFonts w:ascii="仿宋" w:eastAsia="仿宋" w:hAnsi="仿宋" w:hint="eastAsia"/>
                <w:color w:val="000000"/>
              </w:rPr>
              <w:t>因此速度也不如</w:t>
            </w:r>
            <w:r w:rsidR="00D74D56">
              <w:rPr>
                <w:rFonts w:ascii="仿宋" w:eastAsia="仿宋" w:hAnsi="仿宋" w:hint="eastAsia"/>
                <w:color w:val="000000"/>
              </w:rPr>
              <w:t>快排</w:t>
            </w:r>
          </w:p>
        </w:tc>
      </w:tr>
      <w:tr w:rsidR="00F52857" w:rsidTr="00E80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2B3EBD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归并排序</w:t>
            </w:r>
          </w:p>
        </w:tc>
        <w:tc>
          <w:tcPr>
            <w:tcW w:w="1722" w:type="pct"/>
            <w:shd w:val="clear" w:color="auto" w:fill="E5E5E5" w:themeFill="accent4" w:themeFillTint="33"/>
            <w:vAlign w:val="center"/>
          </w:tcPr>
          <w:p w:rsidR="00F52857" w:rsidRPr="00F52857" w:rsidRDefault="00A9508D" w:rsidP="002B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归并排序使用分治法，</w:t>
            </w:r>
            <w:r w:rsidR="00320523">
              <w:rPr>
                <w:rFonts w:ascii="仿宋" w:eastAsia="仿宋" w:hAnsi="仿宋" w:hint="eastAsia"/>
                <w:color w:val="000000"/>
              </w:rPr>
              <w:t>对序列进行递归分割，直到子序列为1-</w:t>
            </w:r>
            <w:r w:rsidR="00320523">
              <w:rPr>
                <w:rFonts w:ascii="仿宋" w:eastAsia="仿宋" w:hAnsi="仿宋"/>
                <w:color w:val="000000"/>
              </w:rPr>
              <w:t>2</w:t>
            </w:r>
            <w:r w:rsidR="00320523">
              <w:rPr>
                <w:rFonts w:ascii="仿宋" w:eastAsia="仿宋" w:hAnsi="仿宋" w:hint="eastAsia"/>
                <w:color w:val="000000"/>
              </w:rPr>
              <w:t>个元素，而后逆递归进行序列合并，递归结束后则可以得出有序的序列</w:t>
            </w:r>
          </w:p>
        </w:tc>
        <w:tc>
          <w:tcPr>
            <w:tcW w:w="1155" w:type="pct"/>
            <w:shd w:val="clear" w:color="auto" w:fill="E5E5E5" w:themeFill="accent4" w:themeFillTint="33"/>
            <w:vAlign w:val="center"/>
          </w:tcPr>
          <w:p w:rsidR="00C740E8" w:rsidRDefault="00EE414C" w:rsidP="00C7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速度较快</w:t>
            </w:r>
          </w:p>
          <w:p w:rsidR="00C740E8" w:rsidRPr="00F52857" w:rsidRDefault="00C740E8" w:rsidP="00C7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稳定的排序算法</w:t>
            </w:r>
          </w:p>
        </w:tc>
        <w:tc>
          <w:tcPr>
            <w:tcW w:w="1094" w:type="pct"/>
            <w:shd w:val="clear" w:color="auto" w:fill="E5E5E5" w:themeFill="accent4" w:themeFillTint="33"/>
            <w:vAlign w:val="center"/>
          </w:tcPr>
          <w:p w:rsidR="00F52857" w:rsidRPr="00F52857" w:rsidRDefault="008B5B38" w:rsidP="002B3E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 w:hint="eastAsia"/>
                <w:color w:val="000000"/>
              </w:rPr>
              <w:t>需要</w:t>
            </w:r>
            <w:r w:rsidR="003F130A">
              <w:rPr>
                <w:rFonts w:ascii="仿宋" w:eastAsia="仿宋" w:hAnsi="仿宋" w:hint="eastAsia"/>
                <w:color w:val="000000"/>
              </w:rPr>
              <w:t>开辟</w:t>
            </w:r>
            <w:r>
              <w:rPr>
                <w:rFonts w:ascii="仿宋" w:eastAsia="仿宋" w:hAnsi="仿宋" w:hint="eastAsia"/>
                <w:color w:val="000000"/>
              </w:rPr>
              <w:t>一个与原数组大小相同的数组</w:t>
            </w:r>
          </w:p>
        </w:tc>
      </w:tr>
    </w:tbl>
    <w:p w:rsidR="00E807D7" w:rsidRDefault="00E807D7"/>
    <w:p w:rsidR="00E807D7" w:rsidRDefault="00E807D7"/>
    <w:p w:rsidR="00E807D7" w:rsidRDefault="00E807D7">
      <w:r>
        <w:rPr>
          <w:rFonts w:hint="eastAsia"/>
        </w:rPr>
        <w:t>续表：</w:t>
      </w:r>
    </w:p>
    <w:tbl>
      <w:tblPr>
        <w:tblStyle w:val="2-20"/>
        <w:tblW w:w="4980" w:type="pct"/>
        <w:tblInd w:w="-4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2886"/>
        <w:gridCol w:w="1936"/>
        <w:gridCol w:w="1834"/>
      </w:tblGrid>
      <w:tr w:rsidR="00F52857" w:rsidTr="00E80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:rsidR="00F52857" w:rsidRPr="004109AC" w:rsidRDefault="00F52857" w:rsidP="002B3EBD">
            <w:pPr>
              <w:jc w:val="center"/>
              <w:rPr>
                <w:color w:val="000000"/>
                <w:sz w:val="21"/>
                <w:szCs w:val="22"/>
                <w:lang w:val="zh-CN"/>
              </w:rPr>
            </w:pPr>
            <w:r w:rsidRPr="004109AC">
              <w:rPr>
                <w:rFonts w:hint="eastAsia"/>
                <w:color w:val="000000"/>
                <w:sz w:val="21"/>
                <w:szCs w:val="22"/>
                <w:lang w:val="zh-CN"/>
              </w:rPr>
              <w:t>基数排序</w:t>
            </w:r>
          </w:p>
        </w:tc>
        <w:tc>
          <w:tcPr>
            <w:tcW w:w="17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E5E5" w:themeFill="accent4" w:themeFillTint="33"/>
            <w:vAlign w:val="center"/>
          </w:tcPr>
          <w:p w:rsidR="00F52857" w:rsidRPr="00C3527E" w:rsidRDefault="00C3527E" w:rsidP="002B3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color w:val="000000"/>
              </w:rPr>
            </w:pPr>
            <w:r w:rsidRPr="00C3527E">
              <w:rPr>
                <w:rFonts w:ascii="仿宋" w:eastAsia="仿宋" w:hAnsi="仿宋" w:hint="eastAsia"/>
                <w:b w:val="0"/>
                <w:bCs w:val="0"/>
                <w:color w:val="000000"/>
              </w:rPr>
              <w:t>基数排序</w:t>
            </w:r>
            <w:r>
              <w:rPr>
                <w:rFonts w:ascii="仿宋" w:eastAsia="仿宋" w:hAnsi="仿宋" w:hint="eastAsia"/>
                <w:b w:val="0"/>
                <w:bCs w:val="0"/>
                <w:color w:val="000000"/>
              </w:rPr>
              <w:t>采用分配的方法，</w:t>
            </w:r>
            <w:r w:rsidR="00686E3A">
              <w:rPr>
                <w:rFonts w:ascii="仿宋" w:eastAsia="仿宋" w:hAnsi="仿宋" w:hint="eastAsia"/>
                <w:b w:val="0"/>
                <w:bCs w:val="0"/>
                <w:color w:val="000000"/>
              </w:rPr>
              <w:t>对序列按照一定的基数进行分类，</w:t>
            </w:r>
            <w:r w:rsidR="00DA19D4">
              <w:rPr>
                <w:rFonts w:ascii="仿宋" w:eastAsia="仿宋" w:hAnsi="仿宋" w:hint="eastAsia"/>
                <w:b w:val="0"/>
                <w:bCs w:val="0"/>
                <w:color w:val="000000"/>
              </w:rPr>
              <w:t>此项目中是按照序列中元素的各位位值进行排序，</w:t>
            </w:r>
            <w:r w:rsidR="00C31143">
              <w:rPr>
                <w:rFonts w:ascii="仿宋" w:eastAsia="仿宋" w:hAnsi="仿宋" w:hint="eastAsia"/>
                <w:b w:val="0"/>
                <w:bCs w:val="0"/>
                <w:color w:val="000000"/>
              </w:rPr>
              <w:t>而后对每类元素递归进行此操作，当取到基数所能取得的最大值时，对每个子类采用直接插入排序的方法排序，</w:t>
            </w:r>
            <w:r w:rsidR="000568ED">
              <w:rPr>
                <w:rFonts w:ascii="仿宋" w:eastAsia="仿宋" w:hAnsi="仿宋" w:hint="eastAsia"/>
                <w:b w:val="0"/>
                <w:bCs w:val="0"/>
                <w:color w:val="000000"/>
              </w:rPr>
              <w:t>最终即可得到有序序列</w:t>
            </w:r>
          </w:p>
        </w:tc>
        <w:tc>
          <w:tcPr>
            <w:tcW w:w="11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E5E5" w:themeFill="accent4" w:themeFillTint="33"/>
            <w:vAlign w:val="center"/>
          </w:tcPr>
          <w:p w:rsidR="00F52857" w:rsidRDefault="00390C22" w:rsidP="002B3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color w:val="000000"/>
              </w:rPr>
            </w:pPr>
            <w:r>
              <w:rPr>
                <w:rFonts w:ascii="仿宋" w:eastAsia="仿宋" w:hAnsi="仿宋" w:hint="eastAsia"/>
                <w:b w:val="0"/>
                <w:bCs w:val="0"/>
                <w:color w:val="000000"/>
              </w:rPr>
              <w:t>稳定的排序算法</w:t>
            </w:r>
          </w:p>
          <w:p w:rsidR="00390C22" w:rsidRPr="00C3527E" w:rsidRDefault="00390C22" w:rsidP="002B3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color w:val="000000"/>
              </w:rPr>
            </w:pPr>
            <w:r>
              <w:rPr>
                <w:rFonts w:ascii="仿宋" w:eastAsia="仿宋" w:hAnsi="仿宋" w:hint="eastAsia"/>
                <w:b w:val="0"/>
                <w:bCs w:val="0"/>
                <w:color w:val="000000"/>
              </w:rPr>
              <w:t>速度较快</w:t>
            </w:r>
          </w:p>
        </w:tc>
        <w:tc>
          <w:tcPr>
            <w:tcW w:w="10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E5E5" w:themeFill="accent4" w:themeFillTint="33"/>
            <w:vAlign w:val="center"/>
          </w:tcPr>
          <w:p w:rsidR="00F52857" w:rsidRPr="00C3527E" w:rsidRDefault="00603BBB" w:rsidP="002B3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color w:val="000000"/>
              </w:rPr>
            </w:pPr>
            <w:r>
              <w:rPr>
                <w:rFonts w:ascii="仿宋" w:eastAsia="仿宋" w:hAnsi="仿宋" w:hint="eastAsia"/>
                <w:b w:val="0"/>
                <w:bCs w:val="0"/>
                <w:color w:val="000000"/>
              </w:rPr>
              <w:t>选择合适的基数以及将序列分成多少类需要考虑</w:t>
            </w:r>
          </w:p>
        </w:tc>
      </w:tr>
    </w:tbl>
    <w:p w:rsidR="00A80BC0" w:rsidRPr="00A80BC0" w:rsidRDefault="00A80BC0" w:rsidP="00A80BC0"/>
    <w:p w:rsidR="008933DD" w:rsidRPr="00D25999" w:rsidRDefault="009E7CCA" w:rsidP="004A70A0">
      <w:pPr>
        <w:pStyle w:val="1"/>
        <w:pBdr>
          <w:bottom w:val="single" w:sz="8" w:space="0" w:color="auto"/>
        </w:pBdr>
        <w:rPr>
          <w:rFonts w:ascii="Microsoft YaHei UI" w:eastAsia="Microsoft YaHei UI" w:hAnsi="Microsoft YaHei UI"/>
          <w:szCs w:val="40"/>
        </w:rPr>
      </w:pPr>
      <w:bookmarkStart w:id="6" w:name="_Toc502775388"/>
      <w:r>
        <w:rPr>
          <w:rFonts w:ascii="Microsoft YaHei UI" w:eastAsia="Microsoft YaHei UI" w:hAnsi="Microsoft YaHei UI" w:hint="eastAsia"/>
          <w:szCs w:val="40"/>
        </w:rPr>
        <w:lastRenderedPageBreak/>
        <w:t>项目类的实现</w:t>
      </w:r>
      <w:bookmarkEnd w:id="6"/>
    </w:p>
    <w:p w:rsidR="001A4FC9" w:rsidRPr="00095A92" w:rsidRDefault="005D2AEC" w:rsidP="00095A92">
      <w:pPr>
        <w:pStyle w:val="20"/>
        <w:rPr>
          <w:rFonts w:ascii="Microsoft YaHei UI" w:eastAsia="Microsoft YaHei UI" w:hAnsi="Microsoft YaHei UI" w:cstheme="minorBidi"/>
          <w:szCs w:val="28"/>
        </w:rPr>
      </w:pPr>
      <w:bookmarkStart w:id="7" w:name="_Toc502775389"/>
      <w:r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82EFC" wp14:editId="330F4A78">
                <wp:simplePos x="0" y="0"/>
                <wp:positionH relativeFrom="column">
                  <wp:posOffset>-1805659</wp:posOffset>
                </wp:positionH>
                <wp:positionV relativeFrom="paragraph">
                  <wp:posOffset>5926440</wp:posOffset>
                </wp:positionV>
                <wp:extent cx="925032" cy="223284"/>
                <wp:effectExtent l="0" t="0" r="8890" b="571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2" cy="2232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BD" w:rsidRDefault="002B3EBD">
                            <w:r>
                              <w:t>protected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82EFC" id="文本框 17" o:spid="_x0000_s1029" type="#_x0000_t202" style="position:absolute;margin-left:-142.2pt;margin-top:466.65pt;width:72.85pt;height:1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" filled="f" stroked="f" strokeweight=".5pt">
                <v:textbox inset="0,0,0,0">
                  <w:txbxContent>
                    <w:p w:rsidR="002B3EBD" w:rsidRDefault="002B3EBD">
                      <w:r>
                        <w:t>protected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r w:rsidR="00865BD4"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8BE06" wp14:editId="208EE39E">
                <wp:simplePos x="0" y="0"/>
                <wp:positionH relativeFrom="column">
                  <wp:posOffset>-827463</wp:posOffset>
                </wp:positionH>
                <wp:positionV relativeFrom="paragraph">
                  <wp:posOffset>4459147</wp:posOffset>
                </wp:positionV>
                <wp:extent cx="108880" cy="3072810"/>
                <wp:effectExtent l="0" t="0" r="24765" b="13335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80" cy="30728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151A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6" o:spid="_x0000_s1026" type="#_x0000_t87" style="position:absolute;left:0;text-align:left;margin-left:-65.15pt;margin-top:351.1pt;width:8.55pt;height:24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" adj="64" strokecolor="#a8a8a8 [3045]"/>
            </w:pict>
          </mc:Fallback>
        </mc:AlternateContent>
      </w:r>
      <w:r w:rsidR="00865BD4"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EEC8E" wp14:editId="4B85DA5A">
                <wp:simplePos x="0" y="0"/>
                <wp:positionH relativeFrom="column">
                  <wp:posOffset>-753036</wp:posOffset>
                </wp:positionH>
                <wp:positionV relativeFrom="paragraph">
                  <wp:posOffset>1056728</wp:posOffset>
                </wp:positionV>
                <wp:extent cx="45719" cy="3104707"/>
                <wp:effectExtent l="0" t="0" r="12065" b="19685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0470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41E3" id="左大括号 10" o:spid="_x0000_s1026" type="#_x0000_t87" style="position:absolute;left:0;text-align:left;margin-left:-59.3pt;margin-top:83.2pt;width:3.6pt;height:24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" adj="27" strokecolor="#a8a8a8 [3045]"/>
            </w:pict>
          </mc:Fallback>
        </mc:AlternateContent>
      </w:r>
      <w:r w:rsidR="0028475D">
        <w:rPr>
          <w:rFonts w:ascii="Microsoft YaHei UI" w:eastAsia="Microsoft YaHei UI" w:hAnsi="Microsoft YaHei UI" w:cstheme="minorBidi" w:hint="eastAsia"/>
          <w:szCs w:val="28"/>
        </w:rPr>
        <w:t>Sorts</w:t>
      </w:r>
      <w:r w:rsidR="00867103">
        <w:rPr>
          <w:rFonts w:ascii="Microsoft YaHei UI" w:eastAsia="Microsoft YaHei UI" w:hAnsi="Microsoft YaHei UI" w:cstheme="minorBidi" w:hint="eastAsia"/>
          <w:szCs w:val="28"/>
        </w:rPr>
        <w:t>类</w:t>
      </w:r>
      <w:r w:rsidR="0037101A">
        <w:rPr>
          <w:rFonts w:ascii="Microsoft YaHei UI" w:eastAsia="Microsoft YaHei UI" w:hAnsi="Microsoft YaHei UI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69592" wp14:editId="2274EAF1">
                <wp:simplePos x="0" y="0"/>
                <wp:positionH relativeFrom="column">
                  <wp:posOffset>-1527323</wp:posOffset>
                </wp:positionH>
                <wp:positionV relativeFrom="paragraph">
                  <wp:posOffset>2432611</wp:posOffset>
                </wp:positionV>
                <wp:extent cx="790575" cy="208280"/>
                <wp:effectExtent l="0" t="0" r="9525" b="12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0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BD" w:rsidRDefault="002B3EBD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ublic</w:t>
                            </w:r>
                            <w:r>
                              <w:rPr>
                                <w:rFonts w:hint="eastAsia"/>
                              </w:rPr>
                              <w:t>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9592" id="文本框 12" o:spid="_x0000_s1030" type="#_x0000_t202" style="position:absolute;margin-left:-120.25pt;margin-top:191.55pt;width:62.25pt;height:1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" filled="f" stroked="f" strokeweight=".5pt">
                <v:textbox inset="0,0,0,0">
                  <w:txbxContent>
                    <w:p w:rsidR="002B3EBD" w:rsidRDefault="002B3EBD">
                      <w:r>
                        <w:t>p</w:t>
                      </w:r>
                      <w:r>
                        <w:rPr>
                          <w:rFonts w:hint="eastAsia"/>
                        </w:rPr>
                        <w:t>ublic</w:t>
                      </w:r>
                      <w:r>
                        <w:rPr>
                          <w:rFonts w:hint="eastAsia"/>
                        </w:rPr>
                        <w:t>成员</w:t>
                      </w:r>
                    </w:p>
                  </w:txbxContent>
                </v:textbox>
              </v:shape>
            </w:pict>
          </mc:Fallback>
        </mc:AlternateContent>
      </w:r>
      <w:bookmarkEnd w:id="7"/>
    </w:p>
    <w:tbl>
      <w:tblPr>
        <w:tblStyle w:val="2-5"/>
        <w:tblW w:w="5511" w:type="pct"/>
        <w:tblInd w:w="-817" w:type="dxa"/>
        <w:tblLook w:val="0660" w:firstRow="1" w:lastRow="1" w:firstColumn="0" w:lastColumn="0" w:noHBand="1" w:noVBand="1"/>
      </w:tblPr>
      <w:tblGrid>
        <w:gridCol w:w="3471"/>
        <w:gridCol w:w="5752"/>
        <w:gridCol w:w="52"/>
      </w:tblGrid>
      <w:tr w:rsidR="009E7CCA" w:rsidTr="00865BD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" w:type="pct"/>
          <w:trHeight w:val="375"/>
        </w:trPr>
        <w:tc>
          <w:tcPr>
            <w:tcW w:w="1871" w:type="pct"/>
            <w:noWrap/>
            <w:vAlign w:val="center"/>
          </w:tcPr>
          <w:p w:rsidR="009E7CCA" w:rsidRDefault="009E7CCA" w:rsidP="009E7CCA">
            <w:pPr>
              <w:spacing w:line="0" w:lineRule="atLeast"/>
              <w:jc w:val="center"/>
            </w:pPr>
            <w:r>
              <w:rPr>
                <w:rFonts w:hint="eastAsia"/>
              </w:rPr>
              <w:t>类成员</w:t>
            </w:r>
          </w:p>
        </w:tc>
        <w:tc>
          <w:tcPr>
            <w:tcW w:w="3101" w:type="pct"/>
            <w:vAlign w:val="center"/>
          </w:tcPr>
          <w:p w:rsidR="009E7CCA" w:rsidRDefault="009E7CCA" w:rsidP="009E7CCA">
            <w:pPr>
              <w:spacing w:line="0" w:lineRule="atLeast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Sorts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9E7CCA" w:rsidRDefault="00095A92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构造函数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~Sorts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9E7CCA" w:rsidRDefault="00095A92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析构函数</w:t>
            </w:r>
          </w:p>
        </w:tc>
      </w:tr>
      <w:tr w:rsidR="0028475D" w:rsidTr="00865BD4">
        <w:trPr>
          <w:gridAfter w:val="1"/>
          <w:wAfter w:w="28" w:type="pct"/>
          <w:trHeight w:hRule="exact" w:val="633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Default="0028475D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getResult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operate,</w:t>
            </w:r>
          </w:p>
          <w:p w:rsidR="0028475D" w:rsidRPr="00E80A32" w:rsidRDefault="0028475D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double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_time);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500731" w:rsidRDefault="00095A92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获取某一排序的结果，包括运行时间、交换次数等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SetOperate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9E7CCA" w:rsidRDefault="00753DA0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选择排序方法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BubbleSort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9E7CCA" w:rsidRDefault="00753DA0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冒泡排序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SelectSort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1A4FC9" w:rsidRDefault="00753DA0" w:rsidP="0028475D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选择排序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InsertSort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9E7CCA" w:rsidRDefault="00753DA0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直接插入排序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ShellSort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9E7CCA" w:rsidRDefault="00753DA0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希尔排序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FastSort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Pr="009E7CCA" w:rsidRDefault="00753DA0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快速排序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HeapSort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Default="00753DA0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堆排序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MergeSort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Default="00753DA0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归并排序</w:t>
            </w:r>
          </w:p>
        </w:tc>
      </w:tr>
      <w:tr w:rsidR="0028475D" w:rsidTr="00865BD4">
        <w:trPr>
          <w:gridAfter w:val="1"/>
          <w:wAfter w:w="28" w:type="pct"/>
          <w:trHeight w:hRule="exact" w:val="454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475D" w:rsidRPr="00E80A32" w:rsidRDefault="0028475D" w:rsidP="0028475D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E80A32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E80A32">
              <w:rPr>
                <w:rFonts w:ascii="Consolas" w:hAnsi="Consolas"/>
                <w:color w:val="795E26"/>
                <w:sz w:val="21"/>
                <w:szCs w:val="21"/>
              </w:rPr>
              <w:t>RadixSort</w:t>
            </w:r>
            <w:r w:rsidRPr="00E80A3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</w:tc>
        <w:tc>
          <w:tcPr>
            <w:tcW w:w="3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475D" w:rsidRDefault="00753DA0" w:rsidP="0028475D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基数排序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795E26"/>
                <w:sz w:val="21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65BD4">
              <w:rPr>
                <w:rFonts w:ascii="Consolas" w:hAnsi="Consolas"/>
                <w:color w:val="795E26"/>
                <w:sz w:val="21"/>
                <w:szCs w:val="21"/>
              </w:rPr>
              <w:t>InsertSort</w:t>
            </w:r>
          </w:p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left, </w:t>
            </w: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right);</w:t>
            </w:r>
          </w:p>
        </w:tc>
        <w:tc>
          <w:tcPr>
            <w:tcW w:w="3129" w:type="pct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Pr="009E7CCA" w:rsidRDefault="00865BD4" w:rsidP="00865BD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选择排序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65BD4">
              <w:rPr>
                <w:rFonts w:ascii="Consolas" w:hAnsi="Consolas"/>
                <w:color w:val="795E26"/>
                <w:sz w:val="21"/>
                <w:szCs w:val="21"/>
              </w:rPr>
              <w:t>FastSort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* nums, </w:t>
            </w:r>
          </w:p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left, </w:t>
            </w: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right);</w:t>
            </w:r>
          </w:p>
        </w:tc>
        <w:tc>
          <w:tcPr>
            <w:tcW w:w="31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Pr="009E7CCA" w:rsidRDefault="00865BD4" w:rsidP="00865BD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快速排序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65BD4">
              <w:rPr>
                <w:rFonts w:ascii="Consolas" w:hAnsi="Consolas"/>
                <w:color w:val="795E26"/>
                <w:sz w:val="21"/>
                <w:szCs w:val="21"/>
              </w:rPr>
              <w:t>MergeSort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left, </w:t>
            </w:r>
          </w:p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right);</w:t>
            </w:r>
          </w:p>
        </w:tc>
        <w:tc>
          <w:tcPr>
            <w:tcW w:w="31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Pr="006325E1" w:rsidRDefault="00865BD4" w:rsidP="00865BD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归并排序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65BD4">
              <w:rPr>
                <w:rFonts w:ascii="Consolas" w:hAnsi="Consolas"/>
                <w:color w:val="795E26"/>
                <w:sz w:val="21"/>
                <w:szCs w:val="21"/>
              </w:rPr>
              <w:t>Merge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left, </w:t>
            </w:r>
          </w:p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flag, </w:t>
            </w: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right);</w:t>
            </w:r>
          </w:p>
        </w:tc>
        <w:tc>
          <w:tcPr>
            <w:tcW w:w="31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Pr="009E7CCA" w:rsidRDefault="00865BD4" w:rsidP="00865BD4">
            <w:pPr>
              <w:pStyle w:val="DecimalAligned"/>
              <w:spacing w:after="100" w:afterAutospacing="1" w:line="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归并函数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是对两个子序列进行合并的函数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65BD4">
              <w:rPr>
                <w:rFonts w:ascii="Consolas" w:hAnsi="Consolas"/>
                <w:color w:val="795E26"/>
                <w:sz w:val="21"/>
                <w:szCs w:val="21"/>
              </w:rPr>
              <w:t>RadixSort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* count, </w:t>
            </w:r>
          </w:p>
          <w:p w:rsid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radix,</w:t>
            </w:r>
          </w:p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left, </w:t>
            </w: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right);</w:t>
            </w:r>
          </w:p>
        </w:tc>
        <w:tc>
          <w:tcPr>
            <w:tcW w:w="31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Pr="006325E1" w:rsidRDefault="00123E29" w:rsidP="00865BD4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基数排序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*nums;</w:t>
            </w:r>
          </w:p>
        </w:tc>
        <w:tc>
          <w:tcPr>
            <w:tcW w:w="31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Default="005E354C" w:rsidP="00865BD4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序列数组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int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search_count, </w:t>
            </w:r>
          </w:p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swap_count, sort_type;</w:t>
            </w:r>
          </w:p>
        </w:tc>
        <w:tc>
          <w:tcPr>
            <w:tcW w:w="31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Default="005E354C" w:rsidP="00865BD4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搜索次数、交换次数、交换类型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>ofstream out_file;</w:t>
            </w:r>
          </w:p>
        </w:tc>
        <w:tc>
          <w:tcPr>
            <w:tcW w:w="31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Default="005E354C" w:rsidP="00865BD4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输出的文件流</w:t>
            </w:r>
          </w:p>
        </w:tc>
      </w:tr>
      <w:tr w:rsidR="00865BD4" w:rsidTr="00865BD4">
        <w:trPr>
          <w:trHeight w:val="20"/>
        </w:trPr>
        <w:tc>
          <w:tcPr>
            <w:tcW w:w="187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65BD4" w:rsidRPr="00865BD4" w:rsidRDefault="00865BD4" w:rsidP="00865BD4">
            <w:pPr>
              <w:shd w:val="clear" w:color="auto" w:fill="FFFFFF"/>
              <w:spacing w:line="285" w:lineRule="atLeast"/>
              <w:jc w:val="center"/>
              <w:rPr>
                <w:rFonts w:ascii="Consolas" w:hAnsi="Consolas"/>
                <w:color w:val="000000"/>
                <w:szCs w:val="21"/>
              </w:rPr>
            </w:pPr>
            <w:r w:rsidRPr="00865BD4">
              <w:rPr>
                <w:rFonts w:ascii="Consolas" w:hAnsi="Consolas"/>
                <w:color w:val="0000FF"/>
                <w:sz w:val="21"/>
                <w:szCs w:val="21"/>
              </w:rPr>
              <w:t>bool</w:t>
            </w:r>
            <w:r w:rsidRPr="00865BD4">
              <w:rPr>
                <w:rFonts w:ascii="Consolas" w:hAnsi="Consolas"/>
                <w:color w:val="000000"/>
                <w:sz w:val="21"/>
                <w:szCs w:val="21"/>
              </w:rPr>
              <w:t xml:space="preserve"> ifPrint;</w:t>
            </w:r>
          </w:p>
        </w:tc>
        <w:tc>
          <w:tcPr>
            <w:tcW w:w="31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5BD4" w:rsidRDefault="005E354C" w:rsidP="00865BD4">
            <w:pPr>
              <w:widowControl w:val="0"/>
              <w:autoSpaceDE w:val="0"/>
              <w:autoSpaceDN w:val="0"/>
              <w:adjustRightInd w:val="0"/>
              <w:ind w:firstLineChars="200" w:firstLine="440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是否输出至文件</w:t>
            </w:r>
          </w:p>
        </w:tc>
      </w:tr>
      <w:tr w:rsidR="008C5DAD" w:rsidTr="00865B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"/>
        </w:trPr>
        <w:tc>
          <w:tcPr>
            <w:tcW w:w="1871" w:type="pct"/>
            <w:noWrap/>
            <w:vAlign w:val="center"/>
          </w:tcPr>
          <w:p w:rsidR="008C5DAD" w:rsidRPr="009E7CCA" w:rsidRDefault="008C5DAD" w:rsidP="008C5DAD">
            <w:pPr>
              <w:spacing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129" w:type="pct"/>
            <w:gridSpan w:val="2"/>
            <w:vAlign w:val="center"/>
          </w:tcPr>
          <w:p w:rsidR="008C5DAD" w:rsidRPr="009E7CCA" w:rsidRDefault="008C5DAD" w:rsidP="008C5DAD">
            <w:pPr>
              <w:pStyle w:val="DecimalAligned"/>
              <w:spacing w:after="100" w:afterAutospacing="1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1E5CB1" w:rsidRPr="00C51F6D" w:rsidRDefault="001E5CB1" w:rsidP="00C51F6D"/>
    <w:p w:rsidR="0013544C" w:rsidRDefault="00867103" w:rsidP="00970B45">
      <w:pPr>
        <w:pStyle w:val="1"/>
      </w:pPr>
      <w:bookmarkStart w:id="8" w:name="_Toc502775390"/>
      <w:r>
        <w:rPr>
          <w:rFonts w:hint="eastAsia"/>
        </w:rPr>
        <w:lastRenderedPageBreak/>
        <w:t>代码分析</w:t>
      </w:r>
      <w:bookmarkEnd w:id="8"/>
    </w:p>
    <w:p w:rsidR="004C6B9B" w:rsidRDefault="004C6B9B" w:rsidP="004C6B9B">
      <w:pPr>
        <w:pStyle w:val="30"/>
        <w:spacing w:after="144"/>
      </w:pPr>
      <w:bookmarkStart w:id="9" w:name="_Toc502775391"/>
      <w:r>
        <w:rPr>
          <w:rFonts w:hint="eastAsia"/>
        </w:rPr>
        <w:t>冒泡排序</w:t>
      </w:r>
      <w:bookmarkEnd w:id="9"/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FF"/>
          <w:sz w:val="21"/>
          <w:szCs w:val="21"/>
        </w:rPr>
        <w:t>void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4C6B9B">
        <w:rPr>
          <w:rFonts w:ascii="Consolas" w:eastAsia="宋体" w:hAnsi="Consolas" w:cs="宋体"/>
          <w:color w:val="795E26"/>
          <w:sz w:val="21"/>
          <w:szCs w:val="21"/>
        </w:rPr>
        <w:t>Sorts::BubbleSort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() {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 xml:space="preserve">//  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冒泡排序可以说是想法最简单的排序了，它重复的遍历序列，每次遍历将对每两个元素进行比较，较大的将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后移，一次遍历下来，最大的元素浮到序列顶端，其时间复杂度为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O(n2)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4C6B9B">
        <w:rPr>
          <w:rFonts w:ascii="Consolas" w:eastAsia="宋体" w:hAnsi="Consolas" w:cs="宋体"/>
          <w:color w:val="AF00DB"/>
          <w:sz w:val="21"/>
          <w:szCs w:val="21"/>
        </w:rPr>
        <w:t>for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(</w:t>
      </w:r>
      <w:r w:rsidRPr="004C6B9B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i = </w:t>
      </w:r>
      <w:r w:rsidRPr="004C6B9B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; i &lt; MAXAMOUNT - </w:t>
      </w:r>
      <w:r w:rsidRPr="004C6B9B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; i++) {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4C6B9B">
        <w:rPr>
          <w:rFonts w:ascii="Consolas" w:eastAsia="宋体" w:hAnsi="Consolas" w:cs="宋体"/>
          <w:color w:val="AF00DB"/>
          <w:sz w:val="21"/>
          <w:szCs w:val="21"/>
        </w:rPr>
        <w:t>for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(</w:t>
      </w:r>
      <w:r w:rsidRPr="004C6B9B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j = </w:t>
      </w:r>
      <w:r w:rsidRPr="004C6B9B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; j &lt; MAXAMOUNT - i - </w:t>
      </w:r>
      <w:r w:rsidRPr="004C6B9B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; j++) {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search_count++;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4C6B9B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(nums[j]&gt;nums[j+</w:t>
      </w:r>
      <w:r w:rsidRPr="004C6B9B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]){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    swap_count++;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    </w:t>
      </w:r>
      <w:r w:rsidRPr="004C6B9B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temp = nums[j];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    nums[j] = nums[j+</w:t>
      </w:r>
      <w:r w:rsidRPr="004C6B9B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];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    nums[j+</w:t>
      </w:r>
      <w:r w:rsidRPr="004C6B9B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] = temp;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}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}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}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4C6B9B" w:rsidRDefault="004C6B9B" w:rsidP="004C6B9B">
      <w:pPr>
        <w:pStyle w:val="30"/>
        <w:spacing w:after="144"/>
      </w:pPr>
      <w:bookmarkStart w:id="10" w:name="_Toc502775392"/>
      <w:r>
        <w:rPr>
          <w:rFonts w:hint="eastAsia"/>
        </w:rPr>
        <w:t>选择排序</w:t>
      </w:r>
      <w:bookmarkEnd w:id="10"/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FF"/>
          <w:sz w:val="21"/>
          <w:szCs w:val="21"/>
        </w:rPr>
        <w:t>void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4C6B9B">
        <w:rPr>
          <w:rFonts w:ascii="Consolas" w:eastAsia="宋体" w:hAnsi="Consolas" w:cs="宋体"/>
          <w:color w:val="795E26"/>
          <w:sz w:val="21"/>
          <w:szCs w:val="21"/>
        </w:rPr>
        <w:t>Sorts::SelectSort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() {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 xml:space="preserve">//  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选择排序基本思想是将序号从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i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到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n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的元素序列中的具有最小排序码的元素上调，调至子序列首位，重复操作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直到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i=n-1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，排序即结束，其时间复杂度为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O(n2)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4C6B9B">
        <w:rPr>
          <w:rFonts w:ascii="Consolas" w:eastAsia="宋体" w:hAnsi="Consolas" w:cs="宋体"/>
          <w:color w:val="AF00DB"/>
          <w:sz w:val="21"/>
          <w:szCs w:val="21"/>
        </w:rPr>
        <w:t>for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(</w:t>
      </w:r>
      <w:r w:rsidRPr="004C6B9B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i = </w:t>
      </w:r>
      <w:r w:rsidRPr="004C6B9B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; i &lt; MAXAMOUNT; i++) {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4C6B9B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min = i;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4C6B9B">
        <w:rPr>
          <w:rFonts w:ascii="Consolas" w:eastAsia="宋体" w:hAnsi="Consolas" w:cs="宋体"/>
          <w:color w:val="AF00DB"/>
          <w:sz w:val="21"/>
          <w:szCs w:val="21"/>
        </w:rPr>
        <w:t>for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(</w:t>
      </w:r>
      <w:r w:rsidRPr="004C6B9B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j = i; j &lt; MAXAMOUNT; j++){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search_count++;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4C6B9B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(nums[min] &gt; nums[j]){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    min = j;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}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}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4C6B9B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(min != i){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当子序列最小排序码元素不是首元素即需要进行调整交换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swap_count++;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4C6B9B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temp = nums[min];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nums[min] = nums[i];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nums[i] = temp;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}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}</w:t>
      </w:r>
    </w:p>
    <w:p w:rsid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</w:p>
    <w:p w:rsid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</w:p>
    <w:p w:rsid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</w:p>
    <w:p w:rsid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</w:p>
    <w:p w:rsidR="004C6B9B" w:rsidRDefault="004C6B9B" w:rsidP="004C6B9B">
      <w:pPr>
        <w:pStyle w:val="30"/>
        <w:spacing w:after="144"/>
      </w:pPr>
      <w:bookmarkStart w:id="11" w:name="_Toc502775393"/>
      <w:r>
        <w:rPr>
          <w:rFonts w:hint="eastAsia"/>
        </w:rPr>
        <w:lastRenderedPageBreak/>
        <w:t>直接插入排序</w:t>
      </w:r>
      <w:bookmarkEnd w:id="11"/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FF"/>
          <w:sz w:val="21"/>
          <w:szCs w:val="21"/>
        </w:rPr>
        <w:t>void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4C6B9B">
        <w:rPr>
          <w:rFonts w:ascii="Consolas" w:eastAsia="宋体" w:hAnsi="Consolas" w:cs="宋体"/>
          <w:color w:val="795E26"/>
          <w:sz w:val="21"/>
          <w:szCs w:val="21"/>
        </w:rPr>
        <w:t>Sorts::InsertSort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() {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4C6B9B">
        <w:rPr>
          <w:rFonts w:ascii="Consolas" w:eastAsia="宋体" w:hAnsi="Consolas" w:cs="宋体"/>
          <w:color w:val="795E26"/>
          <w:sz w:val="21"/>
          <w:szCs w:val="21"/>
        </w:rPr>
        <w:t>InsertSort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(</w:t>
      </w:r>
      <w:r w:rsidRPr="004C6B9B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, MAXAMOUNT-</w:t>
      </w:r>
      <w:r w:rsidRPr="004C6B9B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FF"/>
          <w:sz w:val="21"/>
          <w:szCs w:val="21"/>
        </w:rPr>
        <w:t>void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4C6B9B">
        <w:rPr>
          <w:rFonts w:ascii="Consolas" w:eastAsia="宋体" w:hAnsi="Consolas" w:cs="宋体"/>
          <w:color w:val="795E26"/>
          <w:sz w:val="21"/>
          <w:szCs w:val="21"/>
        </w:rPr>
        <w:t>Sorts::InsertSort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(</w:t>
      </w:r>
      <w:r w:rsidRPr="004C6B9B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left, </w:t>
      </w:r>
      <w:r w:rsidRPr="004C6B9B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right) {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 xml:space="preserve">//  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插入排序，个人认为与选择排序的算法思想相似，均是每次将子序列长度加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1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后，进行调整。时间复杂度也为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O(n2)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基本思想是第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i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次插入元素时，后面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i-1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个元素已经是排好序的了（这里采用了倒序插入，即从大到小），此时将其插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入到其应该在的位置，如此反复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n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次序列就已经排好序了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 xml:space="preserve">//  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从输出可以看到选择排序查找次数大约为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50005000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次，而插入排序查找次数大约为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25002500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次，这是由于插入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排序的最内层循环还有个跳出语句，根据数的随机性，其跳出的概率大约是</w:t>
      </w:r>
      <w:r w:rsidRPr="004C6B9B">
        <w:rPr>
          <w:rFonts w:ascii="Consolas" w:eastAsia="宋体" w:hAnsi="Consolas" w:cs="宋体"/>
          <w:color w:val="008000"/>
          <w:sz w:val="21"/>
          <w:szCs w:val="21"/>
        </w:rPr>
        <w:t>50%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4C6B9B">
        <w:rPr>
          <w:rFonts w:ascii="Consolas" w:eastAsia="宋体" w:hAnsi="Consolas" w:cs="宋体"/>
          <w:color w:val="AF00DB"/>
          <w:sz w:val="21"/>
          <w:szCs w:val="21"/>
        </w:rPr>
        <w:t>for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(</w:t>
      </w:r>
      <w:r w:rsidRPr="004C6B9B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i = left; i &lt;= right; i++) {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4C6B9B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j = i-</w:t>
      </w:r>
      <w:r w:rsidRPr="004C6B9B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4C6B9B">
        <w:rPr>
          <w:rFonts w:ascii="Consolas" w:eastAsia="宋体" w:hAnsi="Consolas" w:cs="宋体"/>
          <w:color w:val="AF00DB"/>
          <w:sz w:val="21"/>
          <w:szCs w:val="21"/>
        </w:rPr>
        <w:t>for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(; j &gt;= </w:t>
      </w:r>
      <w:r w:rsidRPr="004C6B9B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; j--) {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swap_count++;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search_count++;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4C6B9B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(nums[j] &lt;= nums[j+</w:t>
      </w:r>
      <w:r w:rsidRPr="004C6B9B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]){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    </w:t>
      </w:r>
      <w:r w:rsidRPr="004C6B9B">
        <w:rPr>
          <w:rFonts w:ascii="Consolas" w:eastAsia="宋体" w:hAnsi="Consolas" w:cs="宋体"/>
          <w:color w:val="AF00DB"/>
          <w:sz w:val="21"/>
          <w:szCs w:val="21"/>
        </w:rPr>
        <w:t>break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}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4C6B9B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temp = nums[j];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nums[j] = nums[j+</w:t>
      </w:r>
      <w:r w:rsidRPr="004C6B9B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];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    nums[j+</w:t>
      </w:r>
      <w:r w:rsidRPr="004C6B9B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4C6B9B">
        <w:rPr>
          <w:rFonts w:ascii="Consolas" w:eastAsia="宋体" w:hAnsi="Consolas" w:cs="宋体"/>
          <w:color w:val="000000"/>
          <w:sz w:val="21"/>
          <w:szCs w:val="21"/>
        </w:rPr>
        <w:t>] = temp;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    }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 xml:space="preserve">    }</w:t>
      </w:r>
    </w:p>
    <w:p w:rsidR="004C6B9B" w:rsidRPr="004C6B9B" w:rsidRDefault="004C6B9B" w:rsidP="004C6B9B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4C6B9B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4C6B9B" w:rsidRDefault="004C6B9B" w:rsidP="004C6B9B">
      <w:pPr>
        <w:pStyle w:val="30"/>
        <w:spacing w:after="144"/>
      </w:pPr>
      <w:bookmarkStart w:id="12" w:name="_Toc502775394"/>
      <w:r>
        <w:rPr>
          <w:rFonts w:hint="eastAsia"/>
        </w:rPr>
        <w:t>希尔排序</w:t>
      </w:r>
      <w:bookmarkEnd w:id="12"/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FF"/>
          <w:sz w:val="21"/>
          <w:szCs w:val="21"/>
        </w:rPr>
        <w:t>void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Sorts::ShellSort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() 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希尔排序是直接插入排序的一种改进方法，又叫缩小增量排序，其将序列按照一定的增量进行分组，对每组使用直接插入排序，逐渐缩小增量，当增量减小为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时，整个序列便排好序了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flag = MAXAMOUNT, temp, j;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while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(flag!=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){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flag = 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)(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ceil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(flag/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3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) +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for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i = flag; i&lt;MAXAMOUNT; i++){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search_count++;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(nums[i]&lt;nums[i-flag]){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swap_count++;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temp = nums[i], j = i-flag;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while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(j &gt;=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&amp;&amp; temp &lt; nums[j]){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    nums[j+flag] = nums[j];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    j-=flag;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nums[j+flag] = temp;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886FCC" w:rsidRDefault="00886FCC" w:rsidP="00886FCC">
      <w:pPr>
        <w:pStyle w:val="30"/>
        <w:spacing w:after="144"/>
      </w:pPr>
      <w:bookmarkStart w:id="13" w:name="_Toc502775395"/>
      <w:r>
        <w:rPr>
          <w:rFonts w:hint="eastAsia"/>
        </w:rPr>
        <w:lastRenderedPageBreak/>
        <w:t>快速排序</w:t>
      </w:r>
      <w:bookmarkEnd w:id="13"/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FF"/>
          <w:sz w:val="21"/>
          <w:szCs w:val="21"/>
        </w:rPr>
        <w:t>void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Sorts::FastSort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() 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FastSort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(nums,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, MAXAMOUNT-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FF"/>
          <w:sz w:val="21"/>
          <w:szCs w:val="21"/>
        </w:rPr>
        <w:t>void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Sorts::FastSort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*nums,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left,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right) 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 xml:space="preserve">//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快速排序的基本思想是对序列进行分层，以序列第一个元素为基准，将排序码大的元素后移，排序码小的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前移，此时该基准元素的位置已经是固定下来了，再对左右两个子序列递归前面的操作，最终即可得到排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好序的序列了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(left &gt;= right){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return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temp = nums[left];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flag = left;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for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i = left; i &lt;= right; i++){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search_count++;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(nums[i] &lt; temp){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如果排序码比基准元素小，则将其移至基准元素前，若比基准元素大，则不需要移动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swap_count++;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(flag == i -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){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该元素与基准元素相邻时，直接调换二者位置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nums[flag++] = nums[i];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nums[i] = temp;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else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该元素与基准元素不相邻时，则将该元素与基准元素后一位调换位置，而后再调换该元素与基准元素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temp2 = nums[i];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nums[i] = nums[flag +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];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nums[flag +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] = temp;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nums[flag++] = temp2;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对左右两个子序列递归调用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FastSort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操作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FastSort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(nums, left, flag-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FastSort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(nums, flag +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, right);</w:t>
      </w:r>
    </w:p>
    <w:p w:rsid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886FCC" w:rsidRDefault="00886FCC" w:rsidP="00886FCC">
      <w:pPr>
        <w:pStyle w:val="30"/>
        <w:spacing w:after="144"/>
      </w:pPr>
      <w:bookmarkStart w:id="14" w:name="_Toc502775396"/>
      <w:r>
        <w:rPr>
          <w:rFonts w:hint="eastAsia"/>
        </w:rPr>
        <w:t>堆排序</w:t>
      </w:r>
      <w:bookmarkEnd w:id="14"/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FF"/>
          <w:sz w:val="21"/>
          <w:szCs w:val="21"/>
        </w:rPr>
        <w:t>void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Sorts::HeapSort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() 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Heap </w:t>
      </w:r>
      <w:r w:rsidRPr="00886FCC">
        <w:rPr>
          <w:rFonts w:ascii="Consolas" w:eastAsia="宋体" w:hAnsi="Consolas" w:cs="宋体"/>
          <w:color w:val="001080"/>
          <w:sz w:val="21"/>
          <w:szCs w:val="21"/>
        </w:rPr>
        <w:t>heap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(nums, MAXAMOUNT);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8000"/>
          <w:sz w:val="21"/>
          <w:szCs w:val="21"/>
        </w:rPr>
        <w:t>//    Heap heap(nums, 10);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for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i =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; i &lt; heap.</w:t>
      </w:r>
      <w:r w:rsidRPr="00886FCC">
        <w:rPr>
          <w:rFonts w:ascii="Consolas" w:eastAsia="宋体" w:hAnsi="Consolas" w:cs="宋体"/>
          <w:color w:val="001080"/>
          <w:sz w:val="21"/>
          <w:szCs w:val="21"/>
        </w:rPr>
        <w:t>currentSize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; ++i) 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heap.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swap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(i, heap.</w:t>
      </w:r>
      <w:r w:rsidRPr="00886FCC">
        <w:rPr>
          <w:rFonts w:ascii="Consolas" w:eastAsia="宋体" w:hAnsi="Consolas" w:cs="宋体"/>
          <w:color w:val="001080"/>
          <w:sz w:val="21"/>
          <w:szCs w:val="21"/>
        </w:rPr>
        <w:t>currentSize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8000"/>
          <w:sz w:val="21"/>
          <w:szCs w:val="21"/>
        </w:rPr>
        <w:t>//    heap.printHeap();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lastRenderedPageBreak/>
        <w:t xml:space="preserve">    search_count = heap.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getSearchCount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swap_count = heap.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getSwapCount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for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i =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; i &lt; heap.</w:t>
      </w:r>
      <w:r w:rsidRPr="00886FCC">
        <w:rPr>
          <w:rFonts w:ascii="Consolas" w:eastAsia="宋体" w:hAnsi="Consolas" w:cs="宋体"/>
          <w:color w:val="001080"/>
          <w:sz w:val="21"/>
          <w:szCs w:val="21"/>
        </w:rPr>
        <w:t>currentSize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; ++i) 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nums[i] = heap.</w:t>
      </w:r>
      <w:r w:rsidRPr="00886FCC">
        <w:rPr>
          <w:rFonts w:ascii="Consolas" w:eastAsia="宋体" w:hAnsi="Consolas" w:cs="宋体"/>
          <w:color w:val="001080"/>
          <w:sz w:val="21"/>
          <w:szCs w:val="21"/>
        </w:rPr>
        <w:t>elems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[i];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886FCC" w:rsidRDefault="00886FCC" w:rsidP="00886FCC">
      <w:pPr>
        <w:pStyle w:val="30"/>
        <w:spacing w:after="144"/>
      </w:pPr>
      <w:bookmarkStart w:id="15" w:name="_Toc502775397"/>
      <w:r>
        <w:rPr>
          <w:rFonts w:hint="eastAsia"/>
        </w:rPr>
        <w:t>归并排序</w:t>
      </w:r>
      <w:bookmarkEnd w:id="15"/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FF"/>
          <w:sz w:val="21"/>
          <w:szCs w:val="21"/>
        </w:rPr>
        <w:t>void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Sorts::MergeSort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() 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MergeSort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, MAXAMOUNT-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FF"/>
          <w:sz w:val="21"/>
          <w:szCs w:val="21"/>
        </w:rPr>
        <w:t>void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Sorts::MergeSort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left,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right) 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 xml:space="preserve">//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归并排序的基本思想时将序列不断折中，当某一序列折中为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“1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个元素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”+“2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个元素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”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或者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“2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个元素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”+“1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个元素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”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或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者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“2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个元素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”+“2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个元素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”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时为递归结束条件，此时对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2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个元素的进行排序，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个元素的无操作，而后调用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Merge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函数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将这两个子序列归并起来，如此反复递归便可最终得到有序序列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search_count++;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(right == left){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//1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个元素的子序列直接返回不需要操作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return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}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else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(right - left ==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){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//2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个元素的子序列若有序则直接返回，否则交换后返回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(nums[left] &gt; nums[right]){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swap_count++;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temp = nums[left];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nums[left] = nums[right];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nums[right] = temp;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return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flag = (right + left)/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2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MergeSort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(left, flag);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MergeSort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(flag+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, right);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Merge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(left, flag, right);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分割出的两个子序列通过这个函数归并到一起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FF"/>
          <w:sz w:val="21"/>
          <w:szCs w:val="21"/>
        </w:rPr>
        <w:t>void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Sorts::Merge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left,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flag,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right) 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 xml:space="preserve">//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归并函数是归并排序算法中的主要部分，其主要思想就是将逐个遍历两个子序列，依次选择较小的元素放入新开辟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的数组中去，直到某一子序列到了末尾位置，此时将另一个序列剩余的元素直接放入序列中，最后将该数组赋值回原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数组。即可得到两子序列归并后的序列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temp = left, tempFlag = flag;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*copyNums = 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*)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malloc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sizeof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) * (right - left +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));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for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i =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; i &lt; right-temp+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; i++) 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((nums[left] &lt; nums[flag+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] || flag == right)&amp;&amp;(left != tempFlag+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)){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copyNums[i] = nums[left];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lastRenderedPageBreak/>
        <w:t xml:space="preserve">            left++;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}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else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copyNums[i] = nums[flag+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];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flag++;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for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j = temp; j &lt;= right; j++) 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nums[j] = copyNums[j-temp];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free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(copyNums);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886FCC" w:rsidRDefault="00886FCC" w:rsidP="00886FCC">
      <w:pPr>
        <w:pStyle w:val="30"/>
        <w:spacing w:after="144"/>
      </w:pPr>
      <w:bookmarkStart w:id="16" w:name="_Toc502775398"/>
      <w:r>
        <w:rPr>
          <w:rFonts w:hint="eastAsia"/>
        </w:rPr>
        <w:t>基数排序</w:t>
      </w:r>
      <w:bookmarkEnd w:id="16"/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FF"/>
          <w:sz w:val="21"/>
          <w:szCs w:val="21"/>
        </w:rPr>
        <w:t>void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Sorts::RadixSort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() 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count[MAXAMOUNT];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for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i =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; i &lt; MAXAMOUNT; ++i) 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count[i] =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RadixSort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(count,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,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, MAXAMOUNT-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FF"/>
          <w:sz w:val="21"/>
          <w:szCs w:val="21"/>
        </w:rPr>
        <w:t>void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Sorts::RadixSort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*count,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radix,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left,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right) 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 xml:space="preserve">//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基数排序的主要思想是用若干个基数将序列区分为若干个类（形象来说，就是将相同类的元素放到同一个桶中），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而后对每类元素进行排序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 xml:space="preserve">//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这里基数选用的是元素的位数，由于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rand()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随机函数产生的随机数范围在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0-RAND_MAX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之间，而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RAND_MAX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的最大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值为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2147483647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（此为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stdlib.h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中宏定义的一个字符常量），因此这里我定义的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MAXRADIX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为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10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 xml:space="preserve">//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基数排序每次递归仍然是对序列分层，而后将分好层的序列左子序列使用插入排序算法排序，右子序列继续递归分层，直到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radix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取到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MAXRADIX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，此时对剩下的序列直接利用插入排序算法排序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(radix == MAXRADIX){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InsertSort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(left, right);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return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tempLeft = left;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for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i = left; i &lt;= right; ++i) 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((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)(nums[i]/(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pow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10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, radix))) == 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0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){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//10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的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radix</w:t>
      </w:r>
      <w:r w:rsidRPr="00886FCC">
        <w:rPr>
          <w:rFonts w:ascii="Consolas" w:eastAsia="宋体" w:hAnsi="Consolas" w:cs="宋体"/>
          <w:color w:val="008000"/>
          <w:sz w:val="21"/>
          <w:szCs w:val="21"/>
        </w:rPr>
        <w:t>次方为每次分层的依据，找到所有小于此值的元素，将其移动到序列的左边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</w:t>
      </w:r>
      <w:r w:rsidRPr="00886FCC">
        <w:rPr>
          <w:rFonts w:ascii="Consolas" w:eastAsia="宋体" w:hAnsi="Consolas" w:cs="宋体"/>
          <w:color w:val="AF00DB"/>
          <w:sz w:val="21"/>
          <w:szCs w:val="21"/>
        </w:rPr>
        <w:t>if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(tempLeft != i){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</w:t>
      </w:r>
      <w:r w:rsidRPr="00886FCC">
        <w:rPr>
          <w:rFonts w:ascii="Consolas" w:eastAsia="宋体" w:hAnsi="Consolas" w:cs="宋体"/>
          <w:color w:val="0000FF"/>
          <w:sz w:val="21"/>
          <w:szCs w:val="21"/>
        </w:rPr>
        <w:t>int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temp = nums[tempLeft];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nums[tempLeft] = nums[i];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    nums[i] = temp;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tempLeft++;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    count[radix]++;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}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lastRenderedPageBreak/>
        <w:t xml:space="preserve">   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InsertSort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(left, count[radix]+left-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 xml:space="preserve">    </w:t>
      </w:r>
      <w:r w:rsidRPr="00886FCC">
        <w:rPr>
          <w:rFonts w:ascii="Consolas" w:eastAsia="宋体" w:hAnsi="Consolas" w:cs="宋体"/>
          <w:color w:val="795E26"/>
          <w:sz w:val="21"/>
          <w:szCs w:val="21"/>
        </w:rPr>
        <w:t>RadixSort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(count, radix+</w:t>
      </w:r>
      <w:r w:rsidRPr="00886FCC">
        <w:rPr>
          <w:rFonts w:ascii="Consolas" w:eastAsia="宋体" w:hAnsi="Consolas" w:cs="宋体"/>
          <w:color w:val="09885A"/>
          <w:sz w:val="21"/>
          <w:szCs w:val="21"/>
        </w:rPr>
        <w:t>1</w:t>
      </w:r>
      <w:r w:rsidRPr="00886FCC">
        <w:rPr>
          <w:rFonts w:ascii="Consolas" w:eastAsia="宋体" w:hAnsi="Consolas" w:cs="宋体"/>
          <w:color w:val="000000"/>
          <w:sz w:val="21"/>
          <w:szCs w:val="21"/>
        </w:rPr>
        <w:t>, left+count[radix], right);</w:t>
      </w:r>
    </w:p>
    <w:p w:rsidR="00886FCC" w:rsidRPr="00886FCC" w:rsidRDefault="00886FCC" w:rsidP="00886FCC">
      <w:pPr>
        <w:shd w:val="clear" w:color="auto" w:fill="FFFFFF"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  <w:r w:rsidRPr="00886FCC">
        <w:rPr>
          <w:rFonts w:ascii="Consolas" w:eastAsia="宋体" w:hAnsi="Consolas" w:cs="宋体"/>
          <w:color w:val="000000"/>
          <w:sz w:val="21"/>
          <w:szCs w:val="21"/>
        </w:rPr>
        <w:t>}</w:t>
      </w:r>
    </w:p>
    <w:p w:rsidR="00886FCC" w:rsidRPr="00886FCC" w:rsidRDefault="00886FCC" w:rsidP="00886FCC">
      <w:pPr>
        <w:rPr>
          <w:rFonts w:hint="eastAsia"/>
        </w:rPr>
      </w:pPr>
    </w:p>
    <w:p w:rsidR="00970B45" w:rsidRDefault="00970B45" w:rsidP="00970B45">
      <w:pPr>
        <w:pStyle w:val="1"/>
      </w:pPr>
      <w:bookmarkStart w:id="17" w:name="_Toc502775399"/>
      <w:bookmarkStart w:id="18" w:name="_一些思考"/>
      <w:bookmarkEnd w:id="18"/>
      <w:r>
        <w:rPr>
          <w:rFonts w:hint="eastAsia"/>
        </w:rPr>
        <w:lastRenderedPageBreak/>
        <w:t>一些思考</w:t>
      </w:r>
      <w:bookmarkEnd w:id="17"/>
    </w:p>
    <w:p w:rsidR="00C2345D" w:rsidRDefault="00970B45" w:rsidP="004020E5">
      <w:pPr>
        <w:pStyle w:val="20"/>
      </w:pPr>
      <w:bookmarkStart w:id="19" w:name="_Toc502775400"/>
      <w:r>
        <w:rPr>
          <w:rFonts w:hint="eastAsia"/>
        </w:rPr>
        <w:t>快速排序为什么快？</w:t>
      </w:r>
      <w:bookmarkEnd w:id="19"/>
    </w:p>
    <w:p w:rsidR="005E330A" w:rsidRPr="005E330A" w:rsidRDefault="005E330A" w:rsidP="005E330A">
      <w:pPr>
        <w:pStyle w:val="30"/>
        <w:spacing w:after="144"/>
      </w:pPr>
      <w:bookmarkStart w:id="20" w:name="_Toc502775401"/>
      <w:r>
        <w:rPr>
          <w:rFonts w:hint="eastAsia"/>
        </w:rPr>
        <w:t>称球问题</w:t>
      </w:r>
      <w:bookmarkEnd w:id="20"/>
    </w:p>
    <w:p w:rsidR="004020E5" w:rsidRDefault="004020E5" w:rsidP="004020E5">
      <w:r>
        <w:t>想到这个问题是看了一篇名叫</w:t>
      </w:r>
      <w:r>
        <w:rPr>
          <w:rFonts w:hint="eastAsia"/>
        </w:rPr>
        <w:t>《</w:t>
      </w:r>
      <w:hyperlink r:id="rId10" w:history="1">
        <w:r w:rsidRPr="004020E5">
          <w:rPr>
            <w:rStyle w:val="af7"/>
            <w:rFonts w:hint="eastAsia"/>
          </w:rPr>
          <w:t>数学之美：快排为什么那样快</w:t>
        </w:r>
      </w:hyperlink>
      <w:r>
        <w:rPr>
          <w:rFonts w:hint="eastAsia"/>
        </w:rPr>
        <w:t>》的文章，</w:t>
      </w:r>
      <w:r w:rsidR="00D26BE3">
        <w:rPr>
          <w:rFonts w:hint="eastAsia"/>
        </w:rPr>
        <w:t>里面讨论了关于快速排序之所以快却又不那么快的原因。</w:t>
      </w:r>
      <w:r w:rsidR="009F2D3A">
        <w:rPr>
          <w:rFonts w:hint="eastAsia"/>
        </w:rPr>
        <w:t>这里做一些简短记录。</w:t>
      </w:r>
    </w:p>
    <w:p w:rsidR="00372773" w:rsidRDefault="009F2D3A" w:rsidP="004020E5">
      <w:r>
        <w:rPr>
          <w:rFonts w:hint="eastAsia"/>
        </w:rPr>
        <w:t>里面讲到了一个经典的智力题，即“称球问题”。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个球里面有一个坏球，用天平最少多少次可以找出这个球</w:t>
      </w:r>
      <w:r w:rsidR="00813415">
        <w:rPr>
          <w:rFonts w:hint="eastAsia"/>
        </w:rPr>
        <w:t>，并确定该球是轻了还是重了</w:t>
      </w:r>
      <w:r>
        <w:rPr>
          <w:rFonts w:hint="eastAsia"/>
        </w:rPr>
        <w:t>。</w:t>
      </w:r>
      <w:r w:rsidR="00761651">
        <w:rPr>
          <w:rFonts w:hint="eastAsia"/>
        </w:rPr>
        <w:t>原文看得我有点混，这里提一个较为简单的想法（当然比文中方法要来的劣），</w:t>
      </w:r>
      <w:r w:rsidR="00B75152">
        <w:rPr>
          <w:rFonts w:hint="eastAsia"/>
        </w:rPr>
        <w:t>由于天平具有平衡、</w:t>
      </w:r>
      <w:r w:rsidR="00AC07F9">
        <w:rPr>
          <w:rFonts w:hint="eastAsia"/>
        </w:rPr>
        <w:t>失衡</w:t>
      </w:r>
      <w:r w:rsidR="00674599">
        <w:rPr>
          <w:rFonts w:hint="eastAsia"/>
        </w:rPr>
        <w:t>2</w:t>
      </w:r>
      <w:r w:rsidR="00B75152">
        <w:rPr>
          <w:rFonts w:hint="eastAsia"/>
        </w:rPr>
        <w:t>种可能结果，</w:t>
      </w:r>
      <w:r w:rsidR="000D57D2">
        <w:rPr>
          <w:rFonts w:hint="eastAsia"/>
        </w:rPr>
        <w:t>现</w:t>
      </w:r>
      <w:r w:rsidR="00761651">
        <w:rPr>
          <w:rFonts w:hint="eastAsia"/>
        </w:rPr>
        <w:t>将</w:t>
      </w:r>
      <w:r w:rsidR="00761651">
        <w:rPr>
          <w:rFonts w:hint="eastAsia"/>
        </w:rPr>
        <w:t>12</w:t>
      </w:r>
      <w:r w:rsidR="00761651">
        <w:rPr>
          <w:rFonts w:hint="eastAsia"/>
        </w:rPr>
        <w:t>个球分成</w:t>
      </w:r>
      <w:r w:rsidR="00E64042">
        <w:rPr>
          <w:rFonts w:hint="eastAsia"/>
        </w:rPr>
        <w:t>3</w:t>
      </w:r>
      <w:r w:rsidR="00761651">
        <w:rPr>
          <w:rFonts w:hint="eastAsia"/>
        </w:rPr>
        <w:t>组，每次称量可确定坏球在某个分组内。不失一般性，设分成</w:t>
      </w:r>
      <w:r w:rsidR="00761651">
        <w:rPr>
          <w:rFonts w:hint="eastAsia"/>
        </w:rPr>
        <w:t>A</w:t>
      </w:r>
      <w:r w:rsidR="00761651">
        <w:t>(4)</w:t>
      </w:r>
      <w:r w:rsidR="00761651">
        <w:rPr>
          <w:rFonts w:hint="eastAsia"/>
        </w:rPr>
        <w:t>、</w:t>
      </w:r>
      <w:r w:rsidR="00761651">
        <w:rPr>
          <w:rFonts w:hint="eastAsia"/>
        </w:rPr>
        <w:t>B</w:t>
      </w:r>
      <w:r w:rsidR="00761651">
        <w:t>(4)</w:t>
      </w:r>
      <w:r w:rsidR="00761651">
        <w:rPr>
          <w:rFonts w:hint="eastAsia"/>
        </w:rPr>
        <w:t>、</w:t>
      </w:r>
      <w:r w:rsidR="00761651">
        <w:rPr>
          <w:rFonts w:hint="eastAsia"/>
        </w:rPr>
        <w:t>C</w:t>
      </w:r>
      <w:r w:rsidR="00761651">
        <w:t>(4)</w:t>
      </w:r>
      <w:r w:rsidR="00761651">
        <w:rPr>
          <w:rFonts w:hint="eastAsia"/>
        </w:rPr>
        <w:t>，括号内表示分组内球的数量，称量次数为</w:t>
      </w:r>
      <w:r w:rsidR="00761651">
        <w:rPr>
          <w:rFonts w:hint="eastAsia"/>
        </w:rPr>
        <w:t>n</w:t>
      </w:r>
      <w:r w:rsidR="00761651">
        <w:rPr>
          <w:rFonts w:hint="eastAsia"/>
        </w:rPr>
        <w:t>，对</w:t>
      </w:r>
      <w:r w:rsidR="00761651">
        <w:rPr>
          <w:rFonts w:hint="eastAsia"/>
        </w:rPr>
        <w:t>A</w:t>
      </w:r>
      <w:r w:rsidR="00761651">
        <w:rPr>
          <w:rFonts w:hint="eastAsia"/>
        </w:rPr>
        <w:t>和</w:t>
      </w:r>
      <w:r w:rsidR="00761651">
        <w:rPr>
          <w:rFonts w:hint="eastAsia"/>
        </w:rPr>
        <w:t>B</w:t>
      </w:r>
      <w:r w:rsidR="00761651">
        <w:rPr>
          <w:rFonts w:hint="eastAsia"/>
        </w:rPr>
        <w:t>进行称量（</w:t>
      </w:r>
      <w:r w:rsidR="00761651">
        <w:rPr>
          <w:rFonts w:hint="eastAsia"/>
        </w:rPr>
        <w:t>n=1</w:t>
      </w:r>
      <w:r w:rsidR="00761651">
        <w:rPr>
          <w:rFonts w:hint="eastAsia"/>
        </w:rPr>
        <w:t>），则会有两种情况：“</w:t>
      </w:r>
      <w:r w:rsidR="00761651">
        <w:rPr>
          <w:rFonts w:hint="eastAsia"/>
        </w:rPr>
        <w:t>A</w:t>
      </w:r>
      <w:r w:rsidR="00761651">
        <w:t>!</w:t>
      </w:r>
      <w:r w:rsidR="00761651">
        <w:rPr>
          <w:rFonts w:hint="eastAsia"/>
        </w:rPr>
        <w:t>=</w:t>
      </w:r>
      <w:r w:rsidR="00761651">
        <w:t>B</w:t>
      </w:r>
      <w:r w:rsidR="00761651">
        <w:rPr>
          <w:rFonts w:hint="eastAsia"/>
        </w:rPr>
        <w:t>”和“</w:t>
      </w:r>
      <w:r w:rsidR="00761651">
        <w:rPr>
          <w:rFonts w:hint="eastAsia"/>
        </w:rPr>
        <w:t>A=B</w:t>
      </w:r>
      <w:r w:rsidR="00761651">
        <w:rPr>
          <w:rFonts w:hint="eastAsia"/>
        </w:rPr>
        <w:t>”</w:t>
      </w:r>
      <w:r w:rsidR="004254AC" w:rsidRPr="004254AC">
        <w:rPr>
          <w:rFonts w:hint="eastAsia"/>
        </w:rPr>
        <w:t xml:space="preserve"> </w:t>
      </w:r>
      <w:r w:rsidR="004254AC">
        <w:rPr>
          <w:rFonts w:hint="eastAsia"/>
        </w:rPr>
        <w:t>（概率各为</w:t>
      </w:r>
      <w:r w:rsidR="004254AC">
        <w:rPr>
          <w:rFonts w:hint="eastAsia"/>
        </w:rPr>
        <w:t>1/2</w:t>
      </w:r>
      <w:r w:rsidR="00E845B6">
        <w:rPr>
          <w:rFonts w:hint="eastAsia"/>
        </w:rPr>
        <w:t>，下面括号内分数均表示条件概率</w:t>
      </w:r>
      <w:r w:rsidR="004254AC">
        <w:rPr>
          <w:rFonts w:hint="eastAsia"/>
        </w:rPr>
        <w:t>）</w:t>
      </w:r>
      <w:r w:rsidR="00761651">
        <w:rPr>
          <w:rFonts w:hint="eastAsia"/>
        </w:rPr>
        <w:t>。</w:t>
      </w:r>
    </w:p>
    <w:p w:rsidR="00BD4A99" w:rsidRPr="004020E5" w:rsidRDefault="00BD4A99" w:rsidP="00BD4A99">
      <w:pPr>
        <w:pStyle w:val="affc"/>
        <w:numPr>
          <w:ilvl w:val="0"/>
          <w:numId w:val="8"/>
        </w:numPr>
        <w:ind w:firstLineChars="0"/>
        <w:rPr>
          <w:rFonts w:hint="eastAsia"/>
        </w:rPr>
      </w:pPr>
      <w:r w:rsidRPr="00372773">
        <w:rPr>
          <w:rFonts w:asciiTheme="minorEastAsia" w:hAnsiTheme="minorEastAsia" w:hint="eastAsia"/>
        </w:rPr>
        <w:t>当A=B时，说明坏球在C组，此时</w:t>
      </w:r>
      <w:r>
        <w:rPr>
          <w:rFonts w:asciiTheme="minorEastAsia" w:hAnsiTheme="minorEastAsia" w:hint="eastAsia"/>
        </w:rPr>
        <w:t>C分成三组C</w:t>
      </w:r>
      <w:r w:rsidRPr="00A4413D"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/>
        </w:rPr>
        <w:t>(2)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C</w:t>
      </w:r>
      <w:r w:rsidRPr="00A4413D"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(1)</w:t>
      </w:r>
      <w:r>
        <w:rPr>
          <w:rFonts w:asciiTheme="minorEastAsia" w:hAnsiTheme="minorEastAsia" w:hint="eastAsia"/>
        </w:rPr>
        <w:t>、C</w:t>
      </w:r>
      <w:r w:rsidRPr="00A4413D">
        <w:rPr>
          <w:rFonts w:asciiTheme="minorEastAsia" w:hAnsiTheme="minorEastAsia" w:hint="eastAsia"/>
          <w:vertAlign w:val="subscript"/>
        </w:rPr>
        <w:t>3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)三组，对C</w:t>
      </w:r>
      <w:r w:rsidRPr="00A4413D"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 w:hint="eastAsia"/>
        </w:rPr>
        <w:t>两个球称量(</w:t>
      </w:r>
      <w:r>
        <w:rPr>
          <w:rFonts w:asciiTheme="minorEastAsia" w:hAnsiTheme="minorEastAsia"/>
        </w:rPr>
        <w:t>n=2</w:t>
      </w:r>
      <w:r>
        <w:rPr>
          <w:rFonts w:asciiTheme="minorEastAsia" w:hAnsiTheme="minorEastAsia" w:hint="eastAsia"/>
        </w:rPr>
        <w:t>)，有相等</w:t>
      </w:r>
      <w:r w:rsidR="00110753">
        <w:rPr>
          <w:rFonts w:asciiTheme="minorEastAsia" w:hAnsiTheme="minorEastAsia" w:hint="eastAsia"/>
        </w:rPr>
        <w:t>（</w:t>
      </w:r>
      <w:r w:rsidR="00422CDF">
        <w:rPr>
          <w:rFonts w:asciiTheme="minorEastAsia" w:hAnsiTheme="minorEastAsia" w:hint="eastAsia"/>
        </w:rPr>
        <w:t>1/</w:t>
      </w:r>
      <w:r w:rsidR="003A692C">
        <w:rPr>
          <w:rFonts w:asciiTheme="minorEastAsia" w:hAnsiTheme="minorEastAsia"/>
        </w:rPr>
        <w:t>2</w:t>
      </w:r>
      <w:r w:rsidR="00110753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与不等</w:t>
      </w:r>
      <w:r w:rsidR="00422CDF">
        <w:rPr>
          <w:rFonts w:asciiTheme="minorEastAsia" w:hAnsiTheme="minorEastAsia" w:hint="eastAsia"/>
        </w:rPr>
        <w:t>（</w:t>
      </w:r>
      <w:r w:rsidR="003A692C">
        <w:rPr>
          <w:rFonts w:asciiTheme="minorEastAsia" w:hAnsiTheme="minorEastAsia" w:hint="eastAsia"/>
        </w:rPr>
        <w:t>1/2</w:t>
      </w:r>
      <w:r w:rsidR="00422CDF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两种情况：ⅰ若相等，则需要将剩下的两个球分别与C</w:t>
      </w:r>
      <w:r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 w:hint="eastAsia"/>
        </w:rPr>
        <w:t>中两个球比较，n</w:t>
      </w:r>
      <w:r>
        <w:rPr>
          <w:rFonts w:asciiTheme="minorEastAsia" w:hAnsiTheme="minorEastAsia"/>
        </w:rPr>
        <w:t>=3</w:t>
      </w:r>
      <w:r w:rsidR="000B143F">
        <w:rPr>
          <w:rFonts w:asciiTheme="minorEastAsia" w:hAnsiTheme="minorEastAsia" w:hint="eastAsia"/>
        </w:rPr>
        <w:t>（</w:t>
      </w:r>
      <w:r w:rsidR="00E845B6">
        <w:rPr>
          <w:rFonts w:asciiTheme="minorEastAsia" w:hAnsiTheme="minorEastAsia" w:hint="eastAsia"/>
        </w:rPr>
        <w:t>1/2</w:t>
      </w:r>
      <w:r w:rsidR="000B143F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或4</w:t>
      </w:r>
      <w:r w:rsidR="00E845B6">
        <w:rPr>
          <w:rFonts w:asciiTheme="minorEastAsia" w:hAnsiTheme="minorEastAsia" w:hint="eastAsia"/>
        </w:rPr>
        <w:t>（1/2）</w:t>
      </w:r>
      <w:r>
        <w:rPr>
          <w:rFonts w:asciiTheme="minorEastAsia" w:hAnsiTheme="minorEastAsia" w:hint="eastAsia"/>
        </w:rPr>
        <w:t>；ⅱ若不等，C</w:t>
      </w:r>
      <w:r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 w:hint="eastAsia"/>
        </w:rPr>
        <w:t>中任取一个与C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 w:hint="eastAsia"/>
        </w:rPr>
        <w:t>比较，比较一次即可得出坏球，n=3</w:t>
      </w:r>
      <w:r w:rsidR="00E845B6">
        <w:rPr>
          <w:rFonts w:asciiTheme="minorEastAsia" w:hAnsiTheme="minorEastAsia" w:hint="eastAsia"/>
        </w:rPr>
        <w:t>（1）</w:t>
      </w:r>
    </w:p>
    <w:p w:rsidR="00BD4A99" w:rsidRPr="00DD40D9" w:rsidRDefault="00BD4A99" w:rsidP="00BD4A99">
      <w:pPr>
        <w:pStyle w:val="affc"/>
        <w:numPr>
          <w:ilvl w:val="0"/>
          <w:numId w:val="8"/>
        </w:numPr>
        <w:ind w:firstLineChars="0"/>
      </w:pPr>
      <w:r w:rsidRPr="00372773">
        <w:rPr>
          <w:rFonts w:asciiTheme="minorEastAsia" w:hAnsiTheme="minorEastAsia" w:hint="eastAsia"/>
        </w:rPr>
        <w:t>当A!=B时，说明坏球在A组或是B组，</w:t>
      </w:r>
      <w:r w:rsidR="00084CD3">
        <w:rPr>
          <w:rFonts w:asciiTheme="minorEastAsia" w:hAnsiTheme="minorEastAsia" w:hint="eastAsia"/>
        </w:rPr>
        <w:t>重复①操作，则可能需要</w:t>
      </w:r>
      <w:r w:rsidR="00E845B6">
        <w:rPr>
          <w:rFonts w:asciiTheme="minorEastAsia" w:hAnsiTheme="minorEastAsia" w:hint="eastAsia"/>
        </w:rPr>
        <w:t>①中的n（1/2）或二倍①中的n（1/2）</w:t>
      </w:r>
    </w:p>
    <w:p w:rsidR="00DD40D9" w:rsidRPr="005E330A" w:rsidRDefault="00DD40D9" w:rsidP="00DD40D9">
      <w:pPr>
        <w:rPr>
          <w:b/>
        </w:rPr>
      </w:pPr>
      <w:r>
        <w:rPr>
          <w:rFonts w:hint="eastAsia"/>
        </w:rPr>
        <w:t>经上述讨论，</w:t>
      </w:r>
      <w:r w:rsidR="00103670">
        <w:rPr>
          <w:rFonts w:hint="eastAsia"/>
        </w:rPr>
        <w:t>可总结出</w:t>
      </w:r>
      <w:r w:rsidR="004262E9">
        <w:rPr>
          <w:rFonts w:hint="eastAsia"/>
        </w:rPr>
        <w:t>：</w:t>
      </w:r>
      <w:r w:rsidR="005E330A">
        <w:rPr>
          <w:rFonts w:hint="eastAsia"/>
        </w:rPr>
        <w:t>（</w:t>
      </w:r>
      <w:r w:rsidR="005E330A" w:rsidRPr="005E1DD2">
        <w:rPr>
          <w:rFonts w:hint="eastAsia"/>
          <w:b/>
        </w:rPr>
        <w:t>而此题若是</w:t>
      </w:r>
      <w:r w:rsidR="005E330A">
        <w:rPr>
          <w:rFonts w:hint="eastAsia"/>
          <w:b/>
        </w:rPr>
        <w:t>已知</w:t>
      </w:r>
      <w:r w:rsidR="005E330A" w:rsidRPr="005E1DD2">
        <w:rPr>
          <w:rFonts w:hint="eastAsia"/>
          <w:b/>
        </w:rPr>
        <w:t>坏球是轻</w:t>
      </w:r>
      <w:r w:rsidR="005E330A">
        <w:rPr>
          <w:rFonts w:hint="eastAsia"/>
          <w:b/>
        </w:rPr>
        <w:t>还</w:t>
      </w:r>
      <w:r w:rsidR="005E330A" w:rsidRPr="005E1DD2">
        <w:rPr>
          <w:rFonts w:hint="eastAsia"/>
          <w:b/>
        </w:rPr>
        <w:t>是重，</w:t>
      </w:r>
      <w:r w:rsidR="005E330A">
        <w:rPr>
          <w:rFonts w:hint="eastAsia"/>
          <w:b/>
        </w:rPr>
        <w:t>则只需要</w:t>
      </w:r>
      <w:r w:rsidR="005E330A">
        <w:rPr>
          <w:rFonts w:hint="eastAsia"/>
          <w:b/>
        </w:rPr>
        <w:t>3</w:t>
      </w:r>
      <w:r w:rsidR="005E330A">
        <w:rPr>
          <w:rFonts w:hint="eastAsia"/>
          <w:b/>
        </w:rPr>
        <w:t>次便可以确定坏球是哪个</w:t>
      </w:r>
      <w:r w:rsidR="005E330A" w:rsidRPr="005E1DD2">
        <w:rPr>
          <w:rFonts w:hint="eastAsia"/>
          <w:b/>
        </w:rPr>
        <w:t>。</w:t>
      </w:r>
      <w:r w:rsidR="005E330A">
        <w:rPr>
          <w:rFonts w:hint="eastAsia"/>
        </w:rPr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9"/>
        <w:gridCol w:w="1609"/>
        <w:gridCol w:w="1610"/>
        <w:gridCol w:w="1612"/>
        <w:gridCol w:w="1612"/>
      </w:tblGrid>
      <w:tr w:rsidR="00103670" w:rsidTr="003F7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tcW w:w="1609" w:type="dxa"/>
          </w:tcPr>
          <w:p w:rsidR="00103670" w:rsidRPr="00103670" w:rsidRDefault="00103670" w:rsidP="00103670">
            <w:pPr>
              <w:rPr>
                <w:rFonts w:hint="eastAsia"/>
                <w:b w:val="0"/>
                <w:sz w:val="20"/>
              </w:rPr>
            </w:pPr>
            <w:r w:rsidRPr="00103670">
              <w:rPr>
                <w:rFonts w:hint="eastAsia"/>
                <w:b w:val="0"/>
                <w:sz w:val="20"/>
              </w:rPr>
              <w:t>次数</w:t>
            </w:r>
          </w:p>
        </w:tc>
        <w:tc>
          <w:tcPr>
            <w:tcW w:w="1609" w:type="dxa"/>
          </w:tcPr>
          <w:p w:rsidR="00103670" w:rsidRPr="00103670" w:rsidRDefault="00103670" w:rsidP="00103670">
            <w:pPr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3</w:t>
            </w:r>
          </w:p>
        </w:tc>
        <w:tc>
          <w:tcPr>
            <w:tcW w:w="1610" w:type="dxa"/>
          </w:tcPr>
          <w:p w:rsidR="00103670" w:rsidRPr="00103670" w:rsidRDefault="00103670" w:rsidP="00103670">
            <w:pPr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4</w:t>
            </w:r>
          </w:p>
        </w:tc>
        <w:tc>
          <w:tcPr>
            <w:tcW w:w="1612" w:type="dxa"/>
          </w:tcPr>
          <w:p w:rsidR="00103670" w:rsidRPr="00103670" w:rsidRDefault="00103670" w:rsidP="00103670">
            <w:pPr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6</w:t>
            </w:r>
          </w:p>
        </w:tc>
        <w:tc>
          <w:tcPr>
            <w:tcW w:w="1612" w:type="dxa"/>
          </w:tcPr>
          <w:p w:rsidR="00103670" w:rsidRPr="00103670" w:rsidRDefault="00103670" w:rsidP="00103670">
            <w:pPr>
              <w:rPr>
                <w:rFonts w:hint="eastAsia"/>
                <w:b w:val="0"/>
                <w:sz w:val="20"/>
              </w:rPr>
            </w:pPr>
            <w:r>
              <w:rPr>
                <w:rFonts w:hint="eastAsia"/>
                <w:b w:val="0"/>
                <w:sz w:val="20"/>
              </w:rPr>
              <w:t>8</w:t>
            </w:r>
          </w:p>
        </w:tc>
      </w:tr>
      <w:tr w:rsidR="00103670" w:rsidTr="003F734E">
        <w:trPr>
          <w:trHeight w:val="542"/>
        </w:trPr>
        <w:tc>
          <w:tcPr>
            <w:tcW w:w="1609" w:type="dxa"/>
          </w:tcPr>
          <w:p w:rsidR="00103670" w:rsidRDefault="00103670" w:rsidP="001036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概率</w:t>
            </w:r>
          </w:p>
        </w:tc>
        <w:tc>
          <w:tcPr>
            <w:tcW w:w="1609" w:type="dxa"/>
          </w:tcPr>
          <w:p w:rsidR="00103670" w:rsidRDefault="00E167E3" w:rsidP="001036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9/16</w:t>
            </w:r>
          </w:p>
        </w:tc>
        <w:tc>
          <w:tcPr>
            <w:tcW w:w="1610" w:type="dxa"/>
          </w:tcPr>
          <w:p w:rsidR="00103670" w:rsidRDefault="00E167E3" w:rsidP="001036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3/16</w:t>
            </w:r>
          </w:p>
        </w:tc>
        <w:tc>
          <w:tcPr>
            <w:tcW w:w="1612" w:type="dxa"/>
          </w:tcPr>
          <w:p w:rsidR="00103670" w:rsidRDefault="00E167E3" w:rsidP="001036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3/16</w:t>
            </w:r>
          </w:p>
        </w:tc>
        <w:tc>
          <w:tcPr>
            <w:tcW w:w="1612" w:type="dxa"/>
          </w:tcPr>
          <w:p w:rsidR="00103670" w:rsidRDefault="00E167E3" w:rsidP="001036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1/16</w:t>
            </w:r>
          </w:p>
        </w:tc>
      </w:tr>
    </w:tbl>
    <w:p w:rsidR="005E330A" w:rsidRPr="005E1DD2" w:rsidRDefault="005E330A" w:rsidP="005E330A">
      <w:pPr>
        <w:pStyle w:val="30"/>
        <w:spacing w:after="144"/>
        <w:rPr>
          <w:rFonts w:hint="eastAsia"/>
        </w:rPr>
      </w:pPr>
      <w:bookmarkStart w:id="21" w:name="_Toc502775402"/>
      <w:bookmarkStart w:id="22" w:name="_快速排序的实质及比较"/>
      <w:bookmarkEnd w:id="22"/>
      <w:r>
        <w:rPr>
          <w:rFonts w:hint="eastAsia"/>
        </w:rPr>
        <w:t>快速排序的实质</w:t>
      </w:r>
      <w:r w:rsidR="009B67C2">
        <w:rPr>
          <w:rFonts w:hint="eastAsia"/>
        </w:rPr>
        <w:t>及比较</w:t>
      </w:r>
      <w:bookmarkEnd w:id="21"/>
    </w:p>
    <w:p w:rsidR="00384A5A" w:rsidRDefault="005E1DD2" w:rsidP="00DD40D9">
      <w:pPr>
        <w:rPr>
          <w:rFonts w:hint="eastAsia"/>
        </w:rPr>
      </w:pPr>
      <w:r>
        <w:rPr>
          <w:rFonts w:hint="eastAsia"/>
        </w:rPr>
        <w:t>排序的实质：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026E09">
        <w:rPr>
          <w:rFonts w:hint="eastAsia"/>
        </w:rPr>
        <w:t>元素</w:t>
      </w:r>
      <w:r>
        <w:rPr>
          <w:rFonts w:hint="eastAsia"/>
        </w:rPr>
        <w:t>一共有</w:t>
      </w:r>
      <w:r>
        <w:rPr>
          <w:rFonts w:hint="eastAsia"/>
        </w:rPr>
        <w:t>N</w:t>
      </w:r>
      <w:r>
        <w:rPr>
          <w:rFonts w:hint="eastAsia"/>
        </w:rPr>
        <w:t>！种排列方法，排序就是要找到特定的一种排序。</w:t>
      </w:r>
      <w:r w:rsidR="00D35AEF">
        <w:rPr>
          <w:rFonts w:hint="eastAsia"/>
        </w:rPr>
        <w:t>快排基于比较的思想正是</w:t>
      </w:r>
      <w:r w:rsidR="00C9531E">
        <w:rPr>
          <w:rFonts w:hint="eastAsia"/>
        </w:rPr>
        <w:t>利用上述思想，</w:t>
      </w:r>
      <w:r w:rsidR="003B7A0B">
        <w:rPr>
          <w:rFonts w:hint="eastAsia"/>
        </w:rPr>
        <w:t>每次对于比较两个数时只有“</w:t>
      </w:r>
      <w:r w:rsidR="003B7A0B">
        <w:rPr>
          <w:rFonts w:hint="eastAsia"/>
        </w:rPr>
        <w:t>&gt;=</w:t>
      </w:r>
      <w:r w:rsidR="003B7A0B">
        <w:rPr>
          <w:rFonts w:hint="eastAsia"/>
        </w:rPr>
        <w:t>”和“</w:t>
      </w:r>
      <w:r w:rsidR="003B7A0B">
        <w:rPr>
          <w:rFonts w:hint="eastAsia"/>
        </w:rPr>
        <w:t>&lt;</w:t>
      </w:r>
      <w:r w:rsidR="003B7A0B">
        <w:rPr>
          <w:rFonts w:hint="eastAsia"/>
        </w:rPr>
        <w:t>”两种情况，且对于特定的</w:t>
      </w:r>
      <w:r w:rsidR="003B7A0B">
        <w:rPr>
          <w:rFonts w:hint="eastAsia"/>
        </w:rPr>
        <w:t>pivot</w:t>
      </w:r>
      <w:r w:rsidR="003B7A0B">
        <w:rPr>
          <w:rFonts w:hint="eastAsia"/>
        </w:rPr>
        <w:t>轴元素，其概率是近似相等的都为</w:t>
      </w:r>
      <w:r w:rsidR="003B7A0B">
        <w:rPr>
          <w:rFonts w:hint="eastAsia"/>
        </w:rPr>
        <w:t>1/2</w:t>
      </w:r>
      <w:r w:rsidR="003B7A0B">
        <w:rPr>
          <w:rFonts w:hint="eastAsia"/>
        </w:rPr>
        <w:t>，意即没有哪个分支是其弱点，若是每次轴元素与所有元素比较时</w:t>
      </w:r>
      <w:r w:rsidR="00026E09">
        <w:rPr>
          <w:rFonts w:hint="eastAsia"/>
        </w:rPr>
        <w:t>均是上面的完美情况，那么</w:t>
      </w:r>
      <w:r w:rsidR="00026E09">
        <w:rPr>
          <w:rFonts w:hint="eastAsia"/>
        </w:rPr>
        <w:t>N</w:t>
      </w:r>
      <w:r w:rsidR="00026E09">
        <w:rPr>
          <w:rFonts w:hint="eastAsia"/>
        </w:rPr>
        <w:t>个元素</w:t>
      </w:r>
      <w:r w:rsidR="002B1173">
        <w:rPr>
          <w:rFonts w:hint="eastAsia"/>
        </w:rPr>
        <w:t>排查结束只需要“</w:t>
      </w:r>
      <w:r w:rsidR="002B1173">
        <w:rPr>
          <w:rFonts w:hint="eastAsia"/>
        </w:rPr>
        <w:t>log</w:t>
      </w:r>
      <w:r w:rsidR="002B1173">
        <w:rPr>
          <w:vertAlign w:val="subscript"/>
        </w:rPr>
        <w:t>2</w:t>
      </w:r>
      <w:r w:rsidR="002B1173">
        <w:t>N!</w:t>
      </w:r>
      <w:r w:rsidR="002B1173">
        <w:rPr>
          <w:rFonts w:hint="eastAsia"/>
        </w:rPr>
        <w:t>”次</w:t>
      </w:r>
      <w:r w:rsidR="00CF7370">
        <w:rPr>
          <w:rFonts w:hint="eastAsia"/>
        </w:rPr>
        <w:t>，</w:t>
      </w:r>
      <w:r w:rsidR="004A1AF5">
        <w:rPr>
          <w:rFonts w:hint="eastAsia"/>
        </w:rPr>
        <w:t>当</w:t>
      </w:r>
      <w:r w:rsidR="004A1AF5">
        <w:rPr>
          <w:rFonts w:hint="eastAsia"/>
        </w:rPr>
        <w:t>N</w:t>
      </w:r>
      <w:r w:rsidR="004A1AF5">
        <w:rPr>
          <w:rFonts w:hint="eastAsia"/>
        </w:rPr>
        <w:t>很大时，</w:t>
      </w:r>
      <w:r w:rsidR="00FC227D">
        <w:rPr>
          <w:rFonts w:hint="eastAsia"/>
        </w:rPr>
        <w:t>其</w:t>
      </w:r>
      <w:r w:rsidR="004A1AF5">
        <w:rPr>
          <w:rFonts w:hint="eastAsia"/>
        </w:rPr>
        <w:t>要小于</w:t>
      </w:r>
      <w:r w:rsidR="00FC227D">
        <w:rPr>
          <w:rFonts w:hint="eastAsia"/>
        </w:rPr>
        <w:t>N</w:t>
      </w:r>
      <w:r w:rsidR="00FC227D">
        <w:t>*log</w:t>
      </w:r>
      <w:r w:rsidR="00FC227D">
        <w:rPr>
          <w:vertAlign w:val="subscript"/>
        </w:rPr>
        <w:t>2</w:t>
      </w:r>
      <w:r w:rsidR="00FC227D">
        <w:t>N</w:t>
      </w:r>
      <w:r w:rsidR="00FC227D">
        <w:rPr>
          <w:rFonts w:hint="eastAsia"/>
        </w:rPr>
        <w:t>次</w:t>
      </w:r>
      <w:r w:rsidR="004A1AF5">
        <w:rPr>
          <w:rFonts w:hint="eastAsia"/>
        </w:rPr>
        <w:t>，这说明最优情况要远小于其平均时间复杂度，而最坏情况毋庸置疑是</w:t>
      </w:r>
      <w:r w:rsidR="004A1AF5">
        <w:rPr>
          <w:rFonts w:hint="eastAsia"/>
        </w:rPr>
        <w:t>N</w:t>
      </w:r>
      <w:r w:rsidR="004A1AF5">
        <w:rPr>
          <w:vertAlign w:val="superscript"/>
        </w:rPr>
        <w:t>2</w:t>
      </w:r>
      <w:r w:rsidR="004A1AF5">
        <w:rPr>
          <w:rFonts w:hint="eastAsia"/>
        </w:rPr>
        <w:t>。</w:t>
      </w:r>
      <w:r w:rsidR="009B67C2">
        <w:rPr>
          <w:rFonts w:hint="eastAsia"/>
        </w:rPr>
        <w:t>而快排快就快在其取得较优的情况的可能性很大，而取得较坏的情况的可能性很小。</w:t>
      </w:r>
    </w:p>
    <w:p w:rsidR="005E1DD2" w:rsidRPr="004A1AF5" w:rsidRDefault="00384A5A" w:rsidP="00DD40D9">
      <w:pPr>
        <w:rPr>
          <w:rFonts w:hint="eastAsia"/>
        </w:rPr>
      </w:pPr>
      <w:r>
        <w:rPr>
          <w:rFonts w:hint="eastAsia"/>
        </w:rPr>
        <w:t>冒泡排序慢是因为其进行了过多的重复比较</w:t>
      </w:r>
      <w:r w:rsidR="00280997">
        <w:rPr>
          <w:rFonts w:hint="eastAsia"/>
        </w:rPr>
        <w:t>；选择排序是因其存在弱点分支，即找到最大或最小的元素这个事件发生与否的概率是不均等的；插入排序与选择排序一样，在</w:t>
      </w:r>
      <w:r w:rsidR="00280997">
        <w:rPr>
          <w:rFonts w:hint="eastAsia"/>
        </w:rPr>
        <w:t>i</w:t>
      </w:r>
      <w:r w:rsidR="00280997">
        <w:rPr>
          <w:rFonts w:hint="eastAsia"/>
        </w:rPr>
        <w:t>个空位中寻找到自己的空位是不常发生的。</w:t>
      </w:r>
    </w:p>
    <w:p w:rsidR="00C71F33" w:rsidRPr="00C71F33" w:rsidRDefault="00C71F33" w:rsidP="00BD4A99">
      <w:pPr>
        <w:pStyle w:val="20"/>
      </w:pPr>
      <w:bookmarkStart w:id="23" w:name="_Toc502775403"/>
      <w:bookmarkStart w:id="24" w:name="_实际情况"/>
      <w:bookmarkEnd w:id="24"/>
      <w:r>
        <w:rPr>
          <w:rFonts w:hint="eastAsia"/>
        </w:rPr>
        <w:lastRenderedPageBreak/>
        <w:t>实际情况</w:t>
      </w:r>
      <w:bookmarkEnd w:id="23"/>
    </w:p>
    <w:p w:rsidR="00E74898" w:rsidRDefault="00D13362">
      <w:r>
        <w:rPr>
          <w:rFonts w:hint="eastAsia"/>
        </w:rPr>
        <w:t>实际操作中，我发现快速排序并不总是“快”的，</w:t>
      </w:r>
      <w:r w:rsidR="0007787B">
        <w:rPr>
          <w:rFonts w:hint="eastAsia"/>
        </w:rPr>
        <w:t>看一下</w:t>
      </w:r>
      <w:r w:rsidR="000C46F7">
        <w:rPr>
          <w:rFonts w:hint="eastAsia"/>
        </w:rPr>
        <w:t>希尔排序、快速排序、归并排序</w:t>
      </w:r>
      <w:r w:rsidR="0007787B">
        <w:rPr>
          <w:rFonts w:hint="eastAsia"/>
        </w:rPr>
        <w:t>在</w:t>
      </w:r>
      <w:r w:rsidR="0007787B">
        <w:rPr>
          <w:rFonts w:hint="eastAsia"/>
        </w:rPr>
        <w:t>1</w:t>
      </w:r>
      <w:r w:rsidR="0007787B">
        <w:rPr>
          <w:rFonts w:hint="eastAsia"/>
        </w:rPr>
        <w:t>亿个数以下的排序时间</w:t>
      </w:r>
      <w:r w:rsidR="00D35AEF">
        <w:rPr>
          <w:rFonts w:hint="eastAsia"/>
        </w:rPr>
        <w:t>（由于我写的排序算法与各类算法官方版本有出入，因此这里的时间消耗也与标准时间消耗有出入，当然比各类算法的完美版本要来的慢得多）</w:t>
      </w:r>
      <w:r w:rsidR="00E74898">
        <w:rPr>
          <w:rFonts w:hint="eastAsia"/>
        </w:rPr>
        <w:t>：</w:t>
      </w:r>
    </w:p>
    <w:tbl>
      <w:tblPr>
        <w:tblStyle w:val="ac"/>
        <w:tblW w:w="8510" w:type="dxa"/>
        <w:tblInd w:w="-315" w:type="dxa"/>
        <w:tblLook w:val="04A0" w:firstRow="1" w:lastRow="0" w:firstColumn="1" w:lastColumn="0" w:noHBand="0" w:noVBand="1"/>
      </w:tblPr>
      <w:tblGrid>
        <w:gridCol w:w="440"/>
        <w:gridCol w:w="1123"/>
        <w:gridCol w:w="849"/>
        <w:gridCol w:w="851"/>
        <w:gridCol w:w="992"/>
        <w:gridCol w:w="992"/>
        <w:gridCol w:w="1140"/>
        <w:gridCol w:w="1092"/>
        <w:gridCol w:w="1031"/>
      </w:tblGrid>
      <w:tr w:rsidR="00E74898" w:rsidTr="001812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3" w:type="dxa"/>
            <w:gridSpan w:val="2"/>
          </w:tcPr>
          <w:p w:rsidR="00E74898" w:rsidRDefault="00E74898" w:rsidP="00364AD8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万</w:t>
            </w:r>
          </w:p>
        </w:tc>
        <w:tc>
          <w:tcPr>
            <w:tcW w:w="849" w:type="dxa"/>
          </w:tcPr>
          <w:p w:rsidR="00E74898" w:rsidRDefault="00E74898" w:rsidP="00364AD8">
            <w:r>
              <w:rPr>
                <w:rFonts w:hint="eastAsia"/>
              </w:rPr>
              <w:t>10</w:t>
            </w:r>
            <w:r w:rsidR="00D35AEF">
              <w:rPr>
                <w:rFonts w:hint="eastAsia"/>
              </w:rPr>
              <w:t>万</w:t>
            </w:r>
          </w:p>
        </w:tc>
        <w:tc>
          <w:tcPr>
            <w:tcW w:w="851" w:type="dxa"/>
          </w:tcPr>
          <w:p w:rsidR="00E74898" w:rsidRDefault="00F170F8" w:rsidP="00364AD8">
            <w:r>
              <w:rPr>
                <w:rFonts w:hint="eastAsia"/>
              </w:rPr>
              <w:t>50</w:t>
            </w:r>
            <w:r w:rsidR="00D35AEF">
              <w:rPr>
                <w:rFonts w:hint="eastAsia"/>
              </w:rPr>
              <w:t>万</w:t>
            </w:r>
          </w:p>
        </w:tc>
        <w:tc>
          <w:tcPr>
            <w:tcW w:w="992" w:type="dxa"/>
          </w:tcPr>
          <w:p w:rsidR="00E74898" w:rsidRDefault="00F170F8" w:rsidP="00364AD8">
            <w:r>
              <w:rPr>
                <w:rFonts w:hint="eastAsia"/>
              </w:rPr>
              <w:t>100</w:t>
            </w:r>
            <w:r w:rsidR="00D35AEF">
              <w:rPr>
                <w:rFonts w:hint="eastAsia"/>
              </w:rPr>
              <w:t>万</w:t>
            </w:r>
          </w:p>
        </w:tc>
        <w:tc>
          <w:tcPr>
            <w:tcW w:w="992" w:type="dxa"/>
          </w:tcPr>
          <w:p w:rsidR="00E74898" w:rsidRDefault="00F170F8" w:rsidP="00364AD8">
            <w:r>
              <w:rPr>
                <w:rFonts w:hint="eastAsia"/>
              </w:rPr>
              <w:t>500</w:t>
            </w:r>
            <w:r w:rsidR="00D35AEF">
              <w:rPr>
                <w:rFonts w:hint="eastAsia"/>
              </w:rPr>
              <w:t>万</w:t>
            </w:r>
          </w:p>
        </w:tc>
        <w:tc>
          <w:tcPr>
            <w:tcW w:w="1140" w:type="dxa"/>
          </w:tcPr>
          <w:p w:rsidR="00E74898" w:rsidRDefault="00F170F8" w:rsidP="00364AD8">
            <w:r>
              <w:rPr>
                <w:rFonts w:hint="eastAsia"/>
              </w:rPr>
              <w:t>1000</w:t>
            </w:r>
            <w:r w:rsidR="00D35AEF">
              <w:rPr>
                <w:rFonts w:hint="eastAsia"/>
              </w:rPr>
              <w:t>万</w:t>
            </w:r>
          </w:p>
        </w:tc>
        <w:tc>
          <w:tcPr>
            <w:tcW w:w="1092" w:type="dxa"/>
          </w:tcPr>
          <w:p w:rsidR="00E74898" w:rsidRDefault="00F170F8" w:rsidP="00364AD8">
            <w:r>
              <w:rPr>
                <w:rFonts w:hint="eastAsia"/>
              </w:rPr>
              <w:t>2000</w:t>
            </w:r>
            <w:r w:rsidR="00D35AEF">
              <w:rPr>
                <w:rFonts w:hint="eastAsia"/>
              </w:rPr>
              <w:t>万</w:t>
            </w:r>
          </w:p>
        </w:tc>
        <w:tc>
          <w:tcPr>
            <w:tcW w:w="1031" w:type="dxa"/>
          </w:tcPr>
          <w:p w:rsidR="00E74898" w:rsidRDefault="00D35AEF" w:rsidP="00364AD8">
            <w:r>
              <w:rPr>
                <w:rFonts w:hint="eastAsia"/>
              </w:rPr>
              <w:t>5000</w:t>
            </w:r>
            <w:r>
              <w:rPr>
                <w:rFonts w:hint="eastAsia"/>
              </w:rPr>
              <w:t>万</w:t>
            </w:r>
          </w:p>
        </w:tc>
      </w:tr>
      <w:tr w:rsidR="00E74898" w:rsidTr="00181275">
        <w:tc>
          <w:tcPr>
            <w:tcW w:w="440" w:type="dxa"/>
            <w:vMerge w:val="restart"/>
          </w:tcPr>
          <w:p w:rsidR="00E74898" w:rsidRDefault="00E74898" w:rsidP="00364AD8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  <w:tc>
          <w:tcPr>
            <w:tcW w:w="1123" w:type="dxa"/>
          </w:tcPr>
          <w:p w:rsidR="00E74898" w:rsidRDefault="00E74898" w:rsidP="00364AD8">
            <w:r>
              <w:rPr>
                <w:rFonts w:hint="eastAsia"/>
              </w:rPr>
              <w:t>希尔排序</w:t>
            </w:r>
          </w:p>
        </w:tc>
        <w:tc>
          <w:tcPr>
            <w:tcW w:w="849" w:type="dxa"/>
          </w:tcPr>
          <w:p w:rsidR="00E74898" w:rsidRDefault="00F170F8" w:rsidP="00364AD8">
            <w:r>
              <w:rPr>
                <w:rFonts w:hint="eastAsia"/>
              </w:rPr>
              <w:t>0.033</w:t>
            </w:r>
          </w:p>
        </w:tc>
        <w:tc>
          <w:tcPr>
            <w:tcW w:w="851" w:type="dxa"/>
          </w:tcPr>
          <w:p w:rsidR="00E74898" w:rsidRDefault="00F170F8" w:rsidP="00364AD8">
            <w:r>
              <w:rPr>
                <w:rFonts w:hint="eastAsia"/>
              </w:rPr>
              <w:t>0.132</w:t>
            </w:r>
          </w:p>
        </w:tc>
        <w:tc>
          <w:tcPr>
            <w:tcW w:w="992" w:type="dxa"/>
          </w:tcPr>
          <w:p w:rsidR="00E74898" w:rsidRDefault="00F170F8" w:rsidP="00364AD8">
            <w:r>
              <w:rPr>
                <w:rFonts w:hint="eastAsia"/>
              </w:rPr>
              <w:t>0.291</w:t>
            </w:r>
          </w:p>
        </w:tc>
        <w:tc>
          <w:tcPr>
            <w:tcW w:w="992" w:type="dxa"/>
          </w:tcPr>
          <w:p w:rsidR="00F170F8" w:rsidRDefault="00F170F8" w:rsidP="00F170F8">
            <w:r>
              <w:rPr>
                <w:rFonts w:hint="eastAsia"/>
              </w:rPr>
              <w:t>1.677</w:t>
            </w:r>
          </w:p>
        </w:tc>
        <w:tc>
          <w:tcPr>
            <w:tcW w:w="1140" w:type="dxa"/>
          </w:tcPr>
          <w:p w:rsidR="00E74898" w:rsidRDefault="00F170F8" w:rsidP="00364AD8">
            <w:r>
              <w:rPr>
                <w:rFonts w:hint="eastAsia"/>
              </w:rPr>
              <w:t>3.876</w:t>
            </w:r>
          </w:p>
        </w:tc>
        <w:tc>
          <w:tcPr>
            <w:tcW w:w="1092" w:type="dxa"/>
          </w:tcPr>
          <w:p w:rsidR="00E74898" w:rsidRDefault="00F170F8" w:rsidP="00364AD8">
            <w:r>
              <w:rPr>
                <w:rFonts w:hint="eastAsia"/>
              </w:rPr>
              <w:t>7.585</w:t>
            </w:r>
          </w:p>
        </w:tc>
        <w:tc>
          <w:tcPr>
            <w:tcW w:w="1031" w:type="dxa"/>
          </w:tcPr>
          <w:p w:rsidR="00E74898" w:rsidRDefault="00D35AEF" w:rsidP="00364AD8">
            <w:r>
              <w:rPr>
                <w:rFonts w:hint="eastAsia"/>
              </w:rPr>
              <w:t>17.845</w:t>
            </w:r>
          </w:p>
        </w:tc>
      </w:tr>
      <w:tr w:rsidR="00E74898" w:rsidTr="00181275">
        <w:tc>
          <w:tcPr>
            <w:tcW w:w="440" w:type="dxa"/>
            <w:vMerge/>
          </w:tcPr>
          <w:p w:rsidR="00E74898" w:rsidRDefault="00E74898" w:rsidP="00364AD8"/>
        </w:tc>
        <w:tc>
          <w:tcPr>
            <w:tcW w:w="1123" w:type="dxa"/>
          </w:tcPr>
          <w:p w:rsidR="00E74898" w:rsidRDefault="00E74898" w:rsidP="00364AD8">
            <w:r>
              <w:rPr>
                <w:rFonts w:hint="eastAsia"/>
              </w:rPr>
              <w:t>快速排序</w:t>
            </w:r>
          </w:p>
        </w:tc>
        <w:tc>
          <w:tcPr>
            <w:tcW w:w="849" w:type="dxa"/>
          </w:tcPr>
          <w:p w:rsidR="00E74898" w:rsidRDefault="00F170F8" w:rsidP="00364AD8">
            <w:r>
              <w:rPr>
                <w:rFonts w:hint="eastAsia"/>
              </w:rPr>
              <w:t>0.016</w:t>
            </w:r>
          </w:p>
        </w:tc>
        <w:tc>
          <w:tcPr>
            <w:tcW w:w="851" w:type="dxa"/>
          </w:tcPr>
          <w:p w:rsidR="00F170F8" w:rsidRDefault="00F170F8" w:rsidP="00F170F8">
            <w:r>
              <w:rPr>
                <w:rFonts w:hint="eastAsia"/>
              </w:rPr>
              <w:t>0.0</w:t>
            </w:r>
            <w:r>
              <w:t>77</w:t>
            </w:r>
          </w:p>
        </w:tc>
        <w:tc>
          <w:tcPr>
            <w:tcW w:w="992" w:type="dxa"/>
          </w:tcPr>
          <w:p w:rsidR="00E74898" w:rsidRDefault="00F170F8" w:rsidP="00364AD8">
            <w:r>
              <w:rPr>
                <w:rFonts w:hint="eastAsia"/>
              </w:rPr>
              <w:t>0.186</w:t>
            </w:r>
          </w:p>
        </w:tc>
        <w:tc>
          <w:tcPr>
            <w:tcW w:w="992" w:type="dxa"/>
          </w:tcPr>
          <w:p w:rsidR="00E74898" w:rsidRDefault="00F170F8" w:rsidP="00364AD8">
            <w:r>
              <w:rPr>
                <w:rFonts w:hint="eastAsia"/>
              </w:rPr>
              <w:t>1.673</w:t>
            </w:r>
          </w:p>
        </w:tc>
        <w:tc>
          <w:tcPr>
            <w:tcW w:w="1140" w:type="dxa"/>
          </w:tcPr>
          <w:p w:rsidR="00E74898" w:rsidRDefault="00F170F8" w:rsidP="00364AD8">
            <w:r>
              <w:rPr>
                <w:rFonts w:hint="eastAsia"/>
              </w:rPr>
              <w:t>5.039</w:t>
            </w:r>
          </w:p>
        </w:tc>
        <w:tc>
          <w:tcPr>
            <w:tcW w:w="1092" w:type="dxa"/>
          </w:tcPr>
          <w:p w:rsidR="00E74898" w:rsidRDefault="00F170F8" w:rsidP="00364AD8">
            <w:r>
              <w:rPr>
                <w:rFonts w:hint="eastAsia"/>
              </w:rPr>
              <w:t>17.601</w:t>
            </w:r>
          </w:p>
        </w:tc>
        <w:tc>
          <w:tcPr>
            <w:tcW w:w="1031" w:type="dxa"/>
          </w:tcPr>
          <w:p w:rsidR="00E74898" w:rsidRDefault="00D35AEF" w:rsidP="00364AD8">
            <w:r>
              <w:rPr>
                <w:rFonts w:hint="eastAsia"/>
              </w:rPr>
              <w:t>86.</w:t>
            </w:r>
            <w:r>
              <w:t>694</w:t>
            </w:r>
          </w:p>
        </w:tc>
      </w:tr>
      <w:tr w:rsidR="00E74898" w:rsidTr="00181275">
        <w:tc>
          <w:tcPr>
            <w:tcW w:w="440" w:type="dxa"/>
            <w:vMerge/>
          </w:tcPr>
          <w:p w:rsidR="00E74898" w:rsidRDefault="00E74898" w:rsidP="00364AD8"/>
        </w:tc>
        <w:tc>
          <w:tcPr>
            <w:tcW w:w="1123" w:type="dxa"/>
          </w:tcPr>
          <w:p w:rsidR="00E74898" w:rsidRDefault="00E74898" w:rsidP="00364AD8">
            <w:r>
              <w:rPr>
                <w:rFonts w:hint="eastAsia"/>
              </w:rPr>
              <w:t>归并排序</w:t>
            </w:r>
          </w:p>
        </w:tc>
        <w:tc>
          <w:tcPr>
            <w:tcW w:w="849" w:type="dxa"/>
          </w:tcPr>
          <w:p w:rsidR="00E74898" w:rsidRDefault="00F170F8" w:rsidP="00364AD8">
            <w:r>
              <w:rPr>
                <w:rFonts w:hint="eastAsia"/>
              </w:rPr>
              <w:t>0.016</w:t>
            </w:r>
          </w:p>
        </w:tc>
        <w:tc>
          <w:tcPr>
            <w:tcW w:w="851" w:type="dxa"/>
          </w:tcPr>
          <w:p w:rsidR="00E74898" w:rsidRDefault="00F170F8" w:rsidP="00364AD8">
            <w:r>
              <w:rPr>
                <w:rFonts w:hint="eastAsia"/>
              </w:rPr>
              <w:t>0.127</w:t>
            </w:r>
          </w:p>
        </w:tc>
        <w:tc>
          <w:tcPr>
            <w:tcW w:w="992" w:type="dxa"/>
          </w:tcPr>
          <w:p w:rsidR="00E74898" w:rsidRDefault="00F170F8" w:rsidP="00364AD8">
            <w:r>
              <w:rPr>
                <w:rFonts w:hint="eastAsia"/>
              </w:rPr>
              <w:t>0.262</w:t>
            </w:r>
          </w:p>
        </w:tc>
        <w:tc>
          <w:tcPr>
            <w:tcW w:w="992" w:type="dxa"/>
          </w:tcPr>
          <w:p w:rsidR="00E74898" w:rsidRDefault="00F170F8" w:rsidP="00364AD8">
            <w:r>
              <w:rPr>
                <w:rFonts w:hint="eastAsia"/>
              </w:rPr>
              <w:t>1.422</w:t>
            </w:r>
          </w:p>
        </w:tc>
        <w:tc>
          <w:tcPr>
            <w:tcW w:w="1140" w:type="dxa"/>
          </w:tcPr>
          <w:p w:rsidR="00E74898" w:rsidRDefault="00F170F8" w:rsidP="00364AD8">
            <w:r>
              <w:rPr>
                <w:rFonts w:hint="eastAsia"/>
              </w:rPr>
              <w:t>2.752</w:t>
            </w:r>
          </w:p>
        </w:tc>
        <w:tc>
          <w:tcPr>
            <w:tcW w:w="1092" w:type="dxa"/>
          </w:tcPr>
          <w:p w:rsidR="00E74898" w:rsidRDefault="00F170F8" w:rsidP="00364AD8">
            <w:r>
              <w:rPr>
                <w:rFonts w:hint="eastAsia"/>
              </w:rPr>
              <w:t>6.009</w:t>
            </w:r>
          </w:p>
        </w:tc>
        <w:tc>
          <w:tcPr>
            <w:tcW w:w="1031" w:type="dxa"/>
          </w:tcPr>
          <w:p w:rsidR="00E74898" w:rsidRDefault="00D35AEF" w:rsidP="00364AD8">
            <w:r>
              <w:rPr>
                <w:rFonts w:hint="eastAsia"/>
              </w:rPr>
              <w:t>12.</w:t>
            </w:r>
            <w:r>
              <w:t>322</w:t>
            </w:r>
          </w:p>
        </w:tc>
      </w:tr>
    </w:tbl>
    <w:p w:rsidR="00D13362" w:rsidRDefault="00D13362" w:rsidP="00364AD8">
      <w:r>
        <w:t>500</w:t>
      </w:r>
      <w:r>
        <w:rPr>
          <w:rFonts w:hint="eastAsia"/>
        </w:rPr>
        <w:t>万个元素以下，快速排序还是很好的，但是超过</w:t>
      </w:r>
      <w:r>
        <w:rPr>
          <w:rFonts w:hint="eastAsia"/>
        </w:rPr>
        <w:t>500</w:t>
      </w:r>
      <w:r>
        <w:rPr>
          <w:rFonts w:hint="eastAsia"/>
        </w:rPr>
        <w:t>万后，快速排序并不如希尔排序和归并排序来的快，究其原因我认为有以下几点：</w:t>
      </w:r>
    </w:p>
    <w:p w:rsidR="00D13362" w:rsidRDefault="00D13362" w:rsidP="00D13362">
      <w:pPr>
        <w:pStyle w:val="a0"/>
      </w:pPr>
      <w:r>
        <w:rPr>
          <w:rFonts w:hint="eastAsia"/>
        </w:rPr>
        <w:t>快速排序运用的递归是其最大的短板，当</w:t>
      </w:r>
      <w:r w:rsidR="00511F3D">
        <w:rPr>
          <w:rFonts w:hint="eastAsia"/>
        </w:rPr>
        <w:t>N</w:t>
      </w:r>
      <w:r w:rsidR="00511F3D">
        <w:rPr>
          <w:rFonts w:hint="eastAsia"/>
        </w:rPr>
        <w:t>极大时，需要的辅助栈空间也将变得极大，使得快速排序在大数排序中显得有些力不从心。若是采用非递归法，其运行时间应该会大有改善，有时间可研究研究。</w:t>
      </w:r>
    </w:p>
    <w:p w:rsidR="00511F3D" w:rsidRDefault="00511F3D" w:rsidP="00511F3D">
      <w:pPr>
        <w:pStyle w:val="a0"/>
      </w:pPr>
      <w:r>
        <w:rPr>
          <w:rFonts w:hint="eastAsia"/>
        </w:rPr>
        <w:t>这里的枢轴值没有采用</w:t>
      </w:r>
      <w:r w:rsidRPr="00511F3D">
        <w:t>media-of-three</w:t>
      </w:r>
      <w:r>
        <w:rPr>
          <w:rFonts w:hint="eastAsia"/>
        </w:rPr>
        <w:t>方法，即从开头</w:t>
      </w:r>
      <w:r>
        <w:rPr>
          <w:rFonts w:hint="eastAsia"/>
        </w:rPr>
        <w:t>-</w:t>
      </w:r>
      <w:r>
        <w:rPr>
          <w:rFonts w:hint="eastAsia"/>
        </w:rPr>
        <w:t>中间</w:t>
      </w:r>
      <w:r>
        <w:rPr>
          <w:rFonts w:hint="eastAsia"/>
        </w:rPr>
        <w:t>-</w:t>
      </w:r>
      <w:r>
        <w:rPr>
          <w:rFonts w:hint="eastAsia"/>
        </w:rPr>
        <w:t>末尾选择中间值作为轴值</w:t>
      </w:r>
      <w:r w:rsidR="00C17403">
        <w:rPr>
          <w:rFonts w:hint="eastAsia"/>
        </w:rPr>
        <w:t>，使得其划分恶化的情况出现了较大的可能性。</w:t>
      </w:r>
    </w:p>
    <w:p w:rsidR="00511F3D" w:rsidRDefault="00511F3D" w:rsidP="00D13362">
      <w:pPr>
        <w:pStyle w:val="a0"/>
      </w:pPr>
      <w:r>
        <w:rPr>
          <w:rFonts w:hint="eastAsia"/>
        </w:rPr>
        <w:t>希尔排序之所以在</w:t>
      </w:r>
      <w:r>
        <w:rPr>
          <w:rFonts w:hint="eastAsia"/>
        </w:rPr>
        <w:t>N</w:t>
      </w:r>
      <w:r>
        <w:rPr>
          <w:rFonts w:hint="eastAsia"/>
        </w:rPr>
        <w:t>极大时仍然能保持良好的运行时间，我想是其</w:t>
      </w:r>
      <w:r w:rsidR="00475B64">
        <w:rPr>
          <w:rFonts w:hint="eastAsia"/>
        </w:rPr>
        <w:t>没有使用</w:t>
      </w:r>
      <w:r>
        <w:rPr>
          <w:rFonts w:hint="eastAsia"/>
        </w:rPr>
        <w:t>递归栈</w:t>
      </w:r>
    </w:p>
    <w:p w:rsidR="002B3EBD" w:rsidRDefault="0074277A" w:rsidP="00D13362">
      <w:pPr>
        <w:pStyle w:val="a0"/>
        <w:rPr>
          <w:rFonts w:hint="eastAsia"/>
        </w:rPr>
      </w:pPr>
      <w:r>
        <w:rPr>
          <w:rFonts w:hint="eastAsia"/>
        </w:rPr>
        <w:t>归并排序本身将主要操作转移到了合并子序列上，其运行时间随</w:t>
      </w:r>
      <w:r>
        <w:rPr>
          <w:rFonts w:hint="eastAsia"/>
        </w:rPr>
        <w:t>N</w:t>
      </w:r>
      <w:r>
        <w:rPr>
          <w:rFonts w:hint="eastAsia"/>
        </w:rPr>
        <w:t>的增大变化较为固定，原因是其最终仍然转化为</w:t>
      </w:r>
      <w:r>
        <w:rPr>
          <w:rFonts w:hint="eastAsia"/>
        </w:rPr>
        <w:t>2</w:t>
      </w:r>
      <w:r>
        <w:rPr>
          <w:rFonts w:hint="eastAsia"/>
        </w:rPr>
        <w:t>个和</w:t>
      </w:r>
      <w:r>
        <w:rPr>
          <w:rFonts w:hint="eastAsia"/>
        </w:rPr>
        <w:t>1</w:t>
      </w:r>
      <w:r>
        <w:rPr>
          <w:rFonts w:hint="eastAsia"/>
        </w:rPr>
        <w:t>个元素或</w:t>
      </w:r>
      <w:r>
        <w:rPr>
          <w:rFonts w:hint="eastAsia"/>
        </w:rPr>
        <w:t>2</w:t>
      </w:r>
      <w:r>
        <w:rPr>
          <w:rFonts w:hint="eastAsia"/>
        </w:rPr>
        <w:t>个和</w:t>
      </w:r>
      <w:r>
        <w:rPr>
          <w:rFonts w:hint="eastAsia"/>
        </w:rPr>
        <w:t>2</w:t>
      </w:r>
      <w:r>
        <w:rPr>
          <w:rFonts w:hint="eastAsia"/>
        </w:rPr>
        <w:t>个元素的子序列排序归并问题</w:t>
      </w:r>
    </w:p>
    <w:p w:rsidR="0074277A" w:rsidRPr="00364AD8" w:rsidRDefault="0074277A" w:rsidP="00D13362">
      <w:pPr>
        <w:pStyle w:val="a0"/>
        <w:rPr>
          <w:rFonts w:hint="eastAsia"/>
        </w:rPr>
      </w:pPr>
      <w:r>
        <w:rPr>
          <w:rFonts w:hint="eastAsia"/>
        </w:rPr>
        <w:t>最后一个原因，我感觉也是最重要的一个原因，</w:t>
      </w:r>
      <w:r>
        <w:rPr>
          <w:rFonts w:hint="eastAsia"/>
        </w:rPr>
        <w:t>rand</w:t>
      </w:r>
      <w:r>
        <w:t>()</w:t>
      </w:r>
      <w:r>
        <w:rPr>
          <w:rFonts w:hint="eastAsia"/>
        </w:rPr>
        <w:t>函数产生的随机数在千万级数量下，会有很多很多的重复值，这种情况对于稳定算法是很友好的，而对于快排这种不稳定算法</w:t>
      </w:r>
      <w:r w:rsidR="00B561A5">
        <w:rPr>
          <w:rFonts w:hint="eastAsia"/>
        </w:rPr>
        <w:t>却是</w:t>
      </w:r>
      <w:r>
        <w:rPr>
          <w:rFonts w:hint="eastAsia"/>
        </w:rPr>
        <w:t>很糟糕的。</w:t>
      </w:r>
    </w:p>
    <w:p w:rsidR="00867103" w:rsidRDefault="003452A9" w:rsidP="003452A9">
      <w:pPr>
        <w:pStyle w:val="1"/>
      </w:pPr>
      <w:bookmarkStart w:id="25" w:name="_Toc502775404"/>
      <w:r>
        <w:rPr>
          <w:rFonts w:hint="eastAsia"/>
        </w:rPr>
        <w:lastRenderedPageBreak/>
        <w:t>运行测试</w:t>
      </w:r>
      <w:bookmarkEnd w:id="25"/>
    </w:p>
    <w:p w:rsidR="003452A9" w:rsidRDefault="00433D1C" w:rsidP="008B6205">
      <w:pPr>
        <w:pStyle w:val="20"/>
      </w:pPr>
      <w:bookmarkStart w:id="26" w:name="_Toc502775405"/>
      <w:r>
        <w:rPr>
          <w:noProof/>
        </w:rPr>
        <w:drawing>
          <wp:anchor distT="0" distB="0" distL="114300" distR="114300" simplePos="0" relativeHeight="251649024" behindDoc="1" locked="0" layoutInCell="1" allowOverlap="1" wp14:anchorId="68E7F4C2" wp14:editId="25A5A513">
            <wp:simplePos x="0" y="0"/>
            <wp:positionH relativeFrom="column">
              <wp:posOffset>0</wp:posOffset>
            </wp:positionH>
            <wp:positionV relativeFrom="paragraph">
              <wp:posOffset>411793</wp:posOffset>
            </wp:positionV>
            <wp:extent cx="3467100" cy="7065645"/>
            <wp:effectExtent l="0" t="0" r="0" b="1905"/>
            <wp:wrapTight wrapText="bothSides">
              <wp:wrapPolygon edited="0">
                <wp:start x="0" y="0"/>
                <wp:lineTo x="0" y="21548"/>
                <wp:lineTo x="21481" y="21548"/>
                <wp:lineTo x="2148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86"/>
                    <a:stretch/>
                  </pic:blipFill>
                  <pic:spPr bwMode="auto">
                    <a:xfrm>
                      <a:off x="0" y="0"/>
                      <a:ext cx="3467100" cy="706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205">
        <w:rPr>
          <w:rFonts w:hint="eastAsia"/>
        </w:rPr>
        <w:t>排序数数量为</w:t>
      </w:r>
      <w:r w:rsidR="008B6205">
        <w:rPr>
          <w:rFonts w:hint="eastAsia"/>
        </w:rPr>
        <w:t>1</w:t>
      </w:r>
      <w:r w:rsidR="008B6205">
        <w:t>0000</w:t>
      </w:r>
      <w:r w:rsidR="008B6205">
        <w:rPr>
          <w:rFonts w:hint="eastAsia"/>
        </w:rPr>
        <w:t>时</w:t>
      </w:r>
      <w:bookmarkEnd w:id="26"/>
    </w:p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/>
    <w:p w:rsidR="00433D1C" w:rsidRDefault="00433D1C" w:rsidP="00433D1C">
      <w:pPr>
        <w:pStyle w:val="20"/>
      </w:pPr>
      <w:bookmarkStart w:id="27" w:name="_Toc502775406"/>
      <w:r>
        <w:rPr>
          <w:rFonts w:hint="eastAsia"/>
        </w:rPr>
        <w:lastRenderedPageBreak/>
        <w:t>排序数量为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EBA8146" wp14:editId="33FE3D30">
            <wp:simplePos x="0" y="0"/>
            <wp:positionH relativeFrom="column">
              <wp:posOffset>47031</wp:posOffset>
            </wp:positionH>
            <wp:positionV relativeFrom="paragraph">
              <wp:posOffset>396001</wp:posOffset>
            </wp:positionV>
            <wp:extent cx="3348355" cy="6174740"/>
            <wp:effectExtent l="0" t="0" r="4445" b="0"/>
            <wp:wrapTight wrapText="bothSides">
              <wp:wrapPolygon edited="0">
                <wp:start x="0" y="0"/>
                <wp:lineTo x="0" y="21524"/>
                <wp:lineTo x="21506" y="21524"/>
                <wp:lineTo x="2150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46"/>
                    <a:stretch/>
                  </pic:blipFill>
                  <pic:spPr bwMode="auto">
                    <a:xfrm>
                      <a:off x="0" y="0"/>
                      <a:ext cx="3348355" cy="617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00000</w:t>
      </w:r>
      <w:r w:rsidR="00FB20DA">
        <w:rPr>
          <w:rFonts w:hint="eastAsia"/>
        </w:rPr>
        <w:t>时</w:t>
      </w:r>
      <w:bookmarkEnd w:id="27"/>
    </w:p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Default="00F07B36" w:rsidP="00F07B36"/>
    <w:p w:rsidR="00F07B36" w:rsidRPr="00F07B36" w:rsidRDefault="00F07B36" w:rsidP="00F07B36">
      <w:pPr>
        <w:rPr>
          <w:rFonts w:hint="eastAsia"/>
        </w:rPr>
      </w:pPr>
      <w:r>
        <w:rPr>
          <w:rFonts w:hint="eastAsia"/>
        </w:rPr>
        <w:t>当排序量上升到百万、千万级时，冒泡、选择、直接插入、堆排序、基数排序都将很展现出很低的效率</w:t>
      </w:r>
      <w:r w:rsidR="00BE20B6">
        <w:rPr>
          <w:rFonts w:hint="eastAsia"/>
        </w:rPr>
        <w:t>，我跑了很久每个结果</w:t>
      </w:r>
      <w:r>
        <w:rPr>
          <w:rFonts w:hint="eastAsia"/>
        </w:rPr>
        <w:t>，这里</w:t>
      </w:r>
      <w:r w:rsidR="00852F7C">
        <w:rPr>
          <w:rFonts w:hint="eastAsia"/>
        </w:rPr>
        <w:t>便没再测试</w:t>
      </w:r>
      <w:r w:rsidR="002F107F">
        <w:rPr>
          <w:rFonts w:hint="eastAsia"/>
        </w:rPr>
        <w:t>贴出</w:t>
      </w:r>
      <w:r w:rsidR="00704242">
        <w:rPr>
          <w:rFonts w:hint="eastAsia"/>
        </w:rPr>
        <w:t>（见“</w:t>
      </w:r>
      <w:hyperlink w:anchor="_一些思考" w:history="1">
        <w:r w:rsidR="00704242" w:rsidRPr="00704242">
          <w:rPr>
            <w:rStyle w:val="af7"/>
            <w:rFonts w:hint="eastAsia"/>
          </w:rPr>
          <w:t>思考</w:t>
        </w:r>
      </w:hyperlink>
      <w:r w:rsidR="00704242">
        <w:rPr>
          <w:rFonts w:hint="eastAsia"/>
        </w:rPr>
        <w:t>”中的</w:t>
      </w:r>
      <w:hyperlink w:anchor="_实际情况" w:history="1">
        <w:r w:rsidR="00704242" w:rsidRPr="00704242">
          <w:rPr>
            <w:rStyle w:val="af7"/>
            <w:rFonts w:hint="eastAsia"/>
          </w:rPr>
          <w:t>大数</w:t>
        </w:r>
        <w:r w:rsidR="00704242" w:rsidRPr="00704242">
          <w:rPr>
            <w:rStyle w:val="af7"/>
            <w:rFonts w:hint="eastAsia"/>
          </w:rPr>
          <w:t>排</w:t>
        </w:r>
        <w:r w:rsidR="00704242" w:rsidRPr="00704242">
          <w:rPr>
            <w:rStyle w:val="af7"/>
            <w:rFonts w:hint="eastAsia"/>
          </w:rPr>
          <w:t>序</w:t>
        </w:r>
      </w:hyperlink>
      <w:r w:rsidR="00704242">
        <w:rPr>
          <w:rFonts w:hint="eastAsia"/>
        </w:rPr>
        <w:t>）</w:t>
      </w:r>
      <w:r>
        <w:rPr>
          <w:rFonts w:hint="eastAsia"/>
        </w:rPr>
        <w:t>。</w:t>
      </w:r>
    </w:p>
    <w:sectPr w:rsidR="00F07B36" w:rsidRPr="00F07B36" w:rsidSect="004A70A0">
      <w:headerReference w:type="default" r:id="rId13"/>
      <w:pgSz w:w="11907" w:h="16839" w:code="1"/>
      <w:pgMar w:top="1145" w:right="697" w:bottom="113" w:left="3011" w:header="1145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BF4" w:rsidRDefault="00344BF4">
      <w:pPr>
        <w:spacing w:after="0" w:line="240" w:lineRule="auto"/>
      </w:pPr>
      <w:r>
        <w:separator/>
      </w:r>
    </w:p>
    <w:p w:rsidR="00344BF4" w:rsidRDefault="00344BF4"/>
    <w:p w:rsidR="00344BF4" w:rsidRDefault="00344BF4"/>
  </w:endnote>
  <w:endnote w:type="continuationSeparator" w:id="0">
    <w:p w:rsidR="00344BF4" w:rsidRDefault="00344BF4">
      <w:pPr>
        <w:spacing w:after="0" w:line="240" w:lineRule="auto"/>
      </w:pPr>
      <w:r>
        <w:continuationSeparator/>
      </w:r>
    </w:p>
    <w:p w:rsidR="00344BF4" w:rsidRDefault="00344BF4"/>
    <w:p w:rsidR="00344BF4" w:rsidRDefault="00344B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BF4" w:rsidRDefault="00344BF4">
      <w:pPr>
        <w:spacing w:after="0" w:line="240" w:lineRule="auto"/>
      </w:pPr>
      <w:r>
        <w:separator/>
      </w:r>
    </w:p>
    <w:p w:rsidR="00344BF4" w:rsidRDefault="00344BF4"/>
    <w:p w:rsidR="00344BF4" w:rsidRDefault="00344BF4"/>
  </w:footnote>
  <w:footnote w:type="continuationSeparator" w:id="0">
    <w:p w:rsidR="00344BF4" w:rsidRDefault="00344BF4">
      <w:pPr>
        <w:spacing w:after="0" w:line="240" w:lineRule="auto"/>
      </w:pPr>
      <w:r>
        <w:continuationSeparator/>
      </w:r>
    </w:p>
    <w:p w:rsidR="00344BF4" w:rsidRDefault="00344BF4"/>
    <w:p w:rsidR="00344BF4" w:rsidRDefault="00344BF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标题表格"/>
    </w:tblPr>
    <w:tblGrid>
      <w:gridCol w:w="2032"/>
      <w:gridCol w:w="281"/>
      <w:gridCol w:w="8198"/>
    </w:tblGrid>
    <w:tr w:rsidR="002B3EBD" w:rsidRPr="0071045C">
      <w:trPr>
        <w:trHeight w:hRule="exact" w:val="720"/>
        <w:jc w:val="right"/>
      </w:trPr>
      <w:tc>
        <w:tcPr>
          <w:tcW w:w="2088" w:type="dxa"/>
          <w:vAlign w:val="bottom"/>
        </w:tcPr>
        <w:p w:rsidR="002B3EBD" w:rsidRPr="0071045C" w:rsidRDefault="002B3EBD">
          <w:pPr>
            <w:pStyle w:val="ad"/>
            <w:rPr>
              <w:rFonts w:ascii="Microsoft YaHei UI" w:eastAsia="Microsoft YaHei UI" w:hAnsi="Microsoft YaHei UI"/>
            </w:rPr>
          </w:pPr>
          <w:r w:rsidRPr="00A265C7">
            <w:rPr>
              <w:rFonts w:ascii="Microsoft YaHei UI" w:eastAsia="Microsoft YaHei UI" w:hAnsi="Microsoft YaHei UI" w:hint="eastAsia"/>
              <w:lang w:val="zh-CN"/>
            </w:rPr>
            <w:t>第</w:t>
          </w:r>
          <w:r w:rsidRPr="0071045C">
            <w:rPr>
              <w:rFonts w:ascii="Microsoft YaHei UI" w:eastAsia="Microsoft YaHei UI" w:hAnsi="Microsoft YaHei UI"/>
              <w:lang w:val="zh-CN"/>
            </w:rPr>
            <w:t xml:space="preserve"> </w: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Page \# 0#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D45267">
            <w:rPr>
              <w:rFonts w:ascii="Microsoft YaHei UI" w:eastAsia="Microsoft YaHei UI" w:hAnsi="Microsoft YaHei UI"/>
              <w:noProof/>
            </w:rPr>
            <w:t>02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>
            <w:rPr>
              <w:rFonts w:ascii="Microsoft YaHei UI" w:eastAsia="Microsoft YaHei UI" w:hAnsi="Microsoft YaHei UI" w:hint="eastAsia"/>
            </w:rPr>
            <w:t xml:space="preserve"> </w:t>
          </w:r>
          <w:r w:rsidRPr="00A265C7">
            <w:rPr>
              <w:rFonts w:ascii="Microsoft YaHei UI" w:eastAsia="Microsoft YaHei UI" w:hAnsi="Microsoft YaHei UI" w:hint="eastAsia"/>
            </w:rPr>
            <w:t>页</w:t>
          </w:r>
        </w:p>
      </w:tc>
      <w:tc>
        <w:tcPr>
          <w:tcW w:w="288" w:type="dxa"/>
          <w:vAlign w:val="bottom"/>
        </w:tcPr>
        <w:p w:rsidR="002B3EBD" w:rsidRPr="0071045C" w:rsidRDefault="002B3EBD">
          <w:pPr>
            <w:rPr>
              <w:rFonts w:ascii="Microsoft YaHei UI" w:eastAsia="Microsoft YaHei UI" w:hAnsi="Microsoft YaHei UI"/>
            </w:rPr>
          </w:pPr>
        </w:p>
      </w:tc>
      <w:tc>
        <w:tcPr>
          <w:tcW w:w="8424" w:type="dxa"/>
          <w:vAlign w:val="bottom"/>
        </w:tcPr>
        <w:p w:rsidR="002B3EBD" w:rsidRPr="0071045C" w:rsidRDefault="002B3EBD">
          <w:pPr>
            <w:pStyle w:val="11"/>
            <w:rPr>
              <w:rFonts w:ascii="Microsoft YaHei UI" w:eastAsia="Microsoft YaHei UI" w:hAnsi="Microsoft YaHei UI"/>
            </w:rPr>
          </w:pP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If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D45267">
            <w:rPr>
              <w:rFonts w:ascii="Microsoft YaHei UI" w:eastAsia="Microsoft YaHei UI" w:hAnsi="Microsoft YaHei UI"/>
              <w:noProof/>
            </w:rPr>
            <w:instrText>项目简介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instrText>&lt;&gt; “Error*” “</w:instrTex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 xml:space="preserve"> STYLEREF “标题 1” 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D45267">
            <w:rPr>
              <w:rFonts w:ascii="Microsoft YaHei UI" w:eastAsia="Microsoft YaHei UI" w:hAnsi="Microsoft YaHei UI"/>
              <w:noProof/>
            </w:rPr>
            <w:instrText>项目简介</w:instrTex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D45267">
            <w:rPr>
              <w:rFonts w:ascii="Microsoft YaHei UI" w:eastAsia="Microsoft YaHei UI" w:hAnsi="Microsoft YaHei UI"/>
              <w:noProof/>
            </w:rPr>
            <w:t>项目简介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</w:p>
      </w:tc>
    </w:tr>
    <w:tr w:rsidR="002B3EBD" w:rsidRPr="0071045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2B3EBD" w:rsidRPr="0071045C" w:rsidRDefault="002B3EBD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288" w:type="dxa"/>
        </w:tcPr>
        <w:p w:rsidR="002B3EBD" w:rsidRPr="0071045C" w:rsidRDefault="002B3EBD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2B3EBD" w:rsidRPr="0071045C" w:rsidRDefault="002B3EBD">
          <w:pPr>
            <w:rPr>
              <w:rFonts w:ascii="Microsoft YaHei UI" w:eastAsia="Microsoft YaHei UI" w:hAnsi="Microsoft YaHei UI"/>
              <w:sz w:val="10"/>
            </w:rPr>
          </w:pPr>
        </w:p>
      </w:tc>
    </w:tr>
  </w:tbl>
  <w:p w:rsidR="002B3EBD" w:rsidRPr="0071045C" w:rsidRDefault="002B3EBD">
    <w:pPr>
      <w:rPr>
        <w:rFonts w:ascii="Microsoft YaHei UI" w:eastAsia="Microsoft YaHei UI" w:hAnsi="Microsoft YaHei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1" w15:restartNumberingAfterBreak="0">
    <w:nsid w:val="260F45EB"/>
    <w:multiLevelType w:val="hybridMultilevel"/>
    <w:tmpl w:val="55447684"/>
    <w:lvl w:ilvl="0" w:tplc="F358FE7A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67F6A45"/>
    <w:multiLevelType w:val="multilevel"/>
    <w:tmpl w:val="0436C7FE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4D03FD1"/>
    <w:multiLevelType w:val="hybridMultilevel"/>
    <w:tmpl w:val="65ACDA02"/>
    <w:lvl w:ilvl="0" w:tplc="F05A65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8C9342D"/>
    <w:multiLevelType w:val="hybridMultilevel"/>
    <w:tmpl w:val="CB0040A4"/>
    <w:lvl w:ilvl="0" w:tplc="A73674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8E"/>
    <w:rsid w:val="000028B4"/>
    <w:rsid w:val="00013A76"/>
    <w:rsid w:val="00024D64"/>
    <w:rsid w:val="00026E09"/>
    <w:rsid w:val="00043446"/>
    <w:rsid w:val="000457E6"/>
    <w:rsid w:val="00050C88"/>
    <w:rsid w:val="000568ED"/>
    <w:rsid w:val="00073C9C"/>
    <w:rsid w:val="0007675A"/>
    <w:rsid w:val="0007782D"/>
    <w:rsid w:val="0007787B"/>
    <w:rsid w:val="00080EF4"/>
    <w:rsid w:val="00084CD3"/>
    <w:rsid w:val="00086860"/>
    <w:rsid w:val="00086B0E"/>
    <w:rsid w:val="0009154D"/>
    <w:rsid w:val="00095A92"/>
    <w:rsid w:val="00097D61"/>
    <w:rsid w:val="000A2A59"/>
    <w:rsid w:val="000B143F"/>
    <w:rsid w:val="000B30E6"/>
    <w:rsid w:val="000B505E"/>
    <w:rsid w:val="000B743C"/>
    <w:rsid w:val="000B7EFD"/>
    <w:rsid w:val="000C46F7"/>
    <w:rsid w:val="000D57D2"/>
    <w:rsid w:val="000E7259"/>
    <w:rsid w:val="000E73FB"/>
    <w:rsid w:val="000F2A2F"/>
    <w:rsid w:val="000F6E8D"/>
    <w:rsid w:val="001000AB"/>
    <w:rsid w:val="00101FE7"/>
    <w:rsid w:val="00103670"/>
    <w:rsid w:val="00110753"/>
    <w:rsid w:val="001140A1"/>
    <w:rsid w:val="001141F0"/>
    <w:rsid w:val="0011508C"/>
    <w:rsid w:val="00117D23"/>
    <w:rsid w:val="00120BA8"/>
    <w:rsid w:val="00123E29"/>
    <w:rsid w:val="0013544C"/>
    <w:rsid w:val="001563E8"/>
    <w:rsid w:val="001664F8"/>
    <w:rsid w:val="00167E40"/>
    <w:rsid w:val="001733C4"/>
    <w:rsid w:val="001777BB"/>
    <w:rsid w:val="0018097D"/>
    <w:rsid w:val="00181275"/>
    <w:rsid w:val="00182BA5"/>
    <w:rsid w:val="00191708"/>
    <w:rsid w:val="001A4A14"/>
    <w:rsid w:val="001A4FC9"/>
    <w:rsid w:val="001A6FA2"/>
    <w:rsid w:val="001B22D7"/>
    <w:rsid w:val="001B4F40"/>
    <w:rsid w:val="001C11D8"/>
    <w:rsid w:val="001D7BF1"/>
    <w:rsid w:val="001E5CB1"/>
    <w:rsid w:val="001E7C50"/>
    <w:rsid w:val="0020056C"/>
    <w:rsid w:val="00203877"/>
    <w:rsid w:val="00207B94"/>
    <w:rsid w:val="00210792"/>
    <w:rsid w:val="00210DA1"/>
    <w:rsid w:val="00212196"/>
    <w:rsid w:val="00223E4E"/>
    <w:rsid w:val="00226658"/>
    <w:rsid w:val="0023217C"/>
    <w:rsid w:val="00234033"/>
    <w:rsid w:val="00242E5E"/>
    <w:rsid w:val="00260756"/>
    <w:rsid w:val="00261CAE"/>
    <w:rsid w:val="00267251"/>
    <w:rsid w:val="00267B15"/>
    <w:rsid w:val="0027324B"/>
    <w:rsid w:val="002755DE"/>
    <w:rsid w:val="00280997"/>
    <w:rsid w:val="0028475D"/>
    <w:rsid w:val="002864AC"/>
    <w:rsid w:val="00291976"/>
    <w:rsid w:val="002A474A"/>
    <w:rsid w:val="002B1173"/>
    <w:rsid w:val="002B279A"/>
    <w:rsid w:val="002B35D4"/>
    <w:rsid w:val="002B3EBD"/>
    <w:rsid w:val="002C7CEB"/>
    <w:rsid w:val="002D448A"/>
    <w:rsid w:val="002D6FE3"/>
    <w:rsid w:val="002F107F"/>
    <w:rsid w:val="002F659C"/>
    <w:rsid w:val="00301703"/>
    <w:rsid w:val="0030437A"/>
    <w:rsid w:val="003136BF"/>
    <w:rsid w:val="00316C67"/>
    <w:rsid w:val="00320523"/>
    <w:rsid w:val="00324467"/>
    <w:rsid w:val="00332949"/>
    <w:rsid w:val="0033655F"/>
    <w:rsid w:val="00344BF4"/>
    <w:rsid w:val="003452A9"/>
    <w:rsid w:val="003617F0"/>
    <w:rsid w:val="00364AD8"/>
    <w:rsid w:val="0037101A"/>
    <w:rsid w:val="00372773"/>
    <w:rsid w:val="00373060"/>
    <w:rsid w:val="00384A5A"/>
    <w:rsid w:val="00384C2C"/>
    <w:rsid w:val="00390C22"/>
    <w:rsid w:val="003A5574"/>
    <w:rsid w:val="003A692C"/>
    <w:rsid w:val="003B5AFB"/>
    <w:rsid w:val="003B7A0B"/>
    <w:rsid w:val="003F130A"/>
    <w:rsid w:val="003F734E"/>
    <w:rsid w:val="004020E5"/>
    <w:rsid w:val="0040406F"/>
    <w:rsid w:val="00404B60"/>
    <w:rsid w:val="00410492"/>
    <w:rsid w:val="00410590"/>
    <w:rsid w:val="004109AC"/>
    <w:rsid w:val="00413188"/>
    <w:rsid w:val="00420D3C"/>
    <w:rsid w:val="00422CDF"/>
    <w:rsid w:val="0042318C"/>
    <w:rsid w:val="004254AC"/>
    <w:rsid w:val="00425A9D"/>
    <w:rsid w:val="004262E9"/>
    <w:rsid w:val="00433D1C"/>
    <w:rsid w:val="00433F9D"/>
    <w:rsid w:val="0043693B"/>
    <w:rsid w:val="004450F7"/>
    <w:rsid w:val="004451BB"/>
    <w:rsid w:val="00455E58"/>
    <w:rsid w:val="00465B92"/>
    <w:rsid w:val="0047418C"/>
    <w:rsid w:val="00475B64"/>
    <w:rsid w:val="00486C38"/>
    <w:rsid w:val="00486E9F"/>
    <w:rsid w:val="00497823"/>
    <w:rsid w:val="004A1AF5"/>
    <w:rsid w:val="004A1C86"/>
    <w:rsid w:val="004A1FC1"/>
    <w:rsid w:val="004A70A0"/>
    <w:rsid w:val="004A751D"/>
    <w:rsid w:val="004B19A8"/>
    <w:rsid w:val="004B31B6"/>
    <w:rsid w:val="004B3FC5"/>
    <w:rsid w:val="004C15AA"/>
    <w:rsid w:val="004C38C4"/>
    <w:rsid w:val="004C6B9B"/>
    <w:rsid w:val="004D5411"/>
    <w:rsid w:val="004D55C4"/>
    <w:rsid w:val="004E0DC5"/>
    <w:rsid w:val="004E7A94"/>
    <w:rsid w:val="004E7B52"/>
    <w:rsid w:val="00500731"/>
    <w:rsid w:val="00511F3D"/>
    <w:rsid w:val="00514033"/>
    <w:rsid w:val="00536474"/>
    <w:rsid w:val="005378D9"/>
    <w:rsid w:val="00541CF6"/>
    <w:rsid w:val="005605FC"/>
    <w:rsid w:val="00563B8E"/>
    <w:rsid w:val="005A5E08"/>
    <w:rsid w:val="005B6575"/>
    <w:rsid w:val="005C3EE0"/>
    <w:rsid w:val="005C48F9"/>
    <w:rsid w:val="005C6AD9"/>
    <w:rsid w:val="005D13A7"/>
    <w:rsid w:val="005D2AEC"/>
    <w:rsid w:val="005D641C"/>
    <w:rsid w:val="005E1DD2"/>
    <w:rsid w:val="005E330A"/>
    <w:rsid w:val="005E354C"/>
    <w:rsid w:val="005F0BA9"/>
    <w:rsid w:val="0060184E"/>
    <w:rsid w:val="00603BBB"/>
    <w:rsid w:val="00613341"/>
    <w:rsid w:val="0062263B"/>
    <w:rsid w:val="00626F73"/>
    <w:rsid w:val="006325E1"/>
    <w:rsid w:val="00655E62"/>
    <w:rsid w:val="0065614A"/>
    <w:rsid w:val="00672B0A"/>
    <w:rsid w:val="00674599"/>
    <w:rsid w:val="006805FB"/>
    <w:rsid w:val="00686E3A"/>
    <w:rsid w:val="00690109"/>
    <w:rsid w:val="006B1412"/>
    <w:rsid w:val="006B1953"/>
    <w:rsid w:val="006D0917"/>
    <w:rsid w:val="006E5A92"/>
    <w:rsid w:val="006F1BE3"/>
    <w:rsid w:val="00702397"/>
    <w:rsid w:val="007041D4"/>
    <w:rsid w:val="00704242"/>
    <w:rsid w:val="00707A9D"/>
    <w:rsid w:val="0071045C"/>
    <w:rsid w:val="00712CFC"/>
    <w:rsid w:val="00714579"/>
    <w:rsid w:val="00716802"/>
    <w:rsid w:val="00717B0A"/>
    <w:rsid w:val="00740954"/>
    <w:rsid w:val="007424D0"/>
    <w:rsid w:val="0074277A"/>
    <w:rsid w:val="00747D9B"/>
    <w:rsid w:val="00753DA0"/>
    <w:rsid w:val="00761651"/>
    <w:rsid w:val="0076593A"/>
    <w:rsid w:val="00770B8A"/>
    <w:rsid w:val="007740A5"/>
    <w:rsid w:val="00774339"/>
    <w:rsid w:val="00776B53"/>
    <w:rsid w:val="007828CA"/>
    <w:rsid w:val="007A294C"/>
    <w:rsid w:val="007A52AD"/>
    <w:rsid w:val="007A5957"/>
    <w:rsid w:val="007A7DB8"/>
    <w:rsid w:val="007C60E6"/>
    <w:rsid w:val="007D0705"/>
    <w:rsid w:val="0080601D"/>
    <w:rsid w:val="00810042"/>
    <w:rsid w:val="00810EA9"/>
    <w:rsid w:val="00813415"/>
    <w:rsid w:val="00814237"/>
    <w:rsid w:val="008221F0"/>
    <w:rsid w:val="0084166F"/>
    <w:rsid w:val="00846D8C"/>
    <w:rsid w:val="00847106"/>
    <w:rsid w:val="00852249"/>
    <w:rsid w:val="00852F7C"/>
    <w:rsid w:val="00855011"/>
    <w:rsid w:val="00862788"/>
    <w:rsid w:val="00864ECD"/>
    <w:rsid w:val="00865883"/>
    <w:rsid w:val="00865BD4"/>
    <w:rsid w:val="00866CA1"/>
    <w:rsid w:val="00867103"/>
    <w:rsid w:val="00870266"/>
    <w:rsid w:val="0087466E"/>
    <w:rsid w:val="00877BB0"/>
    <w:rsid w:val="00881A82"/>
    <w:rsid w:val="00886FCC"/>
    <w:rsid w:val="008933DD"/>
    <w:rsid w:val="008A4F67"/>
    <w:rsid w:val="008A67ED"/>
    <w:rsid w:val="008B1514"/>
    <w:rsid w:val="008B5B38"/>
    <w:rsid w:val="008B6205"/>
    <w:rsid w:val="008C5DAD"/>
    <w:rsid w:val="008D138E"/>
    <w:rsid w:val="008D2414"/>
    <w:rsid w:val="008D7905"/>
    <w:rsid w:val="008F5067"/>
    <w:rsid w:val="008F7A94"/>
    <w:rsid w:val="0090400E"/>
    <w:rsid w:val="009079EE"/>
    <w:rsid w:val="0093174E"/>
    <w:rsid w:val="009367C2"/>
    <w:rsid w:val="009411FA"/>
    <w:rsid w:val="00965279"/>
    <w:rsid w:val="00970B45"/>
    <w:rsid w:val="00973119"/>
    <w:rsid w:val="009735D6"/>
    <w:rsid w:val="009800B1"/>
    <w:rsid w:val="00985F12"/>
    <w:rsid w:val="0098703C"/>
    <w:rsid w:val="00991004"/>
    <w:rsid w:val="0099711D"/>
    <w:rsid w:val="009A0B39"/>
    <w:rsid w:val="009A343A"/>
    <w:rsid w:val="009A51F4"/>
    <w:rsid w:val="009B34FF"/>
    <w:rsid w:val="009B4A9D"/>
    <w:rsid w:val="009B67C2"/>
    <w:rsid w:val="009C369E"/>
    <w:rsid w:val="009D2B06"/>
    <w:rsid w:val="009E68CA"/>
    <w:rsid w:val="009E7CCA"/>
    <w:rsid w:val="009F2D3A"/>
    <w:rsid w:val="009F5343"/>
    <w:rsid w:val="00A10534"/>
    <w:rsid w:val="00A22495"/>
    <w:rsid w:val="00A265C7"/>
    <w:rsid w:val="00A32F67"/>
    <w:rsid w:val="00A36890"/>
    <w:rsid w:val="00A4240A"/>
    <w:rsid w:val="00A4413D"/>
    <w:rsid w:val="00A449EF"/>
    <w:rsid w:val="00A5436A"/>
    <w:rsid w:val="00A56E8F"/>
    <w:rsid w:val="00A64B95"/>
    <w:rsid w:val="00A703E7"/>
    <w:rsid w:val="00A75026"/>
    <w:rsid w:val="00A80BC0"/>
    <w:rsid w:val="00A85366"/>
    <w:rsid w:val="00A90328"/>
    <w:rsid w:val="00A94498"/>
    <w:rsid w:val="00A9508D"/>
    <w:rsid w:val="00A9754F"/>
    <w:rsid w:val="00AB3E3D"/>
    <w:rsid w:val="00AB5028"/>
    <w:rsid w:val="00AC06DD"/>
    <w:rsid w:val="00AC07F9"/>
    <w:rsid w:val="00AD4E8F"/>
    <w:rsid w:val="00AE18BA"/>
    <w:rsid w:val="00AE329E"/>
    <w:rsid w:val="00AF06D8"/>
    <w:rsid w:val="00AF3854"/>
    <w:rsid w:val="00B04048"/>
    <w:rsid w:val="00B262CB"/>
    <w:rsid w:val="00B302DE"/>
    <w:rsid w:val="00B36D8F"/>
    <w:rsid w:val="00B37D50"/>
    <w:rsid w:val="00B561A5"/>
    <w:rsid w:val="00B75152"/>
    <w:rsid w:val="00B9006A"/>
    <w:rsid w:val="00B95F5B"/>
    <w:rsid w:val="00B9720D"/>
    <w:rsid w:val="00BA4248"/>
    <w:rsid w:val="00BA5F03"/>
    <w:rsid w:val="00BA6CDD"/>
    <w:rsid w:val="00BA72CF"/>
    <w:rsid w:val="00BB1B5D"/>
    <w:rsid w:val="00BB307C"/>
    <w:rsid w:val="00BB4BAC"/>
    <w:rsid w:val="00BC234C"/>
    <w:rsid w:val="00BD4A99"/>
    <w:rsid w:val="00BE20B6"/>
    <w:rsid w:val="00BE5EFD"/>
    <w:rsid w:val="00BF0CBD"/>
    <w:rsid w:val="00BF2A21"/>
    <w:rsid w:val="00BF5ECE"/>
    <w:rsid w:val="00C07820"/>
    <w:rsid w:val="00C10271"/>
    <w:rsid w:val="00C16AEB"/>
    <w:rsid w:val="00C17403"/>
    <w:rsid w:val="00C2345D"/>
    <w:rsid w:val="00C30EF8"/>
    <w:rsid w:val="00C31143"/>
    <w:rsid w:val="00C3476F"/>
    <w:rsid w:val="00C3527E"/>
    <w:rsid w:val="00C3634B"/>
    <w:rsid w:val="00C5154D"/>
    <w:rsid w:val="00C51F6D"/>
    <w:rsid w:val="00C55EE5"/>
    <w:rsid w:val="00C71F33"/>
    <w:rsid w:val="00C72CBF"/>
    <w:rsid w:val="00C740E8"/>
    <w:rsid w:val="00C81E41"/>
    <w:rsid w:val="00C9455C"/>
    <w:rsid w:val="00C9531E"/>
    <w:rsid w:val="00CA086A"/>
    <w:rsid w:val="00CA0EEB"/>
    <w:rsid w:val="00CA403D"/>
    <w:rsid w:val="00CC5BAD"/>
    <w:rsid w:val="00CD034A"/>
    <w:rsid w:val="00CD14BA"/>
    <w:rsid w:val="00CD31B6"/>
    <w:rsid w:val="00CF219C"/>
    <w:rsid w:val="00CF7370"/>
    <w:rsid w:val="00D0420B"/>
    <w:rsid w:val="00D07F3A"/>
    <w:rsid w:val="00D13362"/>
    <w:rsid w:val="00D13454"/>
    <w:rsid w:val="00D25999"/>
    <w:rsid w:val="00D26BE3"/>
    <w:rsid w:val="00D35197"/>
    <w:rsid w:val="00D35AEF"/>
    <w:rsid w:val="00D45267"/>
    <w:rsid w:val="00D51064"/>
    <w:rsid w:val="00D5532C"/>
    <w:rsid w:val="00D55C53"/>
    <w:rsid w:val="00D63EF1"/>
    <w:rsid w:val="00D70054"/>
    <w:rsid w:val="00D70122"/>
    <w:rsid w:val="00D74D56"/>
    <w:rsid w:val="00D77C68"/>
    <w:rsid w:val="00D82DAB"/>
    <w:rsid w:val="00D8367F"/>
    <w:rsid w:val="00DA19D4"/>
    <w:rsid w:val="00DA6712"/>
    <w:rsid w:val="00DA67C4"/>
    <w:rsid w:val="00DA7505"/>
    <w:rsid w:val="00DC58B1"/>
    <w:rsid w:val="00DD40D9"/>
    <w:rsid w:val="00DD4B00"/>
    <w:rsid w:val="00DE6A24"/>
    <w:rsid w:val="00DF132C"/>
    <w:rsid w:val="00DF33AF"/>
    <w:rsid w:val="00DF4D75"/>
    <w:rsid w:val="00E0114F"/>
    <w:rsid w:val="00E07FA6"/>
    <w:rsid w:val="00E10D55"/>
    <w:rsid w:val="00E121EA"/>
    <w:rsid w:val="00E167E3"/>
    <w:rsid w:val="00E20C2F"/>
    <w:rsid w:val="00E31201"/>
    <w:rsid w:val="00E330A8"/>
    <w:rsid w:val="00E469AE"/>
    <w:rsid w:val="00E64042"/>
    <w:rsid w:val="00E71C10"/>
    <w:rsid w:val="00E74898"/>
    <w:rsid w:val="00E807D7"/>
    <w:rsid w:val="00E845B6"/>
    <w:rsid w:val="00E87213"/>
    <w:rsid w:val="00E912C3"/>
    <w:rsid w:val="00E91366"/>
    <w:rsid w:val="00EA4A01"/>
    <w:rsid w:val="00EA512C"/>
    <w:rsid w:val="00EA6ADE"/>
    <w:rsid w:val="00EB02A8"/>
    <w:rsid w:val="00EB2288"/>
    <w:rsid w:val="00EB3B23"/>
    <w:rsid w:val="00EC402A"/>
    <w:rsid w:val="00EC4585"/>
    <w:rsid w:val="00EC6554"/>
    <w:rsid w:val="00EC754B"/>
    <w:rsid w:val="00ED1F3C"/>
    <w:rsid w:val="00ED39BB"/>
    <w:rsid w:val="00ED4817"/>
    <w:rsid w:val="00ED56DF"/>
    <w:rsid w:val="00EE210A"/>
    <w:rsid w:val="00EE414C"/>
    <w:rsid w:val="00EF20C5"/>
    <w:rsid w:val="00F0136F"/>
    <w:rsid w:val="00F056E3"/>
    <w:rsid w:val="00F07B36"/>
    <w:rsid w:val="00F11C3E"/>
    <w:rsid w:val="00F170F8"/>
    <w:rsid w:val="00F21B33"/>
    <w:rsid w:val="00F40FD9"/>
    <w:rsid w:val="00F46C29"/>
    <w:rsid w:val="00F52857"/>
    <w:rsid w:val="00F530E5"/>
    <w:rsid w:val="00F53A7F"/>
    <w:rsid w:val="00F61999"/>
    <w:rsid w:val="00F71D1A"/>
    <w:rsid w:val="00F72514"/>
    <w:rsid w:val="00F7398D"/>
    <w:rsid w:val="00F81010"/>
    <w:rsid w:val="00F93268"/>
    <w:rsid w:val="00F97004"/>
    <w:rsid w:val="00FA1020"/>
    <w:rsid w:val="00FB20DA"/>
    <w:rsid w:val="00FB6648"/>
    <w:rsid w:val="00FC227D"/>
    <w:rsid w:val="00FD490B"/>
    <w:rsid w:val="00FD7B45"/>
    <w:rsid w:val="00FE1BAB"/>
    <w:rsid w:val="00FE546A"/>
    <w:rsid w:val="00FE702B"/>
    <w:rsid w:val="00F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48D329"/>
  <w15:docId w15:val="{17C85EFA-83EA-44E0-A29A-F6B0D60F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1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0">
    <w:name w:val="heading 3"/>
    <w:basedOn w:val="a1"/>
    <w:next w:val="a1"/>
    <w:link w:val="31"/>
    <w:uiPriority w:val="1"/>
    <w:unhideWhenUsed/>
    <w:qFormat/>
    <w:rsid w:val="005E330A"/>
    <w:pPr>
      <w:keepNext/>
      <w:keepLines/>
      <w:spacing w:before="60" w:afterLines="60" w:after="60" w:line="240" w:lineRule="auto"/>
      <w:outlineLvl w:val="2"/>
    </w:pPr>
    <w:rPr>
      <w:b/>
      <w:bCs/>
      <w:sz w:val="21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a6">
    <w:name w:val="页脚 字符"/>
    <w:basedOn w:val="a2"/>
    <w:link w:val="a5"/>
    <w:uiPriority w:val="99"/>
    <w:rPr>
      <w:color w:val="EF4623" w:themeColor="accent1"/>
    </w:rPr>
  </w:style>
  <w:style w:type="paragraph" w:styleId="a7">
    <w:name w:val="Subtitle"/>
    <w:basedOn w:val="a1"/>
    <w:next w:val="a1"/>
    <w:link w:val="a8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9">
    <w:name w:val="图形"/>
    <w:basedOn w:val="a1"/>
    <w:uiPriority w:val="99"/>
    <w:pPr>
      <w:spacing w:after="80" w:line="240" w:lineRule="auto"/>
      <w:jc w:val="center"/>
    </w:pPr>
  </w:style>
  <w:style w:type="paragraph" w:styleId="aa">
    <w:name w:val="header"/>
    <w:basedOn w:val="a1"/>
    <w:link w:val="ab"/>
    <w:uiPriority w:val="99"/>
    <w:qFormat/>
    <w:pPr>
      <w:spacing w:after="380" w:line="240" w:lineRule="auto"/>
    </w:pPr>
  </w:style>
  <w:style w:type="character" w:customStyle="1" w:styleId="ab">
    <w:name w:val="页眉 字符"/>
    <w:basedOn w:val="a2"/>
    <w:link w:val="aa"/>
    <w:uiPriority w:val="99"/>
    <w:rPr>
      <w:color w:val="404040" w:themeColor="text1" w:themeTint="BF"/>
      <w:sz w:val="20"/>
    </w:rPr>
  </w:style>
  <w:style w:type="table" w:styleId="ac">
    <w:name w:val="Table Grid"/>
    <w:basedOn w:val="a3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1">
    <w:name w:val="信息标题1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d">
    <w:name w:val="页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e">
    <w:name w:val="Title"/>
    <w:basedOn w:val="a1"/>
    <w:next w:val="a1"/>
    <w:link w:val="af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f">
    <w:name w:val="标题 字符"/>
    <w:basedOn w:val="a2"/>
    <w:link w:val="a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af0">
    <w:name w:val="Placeholder Text"/>
    <w:basedOn w:val="a2"/>
    <w:uiPriority w:val="99"/>
    <w:semiHidden/>
    <w:rPr>
      <w:color w:val="808080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af2">
    <w:name w:val="批注框文本 字符"/>
    <w:basedOn w:val="a2"/>
    <w:link w:val="af1"/>
    <w:uiPriority w:val="99"/>
    <w:semiHidden/>
    <w:rPr>
      <w:rFonts w:ascii="Tahoma" w:eastAsia="Tahoma" w:hAnsi="Tahoma" w:cs="Tahoma"/>
      <w:sz w:val="16"/>
    </w:rPr>
  </w:style>
  <w:style w:type="character" w:customStyle="1" w:styleId="af3">
    <w:name w:val="增强"/>
    <w:basedOn w:val="a2"/>
    <w:uiPriority w:val="10"/>
    <w:qFormat/>
    <w:rPr>
      <w:b/>
      <w:bCs/>
    </w:rPr>
  </w:style>
  <w:style w:type="character" w:customStyle="1" w:styleId="a8">
    <w:name w:val="副标题 字符"/>
    <w:basedOn w:val="a2"/>
    <w:link w:val="a7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4">
    <w:name w:val="摘要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5">
    <w:name w:val="无间距"/>
    <w:link w:val="af6"/>
    <w:uiPriority w:val="1"/>
    <w:unhideWhenUsed/>
    <w:qFormat/>
    <w:pPr>
      <w:spacing w:after="0" w:line="240" w:lineRule="auto"/>
    </w:pPr>
  </w:style>
  <w:style w:type="character" w:styleId="af7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2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0">
    <w:name w:val="标题 1 字符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8">
    <w:name w:val="目录标题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1">
    <w:name w:val="标题 2 字符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9">
    <w:name w:val="引言"/>
    <w:basedOn w:val="a1"/>
    <w:next w:val="a1"/>
    <w:link w:val="afa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a">
    <w:name w:val="引言字符"/>
    <w:basedOn w:val="a2"/>
    <w:link w:val="af9"/>
    <w:uiPriority w:val="1"/>
    <w:rPr>
      <w:i/>
      <w:iCs/>
      <w:color w:val="EF4623" w:themeColor="accent1"/>
      <w:kern w:val="20"/>
      <w:sz w:val="24"/>
    </w:rPr>
  </w:style>
  <w:style w:type="paragraph" w:styleId="afb">
    <w:name w:val="Signature"/>
    <w:basedOn w:val="a1"/>
    <w:link w:val="afc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afc">
    <w:name w:val="签名 字符"/>
    <w:basedOn w:val="a2"/>
    <w:link w:val="afb"/>
    <w:uiPriority w:val="9"/>
    <w:rPr>
      <w:color w:val="595959" w:themeColor="text1" w:themeTint="A6"/>
      <w:kern w:val="20"/>
    </w:rPr>
  </w:style>
  <w:style w:type="character" w:customStyle="1" w:styleId="af6">
    <w:name w:val="无间距字符"/>
    <w:basedOn w:val="a2"/>
    <w:link w:val="af5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d">
    <w:name w:val="财务表格"/>
    <w:basedOn w:val="a3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e">
    <w:name w:val="注释引用"/>
    <w:basedOn w:val="a2"/>
    <w:uiPriority w:val="99"/>
    <w:semiHidden/>
    <w:unhideWhenUsed/>
    <w:rPr>
      <w:sz w:val="16"/>
    </w:rPr>
  </w:style>
  <w:style w:type="paragraph" w:customStyle="1" w:styleId="aff">
    <w:name w:val="注释文本"/>
    <w:basedOn w:val="a1"/>
    <w:link w:val="aff0"/>
    <w:uiPriority w:val="99"/>
    <w:semiHidden/>
    <w:unhideWhenUsed/>
    <w:pPr>
      <w:spacing w:line="240" w:lineRule="auto"/>
    </w:pPr>
  </w:style>
  <w:style w:type="character" w:customStyle="1" w:styleId="aff0">
    <w:name w:val="备注文本字符"/>
    <w:basedOn w:val="a2"/>
    <w:link w:val="aff"/>
    <w:uiPriority w:val="99"/>
    <w:semiHidden/>
  </w:style>
  <w:style w:type="paragraph" w:customStyle="1" w:styleId="aff1">
    <w:name w:val="注释主题"/>
    <w:basedOn w:val="aff"/>
    <w:next w:val="aff"/>
    <w:link w:val="aff2"/>
    <w:uiPriority w:val="99"/>
    <w:semiHidden/>
    <w:unhideWhenUsed/>
    <w:rPr>
      <w:b/>
      <w:bCs/>
    </w:rPr>
  </w:style>
  <w:style w:type="character" w:customStyle="1" w:styleId="aff2">
    <w:name w:val="备注主题字符"/>
    <w:basedOn w:val="aff0"/>
    <w:link w:val="aff1"/>
    <w:uiPriority w:val="99"/>
    <w:semiHidden/>
    <w:rPr>
      <w:b/>
      <w:bCs/>
    </w:rPr>
  </w:style>
  <w:style w:type="table" w:styleId="aff3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4">
    <w:name w:val="表格文字十进制"/>
    <w:basedOn w:val="a1"/>
    <w:qFormat/>
    <w:pPr>
      <w:tabs>
        <w:tab w:val="decimal" w:pos="869"/>
      </w:tabs>
      <w:spacing w:before="60" w:after="60" w:line="240" w:lineRule="auto"/>
    </w:pPr>
  </w:style>
  <w:style w:type="paragraph" w:customStyle="1" w:styleId="aff5">
    <w:name w:val="表格文字"/>
    <w:basedOn w:val="a1"/>
    <w:uiPriority w:val="1"/>
    <w:qFormat/>
    <w:pPr>
      <w:spacing w:before="60" w:after="60" w:line="240" w:lineRule="auto"/>
    </w:pPr>
  </w:style>
  <w:style w:type="paragraph" w:customStyle="1" w:styleId="aff6">
    <w:name w:val="组织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table" w:styleId="-3">
    <w:name w:val="Light List Accent 3"/>
    <w:basedOn w:val="a3"/>
    <w:uiPriority w:val="61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paragraph" w:customStyle="1" w:styleId="DecimalAligned">
    <w:name w:val="Decimal Aligned"/>
    <w:basedOn w:val="a1"/>
    <w:uiPriority w:val="40"/>
    <w:qFormat/>
    <w:rsid w:val="009E7CCA"/>
    <w:pPr>
      <w:tabs>
        <w:tab w:val="decimal" w:pos="360"/>
      </w:tabs>
      <w:spacing w:after="200" w:line="276" w:lineRule="auto"/>
    </w:pPr>
    <w:rPr>
      <w:rFonts w:cs="Times New Roman"/>
      <w:color w:val="auto"/>
      <w:sz w:val="22"/>
      <w:szCs w:val="22"/>
    </w:rPr>
  </w:style>
  <w:style w:type="paragraph" w:styleId="aff7">
    <w:name w:val="footnote text"/>
    <w:basedOn w:val="a1"/>
    <w:link w:val="aff8"/>
    <w:uiPriority w:val="99"/>
    <w:unhideWhenUsed/>
    <w:rsid w:val="009E7CCA"/>
    <w:pPr>
      <w:spacing w:after="0" w:line="240" w:lineRule="auto"/>
    </w:pPr>
    <w:rPr>
      <w:rFonts w:cs="Times New Roman"/>
      <w:color w:val="auto"/>
    </w:rPr>
  </w:style>
  <w:style w:type="character" w:customStyle="1" w:styleId="aff8">
    <w:name w:val="脚注文本 字符"/>
    <w:basedOn w:val="a2"/>
    <w:link w:val="aff7"/>
    <w:uiPriority w:val="99"/>
    <w:rsid w:val="009E7CCA"/>
    <w:rPr>
      <w:rFonts w:cs="Times New Roman"/>
      <w:color w:val="auto"/>
    </w:rPr>
  </w:style>
  <w:style w:type="character" w:styleId="aff9">
    <w:name w:val="Subtle Emphasis"/>
    <w:basedOn w:val="a2"/>
    <w:uiPriority w:val="19"/>
    <w:qFormat/>
    <w:rsid w:val="009E7CCA"/>
    <w:rPr>
      <w:i/>
      <w:iCs/>
    </w:rPr>
  </w:style>
  <w:style w:type="table" w:styleId="-1">
    <w:name w:val="Light Shading Accent 1"/>
    <w:basedOn w:val="a3"/>
    <w:uiPriority w:val="60"/>
    <w:rsid w:val="009E7CCA"/>
    <w:pPr>
      <w:spacing w:after="0" w:line="240" w:lineRule="auto"/>
    </w:pPr>
    <w:rPr>
      <w:color w:val="BF2B0E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EF4623" w:themeColor="accent1"/>
        <w:bottom w:val="single" w:sz="8" w:space="0" w:color="EF46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4623" w:themeColor="accent1"/>
          <w:left w:val="nil"/>
          <w:bottom w:val="single" w:sz="8" w:space="0" w:color="EF46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</w:style>
  <w:style w:type="table" w:styleId="2-5">
    <w:name w:val="Medium Shading 2 Accent 5"/>
    <w:basedOn w:val="a3"/>
    <w:uiPriority w:val="64"/>
    <w:rsid w:val="009E7CCA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"/>
    <w:next w:val="a1"/>
    <w:uiPriority w:val="39"/>
    <w:unhideWhenUsed/>
    <w:qFormat/>
    <w:rsid w:val="00F7398D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color w:val="BF2B0E" w:themeColor="accent1" w:themeShade="BF"/>
      <w:sz w:val="32"/>
      <w:szCs w:val="32"/>
    </w:rPr>
  </w:style>
  <w:style w:type="paragraph" w:styleId="22">
    <w:name w:val="toc 2"/>
    <w:basedOn w:val="a1"/>
    <w:next w:val="a1"/>
    <w:autoRedefine/>
    <w:uiPriority w:val="39"/>
    <w:unhideWhenUsed/>
    <w:rsid w:val="00F7398D"/>
    <w:pPr>
      <w:ind w:leftChars="200" w:left="420"/>
    </w:pPr>
  </w:style>
  <w:style w:type="character" w:customStyle="1" w:styleId="31">
    <w:name w:val="标题 3 字符"/>
    <w:basedOn w:val="a2"/>
    <w:link w:val="30"/>
    <w:uiPriority w:val="1"/>
    <w:rsid w:val="005E330A"/>
    <w:rPr>
      <w:b/>
      <w:bCs/>
      <w:sz w:val="21"/>
      <w:szCs w:val="32"/>
    </w:rPr>
  </w:style>
  <w:style w:type="paragraph" w:styleId="32">
    <w:name w:val="toc 3"/>
    <w:basedOn w:val="a1"/>
    <w:next w:val="a1"/>
    <w:autoRedefine/>
    <w:uiPriority w:val="39"/>
    <w:unhideWhenUsed/>
    <w:rsid w:val="007D0705"/>
    <w:pPr>
      <w:ind w:leftChars="400" w:left="840"/>
    </w:pPr>
  </w:style>
  <w:style w:type="table" w:styleId="2-1">
    <w:name w:val="Medium List 2 Accent 1"/>
    <w:basedOn w:val="a3"/>
    <w:uiPriority w:val="66"/>
    <w:rsid w:val="00C51F6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F4623" w:themeColor="accent1"/>
        <w:left w:val="single" w:sz="8" w:space="0" w:color="EF4623" w:themeColor="accent1"/>
        <w:bottom w:val="single" w:sz="8" w:space="0" w:color="EF4623" w:themeColor="accent1"/>
        <w:right w:val="single" w:sz="8" w:space="0" w:color="EF46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46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46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46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46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1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a">
    <w:name w:val="Light List"/>
    <w:basedOn w:val="a3"/>
    <w:uiPriority w:val="61"/>
    <w:rsid w:val="00C51F6D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3">
    <w:name w:val="Medium List 2"/>
    <w:basedOn w:val="a3"/>
    <w:uiPriority w:val="66"/>
    <w:rsid w:val="007409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3"/>
    <w:uiPriority w:val="66"/>
    <w:rsid w:val="007409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7409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Shading 2 Accent 2"/>
    <w:basedOn w:val="a3"/>
    <w:uiPriority w:val="64"/>
    <w:rsid w:val="0074095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b">
    <w:name w:val="FollowedHyperlink"/>
    <w:basedOn w:val="a2"/>
    <w:uiPriority w:val="99"/>
    <w:semiHidden/>
    <w:unhideWhenUsed/>
    <w:rsid w:val="004020E5"/>
    <w:rPr>
      <w:color w:val="919191" w:themeColor="followedHyperlink"/>
      <w:u w:val="single"/>
    </w:rPr>
  </w:style>
  <w:style w:type="paragraph" w:styleId="affc">
    <w:name w:val="List Paragraph"/>
    <w:basedOn w:val="a1"/>
    <w:uiPriority w:val="34"/>
    <w:qFormat/>
    <w:rsid w:val="007616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mindhacks.cn/2008/06/13/why-is-quicksort-so-quick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&#24180;&#24230;&#25253;&#21578;&#65288;&#32418;&#40657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85DD2E84274E67B89B9FAD4D1010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5CB6FE-EF91-4271-8730-1DF516E0A090}"/>
      </w:docPartPr>
      <w:docPartBody>
        <w:p w:rsidR="008961BF" w:rsidRDefault="001A2024">
          <w:pPr>
            <w:pStyle w:val="9A85DD2E84274E67B89B9FAD4D1010C0"/>
          </w:pPr>
          <w:r w:rsidRPr="0047418C">
            <w:rPr>
              <w:rFonts w:ascii="Microsoft YaHei UI" w:eastAsia="Microsoft YaHei UI" w:hAnsi="Microsoft YaHei UI"/>
              <w:lang w:val="zh-CN"/>
            </w:rPr>
            <w:t>年度报告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24"/>
    <w:rsid w:val="00012122"/>
    <w:rsid w:val="001A2024"/>
    <w:rsid w:val="001B35E4"/>
    <w:rsid w:val="00261186"/>
    <w:rsid w:val="00313EF9"/>
    <w:rsid w:val="00367B88"/>
    <w:rsid w:val="004A340C"/>
    <w:rsid w:val="004E6918"/>
    <w:rsid w:val="00557F4B"/>
    <w:rsid w:val="006E7B53"/>
    <w:rsid w:val="00874A28"/>
    <w:rsid w:val="008961BF"/>
    <w:rsid w:val="008C47CB"/>
    <w:rsid w:val="00986674"/>
    <w:rsid w:val="009B4158"/>
    <w:rsid w:val="00A73136"/>
    <w:rsid w:val="00A8760C"/>
    <w:rsid w:val="00A87CCE"/>
    <w:rsid w:val="00BD3342"/>
    <w:rsid w:val="00D22425"/>
    <w:rsid w:val="00DA0CBC"/>
    <w:rsid w:val="00E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AB050BA156B4B3BA44B3E97488406B7">
    <w:name w:val="9AB050BA156B4B3BA44B3E97488406B7"/>
    <w:pPr>
      <w:widowControl w:val="0"/>
      <w:jc w:val="both"/>
    </w:pPr>
  </w:style>
  <w:style w:type="paragraph" w:customStyle="1" w:styleId="5B85D26F8C9841D6A36C36B7A88DAD5D">
    <w:name w:val="5B85D26F8C9841D6A36C36B7A88DAD5D"/>
    <w:pPr>
      <w:widowControl w:val="0"/>
      <w:jc w:val="both"/>
    </w:pPr>
  </w:style>
  <w:style w:type="paragraph" w:customStyle="1" w:styleId="F48D84091BCF404F8BC6221568FF431C">
    <w:name w:val="F48D84091BCF404F8BC6221568FF431C"/>
    <w:pPr>
      <w:widowControl w:val="0"/>
      <w:jc w:val="both"/>
    </w:pPr>
  </w:style>
  <w:style w:type="paragraph" w:customStyle="1" w:styleId="678CC038577A42C68406687CBA73F8F3">
    <w:name w:val="678CC038577A42C68406687CBA73F8F3"/>
    <w:pPr>
      <w:widowControl w:val="0"/>
      <w:jc w:val="both"/>
    </w:pPr>
  </w:style>
  <w:style w:type="paragraph" w:customStyle="1" w:styleId="479345F3C66643829D3DAAC5CD9B4AAE">
    <w:name w:val="479345F3C66643829D3DAAC5CD9B4AAE"/>
    <w:pPr>
      <w:widowControl w:val="0"/>
      <w:jc w:val="both"/>
    </w:pPr>
  </w:style>
  <w:style w:type="paragraph" w:customStyle="1" w:styleId="226CFD2BD9484ACD8D5F6C5B57FAC64B">
    <w:name w:val="226CFD2BD9484ACD8D5F6C5B57FAC64B"/>
    <w:pPr>
      <w:widowControl w:val="0"/>
      <w:jc w:val="both"/>
    </w:pPr>
  </w:style>
  <w:style w:type="paragraph" w:customStyle="1" w:styleId="520F2B1E67414E5E9FA4DF5CD5496243">
    <w:name w:val="520F2B1E67414E5E9FA4DF5CD5496243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40" w:after="40" w:line="288" w:lineRule="auto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6B6488555ABF400290E24F492251BCA6">
    <w:name w:val="6B6488555ABF400290E24F492251BCA6"/>
    <w:pPr>
      <w:widowControl w:val="0"/>
      <w:jc w:val="both"/>
    </w:pPr>
  </w:style>
  <w:style w:type="paragraph" w:customStyle="1" w:styleId="4BC4CA7F151045F791CDE732AA8CEA8F">
    <w:name w:val="4BC4CA7F151045F791CDE732AA8CEA8F"/>
    <w:pPr>
      <w:widowControl w:val="0"/>
      <w:jc w:val="both"/>
    </w:pPr>
  </w:style>
  <w:style w:type="paragraph" w:customStyle="1" w:styleId="47B5AAF20CEF485982B74E1859080DFA">
    <w:name w:val="47B5AAF20CEF485982B74E1859080DFA"/>
    <w:pPr>
      <w:widowControl w:val="0"/>
      <w:jc w:val="both"/>
    </w:pPr>
  </w:style>
  <w:style w:type="paragraph" w:customStyle="1" w:styleId="F387CB17A9E44B51BFB63F0DD001A846">
    <w:name w:val="F387CB17A9E44B51BFB63F0DD001A846"/>
    <w:pPr>
      <w:widowControl w:val="0"/>
      <w:jc w:val="both"/>
    </w:pPr>
  </w:style>
  <w:style w:type="paragraph" w:customStyle="1" w:styleId="ADD1D2578E4349DCA8D23418896C5222">
    <w:name w:val="ADD1D2578E4349DCA8D23418896C5222"/>
    <w:pPr>
      <w:widowControl w:val="0"/>
      <w:jc w:val="both"/>
    </w:pPr>
  </w:style>
  <w:style w:type="paragraph" w:customStyle="1" w:styleId="4F695CA2987D49848EF675B2A76CD70C">
    <w:name w:val="4F695CA2987D49848EF675B2A76CD70C"/>
    <w:pPr>
      <w:widowControl w:val="0"/>
      <w:jc w:val="both"/>
    </w:pPr>
  </w:style>
  <w:style w:type="paragraph" w:customStyle="1" w:styleId="5CD86FFFBD0244949F096C58013A4091">
    <w:name w:val="5CD86FFFBD0244949F096C58013A4091"/>
    <w:pPr>
      <w:widowControl w:val="0"/>
      <w:jc w:val="both"/>
    </w:pPr>
  </w:style>
  <w:style w:type="paragraph" w:customStyle="1" w:styleId="B4946C09075C49098C8F68FABA83586D">
    <w:name w:val="B4946C09075C49098C8F68FABA83586D"/>
    <w:pPr>
      <w:widowControl w:val="0"/>
      <w:jc w:val="both"/>
    </w:pPr>
  </w:style>
  <w:style w:type="character" w:customStyle="1" w:styleId="a4">
    <w:name w:val="增强"/>
    <w:basedOn w:val="a1"/>
    <w:uiPriority w:val="10"/>
    <w:qFormat/>
    <w:rPr>
      <w:b/>
      <w:bCs/>
    </w:rPr>
  </w:style>
  <w:style w:type="paragraph" w:customStyle="1" w:styleId="88F1B604B8CA4EF590C3EB38EB2F7039">
    <w:name w:val="88F1B604B8CA4EF590C3EB38EB2F7039"/>
    <w:pPr>
      <w:widowControl w:val="0"/>
      <w:jc w:val="both"/>
    </w:pPr>
  </w:style>
  <w:style w:type="paragraph" w:customStyle="1" w:styleId="F112DEF623B540A791EB5EEB9DDBB4D6">
    <w:name w:val="F112DEF623B540A791EB5EEB9DDBB4D6"/>
    <w:pPr>
      <w:widowControl w:val="0"/>
      <w:jc w:val="both"/>
    </w:pPr>
  </w:style>
  <w:style w:type="paragraph" w:customStyle="1" w:styleId="FDD661632E964B9FAC5A56BE0ACF6CE5">
    <w:name w:val="FDD661632E964B9FAC5A56BE0ACF6CE5"/>
    <w:pPr>
      <w:widowControl w:val="0"/>
      <w:jc w:val="both"/>
    </w:pPr>
  </w:style>
  <w:style w:type="paragraph" w:customStyle="1" w:styleId="303FD3BD00FC48C48D19A836B31B358C">
    <w:name w:val="303FD3BD00FC48C48D19A836B31B358C"/>
    <w:pPr>
      <w:widowControl w:val="0"/>
      <w:jc w:val="both"/>
    </w:pPr>
  </w:style>
  <w:style w:type="paragraph" w:customStyle="1" w:styleId="76DB326A0CE246B0A8F6C432E45ECC06">
    <w:name w:val="76DB326A0CE246B0A8F6C432E45ECC06"/>
    <w:pPr>
      <w:widowControl w:val="0"/>
      <w:jc w:val="both"/>
    </w:pPr>
  </w:style>
  <w:style w:type="paragraph" w:customStyle="1" w:styleId="DF04DD989D084417B1AC0873C830C0B2">
    <w:name w:val="DF04DD989D084417B1AC0873C830C0B2"/>
    <w:pPr>
      <w:widowControl w:val="0"/>
      <w:jc w:val="both"/>
    </w:pPr>
  </w:style>
  <w:style w:type="paragraph" w:customStyle="1" w:styleId="61BC36832F774787A2224E2B9F6818B5">
    <w:name w:val="61BC36832F774787A2224E2B9F6818B5"/>
    <w:pPr>
      <w:widowControl w:val="0"/>
      <w:jc w:val="both"/>
    </w:pPr>
  </w:style>
  <w:style w:type="paragraph" w:customStyle="1" w:styleId="A282C75409974F2D981B8F0AC7D45141">
    <w:name w:val="A282C75409974F2D981B8F0AC7D45141"/>
    <w:pPr>
      <w:widowControl w:val="0"/>
      <w:jc w:val="both"/>
    </w:pPr>
  </w:style>
  <w:style w:type="paragraph" w:customStyle="1" w:styleId="9A85DD2E84274E67B89B9FAD4D1010C0">
    <w:name w:val="9A85DD2E84274E67B89B9FAD4D1010C0"/>
    <w:pPr>
      <w:widowControl w:val="0"/>
      <w:jc w:val="both"/>
    </w:pPr>
  </w:style>
  <w:style w:type="paragraph" w:customStyle="1" w:styleId="B2FA92EC6DD942B99F8021BDDABE8D0F">
    <w:name w:val="B2FA92EC6DD942B99F8021BDDABE8D0F"/>
    <w:pPr>
      <w:widowControl w:val="0"/>
      <w:jc w:val="both"/>
    </w:pPr>
  </w:style>
  <w:style w:type="paragraph" w:customStyle="1" w:styleId="B9A41212736A425886BE3581286A2062">
    <w:name w:val="B9A41212736A425886BE3581286A2062"/>
    <w:pPr>
      <w:widowControl w:val="0"/>
      <w:jc w:val="both"/>
    </w:pPr>
  </w:style>
  <w:style w:type="paragraph" w:customStyle="1" w:styleId="D659B46B9EC84DCA8B99D2AEBFFB6C45">
    <w:name w:val="D659B46B9EC84DCA8B99D2AEBFFB6C45"/>
    <w:rsid w:val="00313EF9"/>
    <w:pPr>
      <w:widowControl w:val="0"/>
      <w:jc w:val="both"/>
    </w:pPr>
  </w:style>
  <w:style w:type="paragraph" w:customStyle="1" w:styleId="1979EB6E50AE4CAAB87D71CACD5D7B5D">
    <w:name w:val="1979EB6E50AE4CAAB87D71CACD5D7B5D"/>
    <w:rsid w:val="00313EF9"/>
    <w:pPr>
      <w:widowControl w:val="0"/>
      <w:jc w:val="both"/>
    </w:pPr>
  </w:style>
  <w:style w:type="paragraph" w:customStyle="1" w:styleId="5DC0B511849E423D9973FC1CF6742C49">
    <w:name w:val="5DC0B511849E423D9973FC1CF6742C49"/>
    <w:rsid w:val="00313EF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项目十：几种排序算法比较</Abstract>
  <CompanyAddress/>
  <CompanyPhone>18936361545</CompanyPhone>
  <CompanyFax/>
  <CompanyEmail>电子邮件：tanrui106@163.com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EA0C4A-DB3C-4647-BF69-3179D2744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48D1FC-7791-48D5-AAD5-4382EB2C6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年度报告（红黑设计）.dotx</Template>
  <TotalTime>1071</TotalTime>
  <Pages>1</Pages>
  <Words>1936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项目文档</dc:title>
  <dc:subject>谈瑞</dc:subject>
  <dc:creator>Kevin</dc:creator>
  <cp:keywords/>
  <dc:description/>
  <cp:lastModifiedBy>China</cp:lastModifiedBy>
  <cp:revision>338</cp:revision>
  <cp:lastPrinted>2018-01-03T12:42:00Z</cp:lastPrinted>
  <dcterms:created xsi:type="dcterms:W3CDTF">2017-10-22T12:47:00Z</dcterms:created>
  <dcterms:modified xsi:type="dcterms:W3CDTF">2018-01-03T12:43:00Z</dcterms:modified>
  <cp:contentStatus>个人网站：http://guitoubing.top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