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icrosoft YaHei UI" w:eastAsia="Microsoft YaHei UI" w:hAnsi="Microsoft YaHei UI"/>
          <w:sz w:val="16"/>
          <w:szCs w:val="16"/>
        </w:rPr>
        <w:id w:val="-1975434350"/>
        <w:docPartObj>
          <w:docPartGallery w:val="Cover Pages"/>
          <w:docPartUnique/>
        </w:docPartObj>
      </w:sdtPr>
      <w:sdtEndPr/>
      <w:sdtContent>
        <w:p w:rsidR="008933DD" w:rsidRPr="0071045C" w:rsidRDefault="00712CFC">
          <w:pPr>
            <w:rPr>
              <w:rFonts w:ascii="Microsoft YaHei UI" w:eastAsia="Microsoft YaHei UI" w:hAnsi="Microsoft YaHei UI"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5946DA4D" wp14:editId="0E3198BD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文本框 14" descr="报告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2115015981"/>
                                  <w:placeholder>
                                    <w:docPart w:val="9A85DD2E84274E67B89B9FAD4D1010C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41D4" w:rsidRPr="0047418C" w:rsidRDefault="007041D4">
                                    <w:pPr>
                                      <w:pStyle w:val="ab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项目文档</w:t>
                                    </w:r>
                                  </w:p>
                                </w:sdtContent>
                              </w:sdt>
                              <w:p w:rsidR="007041D4" w:rsidRPr="0047418C" w:rsidRDefault="00324467" w:rsidP="008D138E">
                                <w:pPr>
                                  <w:pStyle w:val="a6"/>
                                  <w:ind w:left="144" w:right="720" w:firstLineChars="100" w:firstLine="60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867562735"/>
                                    <w:placeholder>
                                      <w:docPart w:val="B2FA92EC6DD942B99F8021BDDABE8D0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7041D4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谈瑞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  <w:i w:val="0"/>
                                  </w:rPr>
                                  <w:alias w:val="引言或摘要"/>
                                  <w:tag w:val="引言或摘要"/>
                                  <w:id w:val="-247963122"/>
                                  <w:placeholder>
                                    <w:docPart w:val="B9A41212736A425886BE3581286A2062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041D4" w:rsidRPr="008D138E" w:rsidRDefault="0087466E">
                                    <w:pPr>
                                      <w:pStyle w:val="af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</w:pPr>
                                    <w:r w:rsidRPr="0087466E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项目</w:t>
                                    </w:r>
                                    <w:r w:rsidR="00A94498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十</w:t>
                                    </w:r>
                                    <w:r w:rsidR="0027324B"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  <w:t>：</w:t>
                                    </w:r>
                                    <w:r w:rsidR="00A94498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几种排序算法比较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alt="说明: 报告标题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2115015981"/>
                            <w:placeholder>
                              <w:docPart w:val="9A85DD2E84274E67B89B9FAD4D1010C0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041D4" w:rsidRPr="0047418C" w:rsidRDefault="007041D4">
                              <w:pPr>
                                <w:pStyle w:val="ab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项目文档</w:t>
                              </w:r>
                            </w:p>
                          </w:sdtContent>
                        </w:sdt>
                        <w:p w:rsidR="007041D4" w:rsidRPr="0047418C" w:rsidRDefault="00324467" w:rsidP="008D138E">
                          <w:pPr>
                            <w:pStyle w:val="a6"/>
                            <w:ind w:left="144" w:right="720" w:firstLineChars="100" w:firstLine="60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867562735"/>
                              <w:placeholder>
                                <w:docPart w:val="B2FA92EC6DD942B99F8021BDDABE8D0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7041D4">
                                <w:rPr>
                                  <w:rFonts w:ascii="Microsoft YaHei UI" w:eastAsia="Microsoft YaHei UI" w:hAnsi="Microsoft YaHei UI" w:hint="eastAsia"/>
                                </w:rPr>
                                <w:t>谈瑞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  <w:i w:val="0"/>
                            </w:rPr>
                            <w:alias w:val="引言或摘要"/>
                            <w:tag w:val="引言或摘要"/>
                            <w:id w:val="-247963122"/>
                            <w:placeholder>
                              <w:docPart w:val="B9A41212736A425886BE3581286A2062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041D4" w:rsidRPr="008D138E" w:rsidRDefault="0087466E">
                              <w:pPr>
                                <w:pStyle w:val="af"/>
                                <w:spacing w:after="600"/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</w:pPr>
                              <w:r w:rsidRPr="0087466E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项目</w:t>
                              </w:r>
                              <w:r w:rsidR="00A94498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十</w:t>
                              </w:r>
                              <w:r w:rsidR="0027324B"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  <w:t>：</w:t>
                              </w:r>
                              <w:r w:rsidR="00A94498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几种排序算法比较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933DD" w:rsidRPr="0071045C" w:rsidRDefault="004A70A0">
          <w:pPr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3765B5A2" wp14:editId="53F5E822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posOffset>7011035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文本框 15" descr="联系信息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41D4" w:rsidRPr="0071045C" w:rsidRDefault="00324467">
                                <w:pPr>
                                  <w:pStyle w:val="aff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公司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41D4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6"/>
                                  <w:gridCol w:w="3489"/>
                                  <w:gridCol w:w="3489"/>
                                </w:tblGrid>
                                <w:tr w:rsidR="007041D4" w:rsidRPr="0071045C" w:rsidTr="00C30EF8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  <w:tr w:rsidR="007041D4" w:rsidRPr="00C30EF8" w:rsidTr="00C30EF8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专业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班级：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软件工程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4班</w:t>
                                      </w:r>
                                    </w:p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  <w:bCs/>
                                          <w:lang w:val="zh-CN"/>
                                        </w:rPr>
                                        <w:t>电话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  <w:bCs/>
                                          <w:lang w:val="zh-CN"/>
                                        </w:rPr>
                                        <w:t>：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</w:rPr>
                                          <w:alias w:val="电话"/>
                                          <w:tag w:val=""/>
                                          <w:id w:val="1513494615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18936361545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学号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1452775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电子邮件"/>
                                        <w:tag w:val=""/>
                                        <w:id w:val="118426998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7041D4" w:rsidRPr="00C30EF8" w:rsidRDefault="007041D4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电子邮件：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tanrui106@163.com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课目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：数据结构课程设计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网站"/>
                                        <w:tag w:val=""/>
                                        <w:id w:val="-1333679606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041D4" w:rsidRPr="00C30EF8" w:rsidRDefault="007041D4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个人网站：http://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guitoubing.top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7041D4" w:rsidRPr="0071045C" w:rsidTr="00C30EF8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041D4" w:rsidRPr="0071045C" w:rsidRDefault="007041D4">
                                <w:pPr>
                                  <w:pStyle w:val="af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文本框 15" o:spid="_x0000_s1027" type="#_x0000_t202" alt="说明: 联系信息" style="position:absolute;margin-left:33.5pt;margin-top:552.05pt;width:540pt;height:139.8pt;z-index:251675648;visibility:visible;mso-wrap-style:square;mso-width-percent:1282;mso-height-percent:20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" o:allowoverlap="f" filled="f" stroked="f" strokeweight=".5pt">
                    <v:textbox inset="0,0,0,0">
                      <w:txbxContent>
                        <w:p w:rsidR="007041D4" w:rsidRPr="0071045C" w:rsidRDefault="00324467">
                          <w:pPr>
                            <w:pStyle w:val="aff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公司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41D4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6"/>
                            <w:gridCol w:w="3489"/>
                            <w:gridCol w:w="3489"/>
                          </w:tblGrid>
                          <w:tr w:rsidR="007041D4" w:rsidRPr="0071045C" w:rsidTr="00C30EF8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  <w:tr w:rsidR="007041D4" w:rsidRPr="00C30EF8" w:rsidTr="00C30EF8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专业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班级：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软件工程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4班</w:t>
                                </w:r>
                              </w:p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/>
                                    <w:bCs/>
                                    <w:lang w:val="zh-CN"/>
                                  </w:rPr>
                                  <w:t>电话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  <w:bCs/>
                                    <w:lang w:val="zh-CN"/>
                                  </w:rPr>
                                  <w:t>：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电话"/>
                                    <w:tag w:val=""/>
                                    <w:id w:val="1513494615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18936361545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学号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1452775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电子邮件"/>
                                  <w:tag w:val=""/>
                                  <w:id w:val="118426998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041D4" w:rsidRPr="00C30EF8" w:rsidRDefault="007041D4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电子邮件：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tanrui106@163.com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课目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：数据结构课程设计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网站"/>
                                  <w:tag w:val=""/>
                                  <w:id w:val="-1333679606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41D4" w:rsidRPr="00C30EF8" w:rsidRDefault="007041D4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个人网站：http://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guitoubing.top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7041D4" w:rsidRPr="0071045C" w:rsidTr="00C30EF8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</w:tbl>
                        <w:p w:rsidR="007041D4" w:rsidRPr="0071045C" w:rsidRDefault="007041D4">
                          <w:pPr>
                            <w:pStyle w:val="af0"/>
                            <w:rPr>
                              <w:rFonts w:ascii="Microsoft YaHei UI" w:eastAsia="Microsoft YaHei UI" w:hAnsi="Microsoft YaHei UI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12CFC" w:rsidRPr="0071045C">
            <w:rPr>
              <w:rFonts w:ascii="Microsoft YaHei UI" w:eastAsia="Microsoft YaHei UI" w:hAnsi="Microsoft YaHei UI"/>
              <w:sz w:val="16"/>
              <w:szCs w:val="1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zh-CN"/>
        </w:rPr>
        <w:id w:val="-1405527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6474" w:rsidRDefault="00536474">
          <w:pPr>
            <w:pStyle w:val="TOC"/>
          </w:pPr>
          <w:r>
            <w:rPr>
              <w:lang w:val="zh-CN"/>
            </w:rPr>
            <w:t>目录</w:t>
          </w:r>
        </w:p>
        <w:p w:rsidR="00536474" w:rsidRDefault="00536474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57709" w:history="1">
            <w:r w:rsidRPr="00492BF3">
              <w:rPr>
                <w:rStyle w:val="af2"/>
                <w:rFonts w:ascii="Microsoft YaHei UI" w:eastAsia="Microsoft YaHei UI" w:hAnsi="Microsoft YaHei UI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57710" w:history="1">
            <w:r w:rsidR="00536474" w:rsidRPr="00492BF3">
              <w:rPr>
                <w:rStyle w:val="af2"/>
                <w:rFonts w:ascii="Microsoft YaHei UI" w:eastAsia="Microsoft YaHei UI" w:hAnsi="Microsoft YaHei UI"/>
                <w:noProof/>
              </w:rPr>
              <w:t>项目概要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_Toc496957710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3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57711" w:history="1">
            <w:r w:rsidR="00536474" w:rsidRPr="00492BF3">
              <w:rPr>
                <w:rStyle w:val="af2"/>
                <w:rFonts w:ascii="Microsoft YaHei UI" w:eastAsia="Microsoft YaHei UI" w:hAnsi="Microsoft YaHei UI"/>
                <w:noProof/>
              </w:rPr>
              <w:t>项目功能及要求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_Toc496957711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3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496957712" w:history="1">
            <w:r w:rsidR="00536474" w:rsidRPr="00492BF3">
              <w:rPr>
                <w:rStyle w:val="af2"/>
                <w:rFonts w:ascii="Microsoft YaHei UI" w:eastAsia="Microsoft YaHei UI" w:hAnsi="Microsoft YaHei UI"/>
                <w:noProof/>
              </w:rPr>
              <w:t>项目结构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_Toc496957712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4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496957713" w:history="1">
            <w:r w:rsidR="00536474" w:rsidRPr="00492BF3">
              <w:rPr>
                <w:rStyle w:val="af2"/>
                <w:rFonts w:ascii="Microsoft YaHei UI" w:eastAsia="Microsoft YaHei UI" w:hAnsi="Microsoft YaHei UI"/>
                <w:noProof/>
              </w:rPr>
              <w:t>项目类的实现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_Toc496957713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5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57714" w:history="1">
            <w:r w:rsidR="00536474" w:rsidRPr="00492BF3">
              <w:rPr>
                <w:rStyle w:val="af2"/>
                <w:rFonts w:ascii="Microsoft YaHei UI" w:eastAsia="Microsoft YaHei UI" w:hAnsi="Microsoft YaHei UI"/>
                <w:noProof/>
              </w:rPr>
              <w:t>Maze类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_Toc496957714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5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57715" w:history="1">
            <w:r w:rsidR="00536474" w:rsidRPr="00492BF3">
              <w:rPr>
                <w:rStyle w:val="af2"/>
                <w:rFonts w:ascii="Microsoft YaHei UI" w:eastAsia="Microsoft YaHei UI" w:hAnsi="Microsoft YaHei UI"/>
                <w:noProof/>
              </w:rPr>
              <w:t>Node</w:t>
            </w:r>
            <w:r w:rsidR="00536474" w:rsidRPr="00492BF3">
              <w:rPr>
                <w:rStyle w:val="af2"/>
                <w:noProof/>
              </w:rPr>
              <w:t>类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_Toc496957715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6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496957716" w:history="1">
            <w:r w:rsidR="00536474" w:rsidRPr="00492BF3">
              <w:rPr>
                <w:rStyle w:val="af2"/>
                <w:noProof/>
              </w:rPr>
              <w:t>主要代码分析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_Toc496957716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7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57717" w:history="1">
            <w:r w:rsidR="00536474" w:rsidRPr="00492BF3">
              <w:rPr>
                <w:rStyle w:val="af2"/>
                <w:noProof/>
              </w:rPr>
              <w:t>Maze.cpp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_Toc496957717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7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31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496957718" w:history="1">
            <w:r w:rsidR="00536474" w:rsidRPr="00492BF3">
              <w:rPr>
                <w:rStyle w:val="af2"/>
                <w:noProof/>
              </w:rPr>
              <w:t>Maze</w:t>
            </w:r>
            <w:r w:rsidR="00536474" w:rsidRPr="00492BF3">
              <w:rPr>
                <w:rStyle w:val="af2"/>
                <w:noProof/>
              </w:rPr>
              <w:t>类默认构造函数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_Toc496957718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7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31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496957719" w:history="1">
            <w:r w:rsidR="00536474" w:rsidRPr="00492BF3">
              <w:rPr>
                <w:rStyle w:val="af2"/>
                <w:noProof/>
              </w:rPr>
              <w:t>Maze</w:t>
            </w:r>
            <w:r w:rsidR="00536474" w:rsidRPr="00492BF3">
              <w:rPr>
                <w:rStyle w:val="af2"/>
                <w:noProof/>
              </w:rPr>
              <w:t>类默认析构函数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_Toc496957719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9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31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496957720" w:history="1">
            <w:r w:rsidR="00536474" w:rsidRPr="00492BF3">
              <w:rPr>
                <w:rStyle w:val="af2"/>
                <w:noProof/>
              </w:rPr>
              <w:t>findRoad</w:t>
            </w:r>
            <w:r w:rsidR="00536474" w:rsidRPr="00492BF3">
              <w:rPr>
                <w:rStyle w:val="af2"/>
                <w:noProof/>
              </w:rPr>
              <w:t>函数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_Toc496957720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10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496957721" w:history="1">
            <w:r w:rsidR="00536474" w:rsidRPr="00492BF3">
              <w:rPr>
                <w:rStyle w:val="af2"/>
                <w:noProof/>
              </w:rPr>
              <w:t>运行测试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_Toc496957721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12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496957722" w:history="1">
            <w:r w:rsidR="00536474" w:rsidRPr="00492BF3">
              <w:rPr>
                <w:rStyle w:val="af2"/>
                <w:noProof/>
              </w:rPr>
              <w:t>几点不足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_Toc496957722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15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324467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57723" w:history="1">
            <w:r w:rsidR="00536474" w:rsidRPr="00492BF3">
              <w:rPr>
                <w:rStyle w:val="af2"/>
                <w:noProof/>
              </w:rPr>
              <w:t>代码不够精简</w:t>
            </w:r>
            <w:r w:rsidR="00536474">
              <w:rPr>
                <w:noProof/>
                <w:webHidden/>
              </w:rPr>
              <w:tab/>
            </w:r>
            <w:r w:rsidR="00536474">
              <w:rPr>
                <w:noProof/>
                <w:webHidden/>
              </w:rPr>
              <w:fldChar w:fldCharType="begin"/>
            </w:r>
            <w:r w:rsidR="00536474">
              <w:rPr>
                <w:noProof/>
                <w:webHidden/>
              </w:rPr>
              <w:instrText xml:space="preserve"> PAGEREF _Toc496957723 \h </w:instrText>
            </w:r>
            <w:r w:rsidR="00536474">
              <w:rPr>
                <w:noProof/>
                <w:webHidden/>
              </w:rPr>
            </w:r>
            <w:r w:rsidR="00536474">
              <w:rPr>
                <w:noProof/>
                <w:webHidden/>
              </w:rPr>
              <w:fldChar w:fldCharType="separate"/>
            </w:r>
            <w:r w:rsidR="00536474">
              <w:rPr>
                <w:noProof/>
                <w:webHidden/>
              </w:rPr>
              <w:t>15</w:t>
            </w:r>
            <w:r w:rsidR="00536474">
              <w:rPr>
                <w:noProof/>
                <w:webHidden/>
              </w:rPr>
              <w:fldChar w:fldCharType="end"/>
            </w:r>
          </w:hyperlink>
        </w:p>
        <w:p w:rsidR="00536474" w:rsidRDefault="00536474">
          <w:r>
            <w:rPr>
              <w:b/>
              <w:bCs/>
              <w:lang w:val="zh-CN"/>
            </w:rPr>
            <w:fldChar w:fldCharType="end"/>
          </w:r>
        </w:p>
      </w:sdtContent>
    </w:sdt>
    <w:p w:rsidR="008933DD" w:rsidRPr="0071045C" w:rsidRDefault="008933DD">
      <w:pPr>
        <w:rPr>
          <w:rFonts w:ascii="Microsoft YaHei UI" w:eastAsia="Microsoft YaHei UI" w:hAnsi="Microsoft YaHei UI"/>
          <w:sz w:val="16"/>
          <w:szCs w:val="16"/>
        </w:rPr>
      </w:pPr>
    </w:p>
    <w:p w:rsidR="008933DD" w:rsidRPr="00D25999" w:rsidRDefault="00C30EF8">
      <w:pPr>
        <w:pStyle w:val="1"/>
        <w:rPr>
          <w:rFonts w:ascii="Microsoft YaHei UI" w:eastAsia="Microsoft YaHei UI" w:hAnsi="Microsoft YaHei UI"/>
          <w:szCs w:val="40"/>
        </w:rPr>
      </w:pPr>
      <w:bookmarkStart w:id="0" w:name="_Toc496957709"/>
      <w:r>
        <w:rPr>
          <w:rFonts w:ascii="Microsoft YaHei UI" w:eastAsia="Microsoft YaHei UI" w:hAnsi="Microsoft YaHei UI" w:hint="eastAsia"/>
          <w:szCs w:val="40"/>
        </w:rPr>
        <w:lastRenderedPageBreak/>
        <w:t>项目简介</w:t>
      </w:r>
      <w:r w:rsidR="00712CFC" w:rsidRPr="00D25999">
        <w:rPr>
          <w:rFonts w:ascii="Microsoft YaHei UI" w:eastAsia="Microsoft YaHei UI" w:hAnsi="Microsoft YaHei UI"/>
          <w:noProof/>
          <w:szCs w:val="40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51F85F3E" wp14:editId="406AAACF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文本框 5" descr="边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Pr="0071045C" w:rsidRDefault="007041D4">
                            <w:pPr>
                              <w:pStyle w:val="af4"/>
                              <w:rPr>
                                <w:rFonts w:ascii="Microsoft YaHei UI" w:eastAsia="Microsoft YaHei UI" w:hAnsi="Microsoft YaHei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文本框 5" o:spid="_x0000_s1028" type="#_x0000_t202" alt="说明: 边栏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" filled="f" stroked="f" strokeweight=".5pt">
                <v:textbox inset="3.6pt,0,3.6pt,0">
                  <w:txbxContent>
                    <w:p w:rsidR="007041D4" w:rsidRPr="0071045C" w:rsidRDefault="007041D4">
                      <w:pPr>
                        <w:pStyle w:val="af4"/>
                        <w:rPr>
                          <w:rFonts w:ascii="Microsoft YaHei UI" w:eastAsia="Microsoft YaHei UI" w:hAnsi="Microsoft YaHei UI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8933DD" w:rsidRPr="00D25999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1" w:name="_Toc496957710"/>
      <w:r>
        <w:rPr>
          <w:rFonts w:ascii="Microsoft YaHei UI" w:eastAsia="Microsoft YaHei UI" w:hAnsi="Microsoft YaHei UI" w:hint="eastAsia"/>
          <w:szCs w:val="28"/>
        </w:rPr>
        <w:t>项目概要</w:t>
      </w:r>
      <w:bookmarkEnd w:id="1"/>
    </w:p>
    <w:p w:rsidR="0027324B" w:rsidRPr="00DA7505" w:rsidRDefault="00A36890" w:rsidP="0027324B">
      <w:pPr>
        <w:rPr>
          <w:sz w:val="21"/>
          <w:szCs w:val="21"/>
        </w:rPr>
      </w:pPr>
      <w:bookmarkStart w:id="2" w:name="_Toc496957711"/>
      <w:r w:rsidRPr="00DA7505">
        <w:rPr>
          <w:rFonts w:hint="eastAsia"/>
          <w:sz w:val="21"/>
          <w:szCs w:val="21"/>
        </w:rPr>
        <w:t>随机函数产生</w:t>
      </w:r>
      <w:r w:rsidRPr="00DA7505">
        <w:rPr>
          <w:rFonts w:hint="eastAsia"/>
          <w:sz w:val="21"/>
          <w:szCs w:val="21"/>
        </w:rPr>
        <w:t>10000</w:t>
      </w:r>
      <w:r w:rsidRPr="00DA7505">
        <w:rPr>
          <w:rFonts w:hint="eastAsia"/>
          <w:sz w:val="21"/>
          <w:szCs w:val="21"/>
        </w:rPr>
        <w:t>个随机数，用快速排序，直接插入排序，冒泡排序，选择排序</w:t>
      </w:r>
      <w:r w:rsidRPr="00DA7505">
        <w:rPr>
          <w:rFonts w:hint="eastAsia"/>
          <w:sz w:val="21"/>
          <w:szCs w:val="21"/>
        </w:rPr>
        <w:t>，希尔排序，堆排序，归并排序，基数排序</w:t>
      </w:r>
      <w:r w:rsidRPr="00DA7505">
        <w:rPr>
          <w:rFonts w:hint="eastAsia"/>
          <w:sz w:val="21"/>
          <w:szCs w:val="21"/>
        </w:rPr>
        <w:t>的排序方法排序，并统计每种排序所花费的排序时间和交换次数。</w:t>
      </w:r>
    </w:p>
    <w:p w:rsidR="008933DD" w:rsidRDefault="00C30EF8">
      <w:pPr>
        <w:pStyle w:val="20"/>
        <w:rPr>
          <w:rFonts w:ascii="Microsoft YaHei UI" w:eastAsia="Microsoft YaHei UI" w:hAnsi="Microsoft YaHei UI" w:hint="eastAsia"/>
          <w:szCs w:val="28"/>
        </w:rPr>
      </w:pPr>
      <w:r>
        <w:rPr>
          <w:rFonts w:ascii="Microsoft YaHei UI" w:eastAsia="Microsoft YaHei UI" w:hAnsi="Microsoft YaHei UI" w:hint="eastAsia"/>
          <w:szCs w:val="28"/>
        </w:rPr>
        <w:t>项目功能及要求</w:t>
      </w:r>
      <w:bookmarkEnd w:id="2"/>
    </w:p>
    <w:p w:rsidR="004D55C4" w:rsidRPr="00DA7505" w:rsidRDefault="004B3FC5" w:rsidP="004D55C4">
      <w:pPr>
        <w:rPr>
          <w:sz w:val="21"/>
          <w:szCs w:val="21"/>
        </w:rPr>
      </w:pPr>
      <w:r w:rsidRPr="00DA7505">
        <w:rPr>
          <w:sz w:val="21"/>
          <w:szCs w:val="21"/>
        </w:rPr>
        <w:t>实现对八种排序算法</w:t>
      </w:r>
      <w:r w:rsidR="00ED56DF" w:rsidRPr="00DA7505">
        <w:rPr>
          <w:rFonts w:hint="eastAsia"/>
          <w:sz w:val="21"/>
          <w:szCs w:val="21"/>
        </w:rPr>
        <w:t>的花费时间、查找次数的比较</w:t>
      </w:r>
      <w:r w:rsidR="00FE546A" w:rsidRPr="00DA7505">
        <w:rPr>
          <w:rFonts w:hint="eastAsia"/>
          <w:sz w:val="21"/>
          <w:szCs w:val="21"/>
        </w:rPr>
        <w:t>，并分析出各种排序算法的优劣</w:t>
      </w:r>
    </w:p>
    <w:p w:rsidR="008933DD" w:rsidRDefault="00291976">
      <w:pPr>
        <w:pStyle w:val="1"/>
        <w:rPr>
          <w:rFonts w:ascii="Microsoft YaHei UI" w:eastAsia="Microsoft YaHei UI" w:hAnsi="Microsoft YaHei UI" w:hint="eastAsia"/>
          <w:szCs w:val="40"/>
        </w:rPr>
      </w:pPr>
      <w:bookmarkStart w:id="3" w:name="_Toc496957712"/>
      <w:r>
        <w:rPr>
          <w:rFonts w:ascii="Microsoft YaHei UI" w:eastAsia="Microsoft YaHei UI" w:hAnsi="Microsoft YaHei UI" w:hint="eastAsia"/>
          <w:szCs w:val="40"/>
        </w:rPr>
        <w:lastRenderedPageBreak/>
        <w:t>项目结构</w:t>
      </w:r>
      <w:bookmarkEnd w:id="3"/>
    </w:p>
    <w:p w:rsidR="00DA7505" w:rsidRDefault="00DA7505" w:rsidP="00DA750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本项目对八种排序方法进行了实现</w:t>
      </w:r>
      <w:r w:rsidR="007A294C">
        <w:rPr>
          <w:rFonts w:hint="eastAsia"/>
          <w:sz w:val="21"/>
          <w:szCs w:val="21"/>
        </w:rPr>
        <w:t>，</w:t>
      </w:r>
      <w:r w:rsidR="007A294C">
        <w:rPr>
          <w:sz w:val="21"/>
          <w:szCs w:val="21"/>
        </w:rPr>
        <w:t>输出了对</w:t>
      </w:r>
      <w:r w:rsidR="007A294C">
        <w:rPr>
          <w:rFonts w:hint="eastAsia"/>
          <w:sz w:val="21"/>
          <w:szCs w:val="21"/>
        </w:rPr>
        <w:t>10000</w:t>
      </w:r>
      <w:r w:rsidR="007A294C">
        <w:rPr>
          <w:rFonts w:hint="eastAsia"/>
          <w:sz w:val="21"/>
          <w:szCs w:val="21"/>
        </w:rPr>
        <w:t>个随机数进行排列时的花费时间及交换次数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同时对每种</w:t>
      </w:r>
      <w:r w:rsidR="0042318C">
        <w:rPr>
          <w:sz w:val="21"/>
          <w:szCs w:val="21"/>
        </w:rPr>
        <w:t>算法的实现方法</w:t>
      </w:r>
      <w:r>
        <w:rPr>
          <w:sz w:val="21"/>
          <w:szCs w:val="21"/>
        </w:rPr>
        <w:t>进行了思考</w:t>
      </w:r>
      <w:r w:rsidR="00D55C53">
        <w:rPr>
          <w:rFonts w:hint="eastAsia"/>
          <w:sz w:val="21"/>
          <w:szCs w:val="21"/>
        </w:rPr>
        <w:t>，</w:t>
      </w:r>
      <w:r w:rsidR="00D55C53">
        <w:rPr>
          <w:sz w:val="21"/>
          <w:szCs w:val="21"/>
        </w:rPr>
        <w:t>分析了各类算法的优劣</w:t>
      </w:r>
      <w:r w:rsidR="00A32F67">
        <w:rPr>
          <w:rFonts w:hint="eastAsia"/>
          <w:sz w:val="21"/>
          <w:szCs w:val="21"/>
        </w:rPr>
        <w:t>，</w:t>
      </w:r>
      <w:r w:rsidR="00A32F67">
        <w:rPr>
          <w:sz w:val="21"/>
          <w:szCs w:val="21"/>
        </w:rPr>
        <w:t>而本项目在真正实现时</w:t>
      </w:r>
      <w:r w:rsidR="00AE329E">
        <w:rPr>
          <w:sz w:val="21"/>
          <w:szCs w:val="21"/>
        </w:rPr>
        <w:t>也并非是对原标准算法照搬照抄</w:t>
      </w:r>
      <w:r w:rsidR="00AE329E">
        <w:rPr>
          <w:rFonts w:hint="eastAsia"/>
          <w:sz w:val="21"/>
          <w:szCs w:val="21"/>
        </w:rPr>
        <w:t>，</w:t>
      </w:r>
      <w:r w:rsidR="00AE329E">
        <w:rPr>
          <w:sz w:val="21"/>
          <w:szCs w:val="21"/>
        </w:rPr>
        <w:t>而是先理解其原理而后以自己的想法组织代码</w:t>
      </w:r>
      <w:r w:rsidR="00AE329E">
        <w:rPr>
          <w:rFonts w:hint="eastAsia"/>
          <w:sz w:val="21"/>
          <w:szCs w:val="21"/>
        </w:rPr>
        <w:t>，</w:t>
      </w:r>
      <w:r w:rsidR="00AE329E">
        <w:rPr>
          <w:sz w:val="21"/>
          <w:szCs w:val="21"/>
        </w:rPr>
        <w:t>因此在性能</w:t>
      </w:r>
      <w:r w:rsidR="00AE329E">
        <w:rPr>
          <w:rFonts w:hint="eastAsia"/>
          <w:sz w:val="21"/>
          <w:szCs w:val="21"/>
        </w:rPr>
        <w:t>、</w:t>
      </w:r>
      <w:r w:rsidR="00AE329E">
        <w:rPr>
          <w:sz w:val="21"/>
          <w:szCs w:val="21"/>
        </w:rPr>
        <w:t>代码形式等方面可能</w:t>
      </w:r>
      <w:r w:rsidR="00F11C3E">
        <w:rPr>
          <w:sz w:val="21"/>
          <w:szCs w:val="21"/>
        </w:rPr>
        <w:t>会</w:t>
      </w:r>
      <w:r w:rsidR="00242E5E">
        <w:rPr>
          <w:sz w:val="21"/>
          <w:szCs w:val="21"/>
        </w:rPr>
        <w:t>与标准算法</w:t>
      </w:r>
      <w:r w:rsidR="00F11C3E">
        <w:rPr>
          <w:sz w:val="21"/>
          <w:szCs w:val="21"/>
        </w:rPr>
        <w:t>有或多或少的差异</w:t>
      </w:r>
      <w:r w:rsidR="00774339">
        <w:rPr>
          <w:rFonts w:hint="eastAsia"/>
          <w:sz w:val="21"/>
          <w:szCs w:val="21"/>
        </w:rPr>
        <w:t>。</w:t>
      </w:r>
    </w:p>
    <w:p w:rsidR="001E7C50" w:rsidRDefault="005605FC" w:rsidP="00DA750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下面用表格的形式对八种算法进行一下比较</w:t>
      </w:r>
      <w:r w:rsidR="00EC4585">
        <w:rPr>
          <w:rFonts w:hint="eastAsia"/>
          <w:sz w:val="21"/>
          <w:szCs w:val="21"/>
        </w:rPr>
        <w:t>：</w:t>
      </w:r>
    </w:p>
    <w:p w:rsidR="00A85366" w:rsidRDefault="00A85366" w:rsidP="00A85366">
      <w:pPr>
        <w:pStyle w:val="20"/>
        <w:rPr>
          <w:rFonts w:hint="eastAsia"/>
        </w:rPr>
      </w:pPr>
      <w:r>
        <w:rPr>
          <w:rFonts w:hint="eastAsia"/>
        </w:rPr>
        <w:t>性能分析</w:t>
      </w:r>
    </w:p>
    <w:tbl>
      <w:tblPr>
        <w:tblStyle w:val="2-20"/>
        <w:tblW w:w="5258" w:type="pct"/>
        <w:tblInd w:w="-483" w:type="dxa"/>
        <w:tblBorders>
          <w:left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71"/>
        <w:gridCol w:w="1441"/>
        <w:gridCol w:w="1349"/>
        <w:gridCol w:w="1278"/>
        <w:gridCol w:w="1274"/>
        <w:gridCol w:w="1736"/>
      </w:tblGrid>
      <w:tr w:rsidR="0040406F" w:rsidTr="00404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1" w:type="pct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109AC" w:rsidRDefault="004109AC" w:rsidP="005D641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4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9AC" w:rsidRPr="00F81010" w:rsidRDefault="004109AC" w:rsidP="00FD1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时间复杂度</w:t>
            </w:r>
          </w:p>
        </w:tc>
        <w:tc>
          <w:tcPr>
            <w:tcW w:w="762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9AC" w:rsidRPr="00F81010" w:rsidRDefault="004109AC" w:rsidP="00B9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花费时间</w:t>
            </w:r>
          </w:p>
        </w:tc>
        <w:tc>
          <w:tcPr>
            <w:tcW w:w="722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9AC" w:rsidRPr="00F81010" w:rsidRDefault="004109AC" w:rsidP="00B81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查找次数</w:t>
            </w:r>
          </w:p>
        </w:tc>
        <w:tc>
          <w:tcPr>
            <w:tcW w:w="72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09AC" w:rsidRPr="00F81010" w:rsidRDefault="004109AC" w:rsidP="0008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交换次数</w:t>
            </w:r>
          </w:p>
        </w:tc>
        <w:tc>
          <w:tcPr>
            <w:tcW w:w="981" w:type="pct"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4109AC" w:rsidRPr="00F81010" w:rsidRDefault="004109AC" w:rsidP="00046B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所需额外空间</w:t>
            </w:r>
          </w:p>
        </w:tc>
      </w:tr>
      <w:tr w:rsidR="0040406F" w:rsidTr="00404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Borders>
              <w:top w:val="single" w:sz="8" w:space="0" w:color="auto"/>
              <w:left w:val="single" w:sz="18" w:space="0" w:color="auto"/>
            </w:tcBorders>
            <w:noWrap/>
            <w:vAlign w:val="center"/>
          </w:tcPr>
          <w:p w:rsidR="004109AC" w:rsidRPr="004109AC" w:rsidRDefault="004109AC" w:rsidP="005D641C">
            <w:pPr>
              <w:jc w:val="center"/>
              <w:rPr>
                <w:color w:val="000000"/>
                <w:sz w:val="21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冒泡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814" w:type="pct"/>
            <w:tcBorders>
              <w:top w:val="single" w:sz="8" w:space="0" w:color="auto"/>
            </w:tcBorders>
            <w:shd w:val="clear" w:color="auto" w:fill="E5E5E5" w:themeFill="accent4" w:themeFillTint="33"/>
            <w:vAlign w:val="center"/>
          </w:tcPr>
          <w:p w:rsidR="004109AC" w:rsidRDefault="004109AC" w:rsidP="004C6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62" w:type="pct"/>
            <w:tcBorders>
              <w:top w:val="single" w:sz="8" w:space="0" w:color="auto"/>
            </w:tcBorders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2" w:type="pct"/>
            <w:tcBorders>
              <w:top w:val="single" w:sz="8" w:space="0" w:color="auto"/>
            </w:tcBorders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0" w:type="pct"/>
            <w:tcBorders>
              <w:top w:val="single" w:sz="8" w:space="0" w:color="auto"/>
            </w:tcBorders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81" w:type="pct"/>
            <w:tcBorders>
              <w:top w:val="single" w:sz="8" w:space="0" w:color="auto"/>
            </w:tcBorders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0406F" w:rsidTr="0040406F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Borders>
              <w:left w:val="single" w:sz="18" w:space="0" w:color="auto"/>
            </w:tcBorders>
            <w:noWrap/>
            <w:vAlign w:val="center"/>
          </w:tcPr>
          <w:p w:rsidR="004109AC" w:rsidRPr="004109AC" w:rsidRDefault="004109AC" w:rsidP="0004221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选择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814" w:type="pct"/>
            <w:shd w:val="clear" w:color="auto" w:fill="E5E5E5" w:themeFill="accent4" w:themeFillTint="33"/>
            <w:vAlign w:val="center"/>
          </w:tcPr>
          <w:p w:rsidR="004109AC" w:rsidRDefault="004109AC" w:rsidP="004C6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62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2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0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81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0406F" w:rsidTr="00404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Borders>
              <w:left w:val="single" w:sz="18" w:space="0" w:color="auto"/>
            </w:tcBorders>
            <w:noWrap/>
            <w:vAlign w:val="center"/>
          </w:tcPr>
          <w:p w:rsidR="004109AC" w:rsidRPr="004109AC" w:rsidRDefault="004109AC" w:rsidP="00203C53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直接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插入排序</w:t>
            </w:r>
          </w:p>
        </w:tc>
        <w:tc>
          <w:tcPr>
            <w:tcW w:w="814" w:type="pct"/>
            <w:shd w:val="clear" w:color="auto" w:fill="E5E5E5" w:themeFill="accent4" w:themeFillTint="33"/>
            <w:vAlign w:val="center"/>
          </w:tcPr>
          <w:p w:rsidR="004109AC" w:rsidRDefault="004109AC" w:rsidP="004C6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62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2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0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81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0406F" w:rsidTr="0040406F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Borders>
              <w:left w:val="single" w:sz="18" w:space="0" w:color="auto"/>
            </w:tcBorders>
            <w:noWrap/>
            <w:vAlign w:val="center"/>
          </w:tcPr>
          <w:p w:rsidR="004109AC" w:rsidRPr="004109AC" w:rsidRDefault="004109AC" w:rsidP="001A7C2E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希尔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814" w:type="pct"/>
            <w:shd w:val="clear" w:color="auto" w:fill="E5E5E5" w:themeFill="accent4" w:themeFillTint="33"/>
            <w:vAlign w:val="center"/>
          </w:tcPr>
          <w:p w:rsidR="004109AC" w:rsidRDefault="004109AC" w:rsidP="004C6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62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2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0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81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0406F" w:rsidTr="00404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Borders>
              <w:left w:val="single" w:sz="18" w:space="0" w:color="auto"/>
            </w:tcBorders>
            <w:noWrap/>
            <w:vAlign w:val="center"/>
          </w:tcPr>
          <w:p w:rsidR="004109AC" w:rsidRPr="004109AC" w:rsidRDefault="004109AC" w:rsidP="00EC1C14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快速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814" w:type="pct"/>
            <w:shd w:val="clear" w:color="auto" w:fill="E5E5E5" w:themeFill="accent4" w:themeFillTint="33"/>
            <w:vAlign w:val="center"/>
          </w:tcPr>
          <w:p w:rsidR="004109AC" w:rsidRDefault="004109AC" w:rsidP="004C6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62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2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0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81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0406F" w:rsidTr="0040406F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Borders>
              <w:left w:val="single" w:sz="18" w:space="0" w:color="auto"/>
            </w:tcBorders>
            <w:noWrap/>
            <w:vAlign w:val="center"/>
          </w:tcPr>
          <w:p w:rsidR="004109AC" w:rsidRPr="004109AC" w:rsidRDefault="004109AC" w:rsidP="00597598">
            <w:pPr>
              <w:jc w:val="center"/>
              <w:rPr>
                <w:rFonts w:hint="eastAsia"/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堆排序</w:t>
            </w:r>
          </w:p>
        </w:tc>
        <w:tc>
          <w:tcPr>
            <w:tcW w:w="814" w:type="pct"/>
            <w:shd w:val="clear" w:color="auto" w:fill="E5E5E5" w:themeFill="accent4" w:themeFillTint="33"/>
            <w:vAlign w:val="center"/>
          </w:tcPr>
          <w:p w:rsidR="004109AC" w:rsidRDefault="004109AC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762" w:type="pct"/>
            <w:shd w:val="clear" w:color="auto" w:fill="E5E5E5" w:themeFill="accent4" w:themeFillTint="33"/>
            <w:vAlign w:val="center"/>
          </w:tcPr>
          <w:p w:rsidR="004109AC" w:rsidRDefault="004109AC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722" w:type="pct"/>
            <w:shd w:val="clear" w:color="auto" w:fill="E5E5E5" w:themeFill="accent4" w:themeFillTint="33"/>
            <w:vAlign w:val="center"/>
          </w:tcPr>
          <w:p w:rsidR="004109AC" w:rsidRDefault="004109AC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720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81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0406F" w:rsidTr="00404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Borders>
              <w:left w:val="single" w:sz="18" w:space="0" w:color="auto"/>
            </w:tcBorders>
            <w:noWrap/>
            <w:vAlign w:val="center"/>
          </w:tcPr>
          <w:p w:rsidR="004109AC" w:rsidRPr="004109AC" w:rsidRDefault="004109AC" w:rsidP="008F01D3">
            <w:pPr>
              <w:jc w:val="center"/>
              <w:rPr>
                <w:rFonts w:hint="eastAsia"/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归并排序</w:t>
            </w:r>
          </w:p>
        </w:tc>
        <w:tc>
          <w:tcPr>
            <w:tcW w:w="814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62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2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0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81" w:type="pct"/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40406F" w:rsidTr="0040406F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tcBorders>
              <w:left w:val="single" w:sz="18" w:space="0" w:color="auto"/>
            </w:tcBorders>
            <w:noWrap/>
            <w:vAlign w:val="center"/>
          </w:tcPr>
          <w:p w:rsidR="004109AC" w:rsidRPr="004109AC" w:rsidRDefault="004109AC" w:rsidP="00D120BA">
            <w:pPr>
              <w:jc w:val="center"/>
              <w:rPr>
                <w:rFonts w:hint="eastAsia"/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基数排序</w:t>
            </w:r>
          </w:p>
        </w:tc>
        <w:tc>
          <w:tcPr>
            <w:tcW w:w="814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62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2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720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981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4109AC" w:rsidRDefault="004109AC" w:rsidP="005D6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A85366" w:rsidRDefault="00A85366" w:rsidP="00DA7505">
      <w:pPr>
        <w:rPr>
          <w:rFonts w:hint="eastAsia"/>
          <w:sz w:val="21"/>
          <w:szCs w:val="21"/>
        </w:rPr>
      </w:pPr>
    </w:p>
    <w:p w:rsidR="005C3EE0" w:rsidRDefault="005C3EE0" w:rsidP="00DA7505">
      <w:pPr>
        <w:rPr>
          <w:rFonts w:hint="eastAsia"/>
          <w:sz w:val="21"/>
          <w:szCs w:val="21"/>
        </w:rPr>
      </w:pPr>
    </w:p>
    <w:p w:rsidR="005C3EE0" w:rsidRDefault="005C3EE0" w:rsidP="00DA7505">
      <w:pPr>
        <w:rPr>
          <w:rFonts w:hint="eastAsia"/>
          <w:sz w:val="21"/>
          <w:szCs w:val="21"/>
        </w:rPr>
      </w:pPr>
    </w:p>
    <w:p w:rsidR="005C3EE0" w:rsidRDefault="005C3EE0" w:rsidP="00DA7505">
      <w:pPr>
        <w:rPr>
          <w:rFonts w:hint="eastAsia"/>
          <w:sz w:val="21"/>
          <w:szCs w:val="21"/>
        </w:rPr>
      </w:pPr>
    </w:p>
    <w:p w:rsidR="005C3EE0" w:rsidRDefault="005C3EE0" w:rsidP="00DA7505">
      <w:pPr>
        <w:rPr>
          <w:rFonts w:hint="eastAsia"/>
          <w:sz w:val="21"/>
          <w:szCs w:val="21"/>
        </w:rPr>
      </w:pPr>
    </w:p>
    <w:p w:rsidR="00EC4585" w:rsidRDefault="005C3EE0" w:rsidP="005C3EE0">
      <w:pPr>
        <w:pStyle w:val="20"/>
        <w:rPr>
          <w:rFonts w:hint="eastAsia"/>
        </w:rPr>
      </w:pPr>
      <w:r>
        <w:lastRenderedPageBreak/>
        <w:t>特点比较</w:t>
      </w:r>
    </w:p>
    <w:tbl>
      <w:tblPr>
        <w:tblStyle w:val="2-20"/>
        <w:tblW w:w="4980" w:type="pct"/>
        <w:tblInd w:w="-483" w:type="dxa"/>
        <w:tblBorders>
          <w:left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25"/>
        <w:gridCol w:w="2886"/>
        <w:gridCol w:w="1936"/>
        <w:gridCol w:w="1834"/>
      </w:tblGrid>
      <w:tr w:rsidR="00F52857" w:rsidTr="00F52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pct"/>
            <w:tcBorders>
              <w:top w:val="none" w:sz="0" w:space="0" w:color="auto"/>
              <w:left w:val="none" w:sz="0" w:space="0" w:color="auto"/>
              <w:right w:val="single" w:sz="18" w:space="0" w:color="auto"/>
            </w:tcBorders>
            <w:noWrap/>
            <w:vAlign w:val="center"/>
          </w:tcPr>
          <w:p w:rsidR="00F52857" w:rsidRDefault="00F52857" w:rsidP="00972C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22" w:type="pct"/>
            <w:tcBorders>
              <w:left w:val="single" w:sz="18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核心思想</w:t>
            </w:r>
          </w:p>
        </w:tc>
        <w:tc>
          <w:tcPr>
            <w:tcW w:w="115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优点</w:t>
            </w:r>
          </w:p>
        </w:tc>
        <w:tc>
          <w:tcPr>
            <w:tcW w:w="109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97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缺点</w:t>
            </w:r>
          </w:p>
        </w:tc>
      </w:tr>
      <w:tr w:rsidR="00F52857" w:rsidTr="00F5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18" w:space="0" w:color="auto"/>
              <w:left w:val="none" w:sz="0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冒泡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tcBorders>
              <w:top w:val="single" w:sz="18" w:space="0" w:color="auto"/>
              <w:left w:val="single" w:sz="18" w:space="0" w:color="auto"/>
            </w:tcBorders>
            <w:shd w:val="clear" w:color="auto" w:fill="E5E5E5" w:themeFill="accent4" w:themeFillTint="33"/>
            <w:vAlign w:val="center"/>
          </w:tcPr>
          <w:p w:rsidR="00F52857" w:rsidRPr="00F52857" w:rsidRDefault="00F52857" w:rsidP="00F5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F52857">
              <w:rPr>
                <w:rFonts w:ascii="仿宋" w:eastAsia="仿宋" w:hAnsi="仿宋" w:hint="eastAsia"/>
                <w:color w:val="000000"/>
              </w:rPr>
              <w:t>冒泡排序可以说是想法最简单的排序了，它重复的遍历序列，每次遍历将对每两个元素进行比较，较大的将后移，一次遍历下来，最大的元素浮到序列顶端</w:t>
            </w:r>
            <w:r w:rsidR="00D51064">
              <w:rPr>
                <w:rFonts w:ascii="仿宋" w:eastAsia="仿宋" w:hAnsi="仿宋" w:hint="eastAsia"/>
                <w:color w:val="000000"/>
              </w:rPr>
              <w:t>，时间复杂度</w:t>
            </w:r>
            <w:r w:rsidR="00D51064" w:rsidRPr="00BF2A21">
              <w:rPr>
                <w:rFonts w:ascii="仿宋" w:eastAsia="仿宋" w:hAnsi="仿宋" w:hint="eastAsia"/>
                <w:color w:val="000000"/>
              </w:rPr>
              <w:t>为</w:t>
            </w:r>
            <w:r w:rsidR="00D51064">
              <w:rPr>
                <w:rFonts w:ascii="仿宋" w:eastAsia="仿宋" w:hAnsi="仿宋" w:hint="eastAsia"/>
                <w:color w:val="000000"/>
              </w:rPr>
              <w:t>O(n</w:t>
            </w:r>
            <w:r w:rsidR="00D51064">
              <w:rPr>
                <w:rFonts w:ascii="仿宋" w:eastAsia="仿宋" w:hAnsi="仿宋" w:hint="eastAsia"/>
                <w:color w:val="000000"/>
                <w:vertAlign w:val="superscript"/>
              </w:rPr>
              <w:t>2</w:t>
            </w:r>
            <w:r w:rsidR="00D51064">
              <w:rPr>
                <w:rFonts w:ascii="仿宋" w:eastAsia="仿宋" w:hAnsi="仿宋" w:hint="eastAsia"/>
                <w:color w:val="000000"/>
              </w:rPr>
              <w:t>)</w:t>
            </w:r>
          </w:p>
        </w:tc>
        <w:tc>
          <w:tcPr>
            <w:tcW w:w="1155" w:type="pct"/>
            <w:tcBorders>
              <w:top w:val="single" w:sz="18" w:space="0" w:color="auto"/>
            </w:tcBorders>
            <w:shd w:val="clear" w:color="auto" w:fill="E5E5E5" w:themeFill="accent4" w:themeFillTint="33"/>
            <w:vAlign w:val="center"/>
          </w:tcPr>
          <w:p w:rsidR="00F52857" w:rsidRPr="00F52857" w:rsidRDefault="00BA4248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稳定的排序算法</w:t>
            </w:r>
          </w:p>
        </w:tc>
        <w:tc>
          <w:tcPr>
            <w:tcW w:w="1094" w:type="pct"/>
            <w:tcBorders>
              <w:top w:val="single" w:sz="18" w:space="0" w:color="auto"/>
            </w:tcBorders>
            <w:shd w:val="clear" w:color="auto" w:fill="E5E5E5" w:themeFill="accent4" w:themeFillTint="33"/>
            <w:vAlign w:val="center"/>
          </w:tcPr>
          <w:p w:rsidR="00F52857" w:rsidRPr="00F52857" w:rsidRDefault="00BA4248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慢</w:t>
            </w:r>
          </w:p>
        </w:tc>
      </w:tr>
      <w:tr w:rsidR="00F52857" w:rsidTr="00F52857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选择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tcBorders>
              <w:left w:val="single" w:sz="18" w:space="0" w:color="auto"/>
            </w:tcBorders>
            <w:shd w:val="clear" w:color="auto" w:fill="E5E5E5" w:themeFill="accent4" w:themeFillTint="33"/>
            <w:vAlign w:val="center"/>
          </w:tcPr>
          <w:p w:rsidR="00F52857" w:rsidRPr="00F52857" w:rsidRDefault="00F52857" w:rsidP="00F52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F52857">
              <w:rPr>
                <w:rFonts w:ascii="仿宋" w:eastAsia="仿宋" w:hAnsi="仿宋" w:hint="eastAsia"/>
                <w:color w:val="000000"/>
              </w:rPr>
              <w:t>选择排序基本思想是将序号从i到n的元素序列中的具有最小排序码的元素上调，调至子序列首位，重复操作直到i=n-1，排序即结束</w:t>
            </w:r>
            <w:r w:rsidR="00D51064">
              <w:rPr>
                <w:rFonts w:ascii="仿宋" w:eastAsia="仿宋" w:hAnsi="仿宋" w:hint="eastAsia"/>
                <w:color w:val="000000"/>
              </w:rPr>
              <w:t>，时间复杂度</w:t>
            </w:r>
            <w:r w:rsidR="00D51064" w:rsidRPr="00BF2A21">
              <w:rPr>
                <w:rFonts w:ascii="仿宋" w:eastAsia="仿宋" w:hAnsi="仿宋" w:hint="eastAsia"/>
                <w:color w:val="000000"/>
              </w:rPr>
              <w:t>为</w:t>
            </w:r>
            <w:r w:rsidR="00D51064">
              <w:rPr>
                <w:rFonts w:ascii="仿宋" w:eastAsia="仿宋" w:hAnsi="仿宋" w:hint="eastAsia"/>
                <w:color w:val="000000"/>
              </w:rPr>
              <w:t>O(n</w:t>
            </w:r>
            <w:r w:rsidR="00D51064">
              <w:rPr>
                <w:rFonts w:ascii="仿宋" w:eastAsia="仿宋" w:hAnsi="仿宋" w:hint="eastAsia"/>
                <w:color w:val="000000"/>
                <w:vertAlign w:val="superscript"/>
              </w:rPr>
              <w:t>2</w:t>
            </w:r>
            <w:r w:rsidR="00D51064">
              <w:rPr>
                <w:rFonts w:ascii="仿宋" w:eastAsia="仿宋" w:hAnsi="仿宋" w:hint="eastAsia"/>
                <w:color w:val="000000"/>
              </w:rPr>
              <w:t>)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11508C" w:rsidRDefault="0011508C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移动的次数是固定的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对于n</w:t>
            </w:r>
            <w:proofErr w:type="gramStart"/>
            <w:r>
              <w:rPr>
                <w:rFonts w:ascii="仿宋" w:eastAsia="仿宋" w:hAnsi="仿宋"/>
                <w:color w:val="000000"/>
              </w:rPr>
              <w:t>个</w:t>
            </w:r>
            <w:proofErr w:type="gramEnd"/>
            <w:r>
              <w:rPr>
                <w:rFonts w:ascii="仿宋" w:eastAsia="仿宋" w:hAnsi="仿宋"/>
                <w:color w:val="000000"/>
              </w:rPr>
              <w:t>元素就只需要n-1次</w:t>
            </w:r>
            <w:r w:rsidR="00086B0E">
              <w:rPr>
                <w:rFonts w:ascii="仿宋" w:eastAsia="仿宋" w:hAnsi="仿宋"/>
                <w:color w:val="000000"/>
              </w:rPr>
              <w:t>移动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Default="00BA4248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不稳定的排序算法</w:t>
            </w:r>
          </w:p>
          <w:p w:rsidR="00D35197" w:rsidRPr="00F52857" w:rsidRDefault="000B30E6" w:rsidP="000B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，</w:t>
            </w:r>
            <w:r w:rsidR="00D35197">
              <w:rPr>
                <w:rFonts w:ascii="仿宋" w:eastAsia="仿宋" w:hAnsi="仿宋" w:hint="eastAsia"/>
                <w:color w:val="000000"/>
              </w:rPr>
              <w:t>需要很多次比较</w:t>
            </w:r>
          </w:p>
        </w:tc>
      </w:tr>
      <w:tr w:rsidR="00F52857" w:rsidTr="00FE1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直接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插入排序</w:t>
            </w:r>
          </w:p>
        </w:tc>
        <w:tc>
          <w:tcPr>
            <w:tcW w:w="1722" w:type="pct"/>
            <w:tcBorders>
              <w:left w:val="single" w:sz="18" w:space="0" w:color="auto"/>
            </w:tcBorders>
            <w:shd w:val="clear" w:color="auto" w:fill="E5E5E5" w:themeFill="accent4" w:themeFillTint="33"/>
            <w:vAlign w:val="center"/>
          </w:tcPr>
          <w:p w:rsidR="00F52857" w:rsidRPr="009A343A" w:rsidRDefault="009A343A" w:rsidP="00FE1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9A343A">
              <w:rPr>
                <w:rFonts w:ascii="仿宋" w:eastAsia="仿宋" w:hAnsi="仿宋" w:hint="eastAsia"/>
                <w:color w:val="000000"/>
              </w:rPr>
              <w:t>插入排序，个人认为与选择排序的算法思想相似，均是每次将子序列长度加1后，进行调整。时间复杂度也为</w:t>
            </w:r>
            <w:r>
              <w:rPr>
                <w:rFonts w:ascii="仿宋" w:eastAsia="仿宋" w:hAnsi="仿宋" w:hint="eastAsia"/>
                <w:color w:val="000000"/>
              </w:rPr>
              <w:t>O(n2)，</w:t>
            </w:r>
            <w:r w:rsidR="00BE5EFD">
              <w:rPr>
                <w:rFonts w:ascii="仿宋" w:eastAsia="仿宋" w:hAnsi="仿宋" w:hint="eastAsia"/>
                <w:color w:val="000000"/>
              </w:rPr>
              <w:t>基本</w:t>
            </w:r>
            <w:r w:rsidRPr="009A343A">
              <w:rPr>
                <w:rFonts w:ascii="仿宋" w:eastAsia="仿宋" w:hAnsi="仿宋" w:hint="eastAsia"/>
                <w:color w:val="000000"/>
              </w:rPr>
              <w:t>思想是第i次插入元素时，后面i-1个元素已经是排好序的了（这里采用</w:t>
            </w:r>
            <w:proofErr w:type="gramStart"/>
            <w:r w:rsidRPr="009A343A">
              <w:rPr>
                <w:rFonts w:ascii="仿宋" w:eastAsia="仿宋" w:hAnsi="仿宋" w:hint="eastAsia"/>
                <w:color w:val="000000"/>
              </w:rPr>
              <w:t>了倒</w:t>
            </w:r>
            <w:proofErr w:type="gramEnd"/>
            <w:r w:rsidRPr="009A343A">
              <w:rPr>
                <w:rFonts w:ascii="仿宋" w:eastAsia="仿宋" w:hAnsi="仿宋" w:hint="eastAsia"/>
                <w:color w:val="000000"/>
              </w:rPr>
              <w:t>序插入，即从大到小），此时将其插入到其应该在的位置，如此反复n</w:t>
            </w:r>
            <w:r w:rsidR="00FE1BAB">
              <w:rPr>
                <w:rFonts w:ascii="仿宋" w:eastAsia="仿宋" w:hAnsi="仿宋" w:hint="eastAsia"/>
                <w:color w:val="000000"/>
              </w:rPr>
              <w:t>次序列就已经排好序了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FF42E4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稳定的排序算法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速度较快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9C369E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需要进行大量的数据移动工作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这对于数组来说不友好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但是可以用链表解决这一问题</w:t>
            </w:r>
          </w:p>
        </w:tc>
      </w:tr>
      <w:tr w:rsidR="00F52857" w:rsidTr="00F52857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希尔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tcBorders>
              <w:left w:val="single" w:sz="18" w:space="0" w:color="auto"/>
            </w:tcBorders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</w:p>
        </w:tc>
      </w:tr>
      <w:tr w:rsidR="00F52857" w:rsidTr="00F5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快速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tcBorders>
              <w:left w:val="single" w:sz="18" w:space="0" w:color="auto"/>
            </w:tcBorders>
            <w:shd w:val="clear" w:color="auto" w:fill="E5E5E5" w:themeFill="accent4" w:themeFillTint="33"/>
            <w:vAlign w:val="center"/>
          </w:tcPr>
          <w:p w:rsidR="00F52857" w:rsidRPr="00F52857" w:rsidRDefault="009E68CA" w:rsidP="009E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9E68CA">
              <w:rPr>
                <w:rFonts w:ascii="仿宋" w:eastAsia="仿宋" w:hAnsi="仿宋" w:hint="eastAsia"/>
                <w:color w:val="000000"/>
              </w:rPr>
              <w:t>快速排序的基本思想是对序列进行分层，以序列第一个元素为基准，将排序码大的元素后移，排序码小的</w:t>
            </w:r>
            <w:bookmarkStart w:id="4" w:name="_GoBack"/>
            <w:bookmarkEnd w:id="4"/>
            <w:r w:rsidRPr="009E68CA">
              <w:rPr>
                <w:rFonts w:ascii="仿宋" w:eastAsia="仿宋" w:hAnsi="仿宋" w:hint="eastAsia"/>
                <w:color w:val="000000"/>
              </w:rPr>
              <w:t>前移，此时该基准元素的位置已经是固定下来了，再对左右两个子序列递归前面的操作，最终即可得到排好序的序列了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</w:p>
        </w:tc>
      </w:tr>
      <w:tr w:rsidR="00F52857" w:rsidTr="00F52857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rFonts w:hint="eastAsia"/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堆排序</w:t>
            </w:r>
          </w:p>
        </w:tc>
        <w:tc>
          <w:tcPr>
            <w:tcW w:w="1722" w:type="pct"/>
            <w:tcBorders>
              <w:left w:val="single" w:sz="18" w:space="0" w:color="auto"/>
            </w:tcBorders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color w:val="000000"/>
                <w:sz w:val="22"/>
                <w:szCs w:val="22"/>
                <w:lang w:val="zh-CN"/>
              </w:rPr>
            </w:pPr>
          </w:p>
        </w:tc>
      </w:tr>
      <w:tr w:rsidR="00F52857" w:rsidTr="00F5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8" w:space="0" w:color="auto"/>
              <w:left w:val="none" w:sz="0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rFonts w:hint="eastAsia"/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归并排序</w:t>
            </w:r>
          </w:p>
        </w:tc>
        <w:tc>
          <w:tcPr>
            <w:tcW w:w="1722" w:type="pct"/>
            <w:tcBorders>
              <w:left w:val="single" w:sz="18" w:space="0" w:color="auto"/>
            </w:tcBorders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</w:p>
        </w:tc>
      </w:tr>
      <w:tr w:rsidR="00F52857" w:rsidTr="00F52857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top w:val="single" w:sz="8" w:space="0" w:color="auto"/>
              <w:left w:val="none" w:sz="0" w:space="0" w:color="auto"/>
              <w:right w:val="single" w:sz="18" w:space="0" w:color="auto"/>
            </w:tcBorders>
            <w:noWrap/>
            <w:vAlign w:val="center"/>
          </w:tcPr>
          <w:p w:rsidR="00F52857" w:rsidRPr="004109AC" w:rsidRDefault="00F52857" w:rsidP="00972C62">
            <w:pPr>
              <w:jc w:val="center"/>
              <w:rPr>
                <w:rFonts w:hint="eastAsia"/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lastRenderedPageBreak/>
              <w:t>基数排序</w:t>
            </w:r>
          </w:p>
        </w:tc>
        <w:tc>
          <w:tcPr>
            <w:tcW w:w="1722" w:type="pct"/>
            <w:tcBorders>
              <w:left w:val="single" w:sz="18" w:space="0" w:color="auto"/>
            </w:tcBorders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F52857" w:rsidP="00972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</w:p>
        </w:tc>
      </w:tr>
    </w:tbl>
    <w:p w:rsidR="00A80BC0" w:rsidRPr="00A80BC0" w:rsidRDefault="00A80BC0" w:rsidP="00A80BC0"/>
    <w:p w:rsidR="008933DD" w:rsidRPr="00D25999" w:rsidRDefault="009E7CCA" w:rsidP="004A70A0">
      <w:pPr>
        <w:pStyle w:val="1"/>
        <w:pBdr>
          <w:bottom w:val="single" w:sz="8" w:space="0" w:color="auto"/>
        </w:pBdr>
        <w:rPr>
          <w:rFonts w:ascii="Microsoft YaHei UI" w:eastAsia="Microsoft YaHei UI" w:hAnsi="Microsoft YaHei UI"/>
          <w:szCs w:val="40"/>
        </w:rPr>
      </w:pPr>
      <w:bookmarkStart w:id="5" w:name="_Toc496957713"/>
      <w:r>
        <w:rPr>
          <w:rFonts w:ascii="Microsoft YaHei UI" w:eastAsia="Microsoft YaHei UI" w:hAnsi="Microsoft YaHei UI" w:hint="eastAsia"/>
          <w:szCs w:val="40"/>
        </w:rPr>
        <w:lastRenderedPageBreak/>
        <w:t>项目类的实现</w:t>
      </w:r>
      <w:bookmarkEnd w:id="5"/>
    </w:p>
    <w:p w:rsidR="009E7CCA" w:rsidRDefault="00867103" w:rsidP="009E7CCA">
      <w:pPr>
        <w:pStyle w:val="20"/>
        <w:rPr>
          <w:rFonts w:ascii="Microsoft YaHei UI" w:eastAsia="Microsoft YaHei UI" w:hAnsi="Microsoft YaHei UI" w:cstheme="minorBidi"/>
          <w:szCs w:val="28"/>
        </w:rPr>
      </w:pPr>
      <w:bookmarkStart w:id="6" w:name="_Toc496957714"/>
      <w:proofErr w:type="spellStart"/>
      <w:r>
        <w:rPr>
          <w:rFonts w:ascii="Microsoft YaHei UI" w:eastAsia="Microsoft YaHei UI" w:hAnsi="Microsoft YaHei UI" w:cstheme="minorBidi" w:hint="eastAsia"/>
          <w:szCs w:val="28"/>
        </w:rPr>
        <w:t>BSortTree</w:t>
      </w:r>
      <w:proofErr w:type="spellEnd"/>
      <w:r>
        <w:rPr>
          <w:rFonts w:ascii="Microsoft YaHei UI" w:eastAsia="Microsoft YaHei UI" w:hAnsi="Microsoft YaHei UI" w:cstheme="minorBidi" w:hint="eastAsia"/>
          <w:szCs w:val="28"/>
        </w:rPr>
        <w:t>类</w:t>
      </w:r>
      <w:bookmarkEnd w:id="6"/>
    </w:p>
    <w:p w:rsidR="001A4FC9" w:rsidRPr="001A4FC9" w:rsidRDefault="0037101A" w:rsidP="001A4FC9"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8D4CA2" wp14:editId="28C1D113">
                <wp:simplePos x="0" y="0"/>
                <wp:positionH relativeFrom="column">
                  <wp:posOffset>-1512836</wp:posOffset>
                </wp:positionH>
                <wp:positionV relativeFrom="paragraph">
                  <wp:posOffset>4704213</wp:posOffset>
                </wp:positionV>
                <wp:extent cx="790575" cy="208280"/>
                <wp:effectExtent l="0" t="0" r="9525" b="12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Default="007041D4">
                            <w:r>
                              <w:t>private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margin-left:-119.1pt;margin-top:370.4pt;width:62.25pt;height:1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" filled="f" stroked="f" strokeweight=".5pt">
                <v:textbox inset="0,0,0,0">
                  <w:txbxContent>
                    <w:p w:rsidR="007041D4" w:rsidRDefault="007041D4">
                      <w:r>
                        <w:t>private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4FCA17" wp14:editId="2908BA09">
                <wp:simplePos x="0" y="0"/>
                <wp:positionH relativeFrom="column">
                  <wp:posOffset>-763669</wp:posOffset>
                </wp:positionH>
                <wp:positionV relativeFrom="paragraph">
                  <wp:posOffset>4460314</wp:posOffset>
                </wp:positionV>
                <wp:extent cx="45719" cy="701749"/>
                <wp:effectExtent l="0" t="0" r="12065" b="2222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17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type w14:anchorId="65F3DC3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6" o:spid="_x0000_s1026" type="#_x0000_t87" style="position:absolute;left:0;text-align:left;margin-left:-60.15pt;margin-top:351.2pt;width:3.6pt;height:5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" adj="117" strokecolor="#a8a8a8 [3045]"/>
            </w:pict>
          </mc:Fallback>
        </mc:AlternateContent>
      </w:r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5B17A" wp14:editId="770676B9">
                <wp:simplePos x="0" y="0"/>
                <wp:positionH relativeFrom="column">
                  <wp:posOffset>-1527323</wp:posOffset>
                </wp:positionH>
                <wp:positionV relativeFrom="paragraph">
                  <wp:posOffset>2432611</wp:posOffset>
                </wp:positionV>
                <wp:extent cx="790575" cy="208280"/>
                <wp:effectExtent l="0" t="0" r="9525" b="12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Default="007041D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ublic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margin-left:-120.25pt;margin-top:191.55pt;width:62.25pt;height:1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" filled="f" stroked="f" strokeweight=".5pt">
                <v:textbox inset="0,0,0,0">
                  <w:txbxContent>
                    <w:p w:rsidR="007041D4" w:rsidRDefault="007041D4">
                      <w:r>
                        <w:t>p</w:t>
                      </w:r>
                      <w:r>
                        <w:rPr>
                          <w:rFonts w:hint="eastAsia"/>
                        </w:rPr>
                        <w:t>ublic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059C81" wp14:editId="4851E019">
                <wp:simplePos x="0" y="0"/>
                <wp:positionH relativeFrom="column">
                  <wp:posOffset>-753036</wp:posOffset>
                </wp:positionH>
                <wp:positionV relativeFrom="paragraph">
                  <wp:posOffset>1057894</wp:posOffset>
                </wp:positionV>
                <wp:extent cx="45719" cy="2870791"/>
                <wp:effectExtent l="0" t="0" r="12065" b="2540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7079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055196AE" id="左大括号 10" o:spid="_x0000_s1026" type="#_x0000_t87" style="position:absolute;left:0;text-align:left;margin-left:-59.3pt;margin-top:83.3pt;width:3.6pt;height:2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" adj="29" strokecolor="#a8a8a8 [3045]"/>
            </w:pict>
          </mc:Fallback>
        </mc:AlternateContent>
      </w:r>
      <w:r w:rsidR="00991004">
        <w:rPr>
          <w:rFonts w:ascii="Microsoft YaHei UI" w:eastAsia="Microsoft YaHei UI" w:hAnsi="Microsoft YaHei UI" w:hint="eastAsia"/>
          <w:noProof/>
          <w:szCs w:val="28"/>
        </w:rPr>
        <w:t>采用</w:t>
      </w:r>
      <w:r w:rsidR="00867103">
        <w:rPr>
          <w:rFonts w:ascii="Microsoft YaHei UI" w:eastAsia="Microsoft YaHei UI" w:hAnsi="Microsoft YaHei UI" w:hint="eastAsia"/>
          <w:noProof/>
          <w:szCs w:val="28"/>
        </w:rPr>
        <w:t>二叉搜索树构建主体结构</w:t>
      </w:r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3870"/>
        <w:gridCol w:w="5405"/>
      </w:tblGrid>
      <w:tr w:rsidR="009E7CCA" w:rsidTr="00E33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2086" w:type="pct"/>
            <w:noWrap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2914" w:type="pct"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500731" w:rsidTr="00E330A8">
        <w:trPr>
          <w:trHeight w:hRule="exact" w:val="801"/>
        </w:trPr>
        <w:tc>
          <w:tcPr>
            <w:tcW w:w="2086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500731" w:rsidRDefault="0050073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19"/>
                <w:szCs w:val="19"/>
              </w:rPr>
            </w:pPr>
            <w:proofErr w:type="spellStart"/>
            <w:r w:rsidRPr="00500731">
              <w:rPr>
                <w:rFonts w:ascii="Microsoft YaHei UI" w:eastAsia="Microsoft YaHei UI" w:hAnsi="Microsoft YaHei UI" w:hint="eastAsia"/>
                <w:sz w:val="19"/>
                <w:szCs w:val="19"/>
              </w:rPr>
              <w:t>Josepth</w:t>
            </w:r>
            <w:proofErr w:type="spellEnd"/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();</w:t>
            </w:r>
          </w:p>
        </w:tc>
        <w:tc>
          <w:tcPr>
            <w:tcW w:w="291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500731" w:rsidP="00FD7B45">
            <w:pPr>
              <w:pStyle w:val="DecimalAligned"/>
              <w:spacing w:after="100" w:afterAutospacing="1" w:line="0" w:lineRule="atLeast"/>
              <w:ind w:firstLineChars="200" w:firstLine="44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theme="minorBidi" w:hint="eastAsia"/>
                <w:szCs w:val="28"/>
              </w:rPr>
              <w:t>Josepth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类的默认构造函数，此处用户输入约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瑟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夫环的限制条件</w:t>
            </w:r>
          </w:p>
        </w:tc>
      </w:tr>
      <w:tr w:rsidR="00500731" w:rsidTr="00500731">
        <w:trPr>
          <w:trHeight w:hRule="exact" w:val="819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500731" w:rsidRDefault="0050073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19"/>
                <w:szCs w:val="19"/>
              </w:rPr>
            </w:pP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~</w:t>
            </w:r>
            <w:proofErr w:type="spellStart"/>
            <w:r w:rsidRPr="00500731">
              <w:rPr>
                <w:rFonts w:ascii="Microsoft YaHei UI" w:eastAsia="Microsoft YaHei UI" w:hAnsi="Microsoft YaHei UI" w:hint="eastAsia"/>
                <w:sz w:val="19"/>
                <w:szCs w:val="19"/>
              </w:rPr>
              <w:t>Josepth</w:t>
            </w:r>
            <w:proofErr w:type="spellEnd"/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();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500731" w:rsidP="00500731">
            <w:pPr>
              <w:pStyle w:val="DecimalAligned"/>
              <w:spacing w:after="100" w:afterAutospacing="1" w:line="0" w:lineRule="atLeast"/>
              <w:ind w:firstLineChars="200" w:firstLine="44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theme="minorBidi" w:hint="eastAsia"/>
                <w:szCs w:val="28"/>
              </w:rPr>
              <w:t>Josepth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类的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默认析构函数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，在程序结束后释放链表中所有在游戏中存活下的结点</w:t>
            </w:r>
          </w:p>
        </w:tc>
      </w:tr>
      <w:tr w:rsidR="00500731" w:rsidTr="00500731">
        <w:trPr>
          <w:trHeight w:hRule="exact" w:val="846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500731" w:rsidRDefault="0050073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19"/>
                <w:szCs w:val="19"/>
              </w:rPr>
            </w:pPr>
            <w:r w:rsidRPr="0050073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setNumbers</w:t>
            </w:r>
            <w:proofErr w:type="spellEnd"/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</w:t>
            </w:r>
            <w:proofErr w:type="spellStart"/>
            <w:r w:rsidRPr="0050073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0073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const</w:t>
            </w:r>
            <w:proofErr w:type="spellEnd"/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0073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500731" w:rsidRDefault="00500731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设置限制条件，同时判断输入是否合理，若不合理则重新输入</w:t>
            </w:r>
          </w:p>
        </w:tc>
      </w:tr>
      <w:tr w:rsidR="00500731" w:rsidTr="004D5411">
        <w:trPr>
          <w:trHeight w:hRule="exact" w:val="702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500731" w:rsidRDefault="0050073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19"/>
                <w:szCs w:val="19"/>
              </w:rPr>
            </w:pPr>
            <w:r w:rsidRPr="0050073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setJosepthNode</w:t>
            </w:r>
            <w:proofErr w:type="spellEnd"/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</w:t>
            </w:r>
            <w:proofErr w:type="spellStart"/>
            <w:r w:rsidRPr="0050073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50073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500731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递归设置约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瑟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夫环结点，最后构建约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瑟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夫环</w:t>
            </w:r>
          </w:p>
        </w:tc>
      </w:tr>
      <w:tr w:rsidR="00500731" w:rsidTr="004D5411">
        <w:trPr>
          <w:trHeight w:hRule="exact" w:val="711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0F6E8D" w:rsidRDefault="000F6E8D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F6E8D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0F6E8D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0F6E8D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setBeginNode</w:t>
            </w:r>
            <w:proofErr w:type="spellEnd"/>
            <w:r w:rsidRPr="000F6E8D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</w:t>
            </w:r>
            <w:proofErr w:type="spellStart"/>
            <w:r w:rsidRPr="000F6E8D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0F6E8D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0F6E8D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根据开始位置设置开始结点</w:t>
            </w:r>
          </w:p>
        </w:tc>
      </w:tr>
      <w:tr w:rsidR="00500731" w:rsidTr="004D5411">
        <w:trPr>
          <w:trHeight w:hRule="exact" w:val="705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CA086A" w:rsidRDefault="00CA086A" w:rsidP="005007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00"/>
                <w:sz w:val="20"/>
                <w:szCs w:val="20"/>
              </w:rPr>
            </w:pPr>
            <w:r w:rsidRPr="00CA086A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CA086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CA086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deleteNode</w:t>
            </w:r>
            <w:proofErr w:type="spellEnd"/>
            <w:r w:rsidRPr="00CA086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</w:t>
            </w:r>
            <w:r w:rsidRPr="00CA086A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CA086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1A4FC9" w:rsidRDefault="00CA086A" w:rsidP="00500731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删除结点，即杀人</w:t>
            </w:r>
          </w:p>
        </w:tc>
      </w:tr>
      <w:tr w:rsidR="00500731" w:rsidTr="00E330A8">
        <w:trPr>
          <w:trHeight w:hRule="exact" w:val="854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4D5411" w:rsidRDefault="004D541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D541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4D541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D541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startKilling</w:t>
            </w:r>
            <w:proofErr w:type="spellEnd"/>
            <w:r w:rsidRPr="004D541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</w:t>
            </w:r>
            <w:r w:rsidRPr="004D541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4D541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*);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EC754B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游戏开始入口</w:t>
            </w:r>
          </w:p>
        </w:tc>
      </w:tr>
      <w:tr w:rsidR="00500731" w:rsidTr="00E330A8">
        <w:trPr>
          <w:trHeight w:hRule="exact" w:val="827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731" w:rsidRPr="004D5411" w:rsidRDefault="004D5411" w:rsidP="004D541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D541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 xml:space="preserve"> </w:t>
            </w:r>
            <w:r w:rsidRPr="004D541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*present</w:t>
            </w:r>
            <w:r>
              <w:rPr>
                <w:rFonts w:ascii="微软雅黑" w:eastAsia="微软雅黑" w:hAnsi="微软雅黑" w:cs="新宋体" w:hint="eastAsia"/>
                <w:color w:val="000000"/>
                <w:sz w:val="19"/>
                <w:szCs w:val="19"/>
              </w:rPr>
              <w:t xml:space="preserve">, </w:t>
            </w:r>
            <w:r w:rsidRPr="004D541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*head, *tail;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203877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头尾结点、当前结点</w:t>
            </w:r>
          </w:p>
        </w:tc>
      </w:tr>
      <w:tr w:rsidR="00500731" w:rsidTr="00E330A8">
        <w:trPr>
          <w:trHeight w:hRule="exact" w:val="854"/>
        </w:trPr>
        <w:tc>
          <w:tcPr>
            <w:tcW w:w="20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101A" w:rsidRPr="0037101A" w:rsidRDefault="0037101A" w:rsidP="00500731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</w:pPr>
            <w:proofErr w:type="spellStart"/>
            <w:r w:rsidRPr="0037101A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amount, </w:t>
            </w:r>
            <w:proofErr w:type="spellStart"/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firstIndex</w:t>
            </w:r>
            <w:proofErr w:type="spellEnd"/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, </w:t>
            </w:r>
          </w:p>
          <w:p w:rsidR="00500731" w:rsidRPr="001000AB" w:rsidRDefault="0037101A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deathNumber</w:t>
            </w:r>
            <w:proofErr w:type="spellEnd"/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amountLeft</w:t>
            </w:r>
            <w:proofErr w:type="spellEnd"/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2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00731" w:rsidRPr="009E7CCA" w:rsidRDefault="0037101A" w:rsidP="0050073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约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瑟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夫环的限制条件</w:t>
            </w:r>
          </w:p>
        </w:tc>
      </w:tr>
      <w:tr w:rsidR="00500731" w:rsidTr="00E330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tcW w:w="2086" w:type="pct"/>
            <w:noWrap/>
            <w:vAlign w:val="center"/>
          </w:tcPr>
          <w:p w:rsidR="00500731" w:rsidRPr="009E7CCA" w:rsidRDefault="0050073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914" w:type="pct"/>
            <w:vAlign w:val="center"/>
          </w:tcPr>
          <w:p w:rsidR="00500731" w:rsidRPr="009E7CCA" w:rsidRDefault="00500731" w:rsidP="00500731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C5DAD" w:rsidRDefault="00EC402A" w:rsidP="0037101A">
      <w:pPr>
        <w:pStyle w:val="1"/>
      </w:pPr>
      <w:bookmarkStart w:id="7" w:name="_Toc496957715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43BC69" wp14:editId="159FE163">
                <wp:simplePos x="0" y="0"/>
                <wp:positionH relativeFrom="column">
                  <wp:posOffset>-1514475</wp:posOffset>
                </wp:positionH>
                <wp:positionV relativeFrom="paragraph">
                  <wp:posOffset>1596390</wp:posOffset>
                </wp:positionV>
                <wp:extent cx="790575" cy="208280"/>
                <wp:effectExtent l="0" t="0" r="9525" b="12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Default="007041D4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ublic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margin-left:-119.25pt;margin-top:125.7pt;width:62.25pt;height:16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" filled="f" stroked="f" strokeweight=".5pt">
                <v:textbox inset="0,0,0,0">
                  <w:txbxContent>
                    <w:p w:rsidR="007041D4" w:rsidRDefault="007041D4">
                      <w:r>
                        <w:t>p</w:t>
                      </w:r>
                      <w:r>
                        <w:rPr>
                          <w:rFonts w:hint="eastAsia"/>
                        </w:rPr>
                        <w:t>ublic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965341" wp14:editId="6F04B89B">
                <wp:simplePos x="0" y="0"/>
                <wp:positionH relativeFrom="column">
                  <wp:posOffset>-711835</wp:posOffset>
                </wp:positionH>
                <wp:positionV relativeFrom="paragraph">
                  <wp:posOffset>1115695</wp:posOffset>
                </wp:positionV>
                <wp:extent cx="45719" cy="1133475"/>
                <wp:effectExtent l="0" t="0" r="12065" b="28575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33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type w14:anchorId="79F5330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8" o:spid="_x0000_s1026" type="#_x0000_t87" style="position:absolute;left:0;text-align:left;margin-left:-56.05pt;margin-top:87.85pt;width:3.6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" adj="73" strokecolor="#a8a8a8 [3045]"/>
            </w:pict>
          </mc:Fallback>
        </mc:AlternateContent>
      </w:r>
      <w:r w:rsidR="0037101A">
        <w:rPr>
          <w:rFonts w:hint="eastAsia"/>
          <w:noProof/>
        </w:rPr>
        <w:t>Passenger</w:t>
      </w:r>
      <w:r w:rsidR="001D7BF1" w:rsidRPr="001D7BF1">
        <w:t>类</w:t>
      </w:r>
      <w:bookmarkEnd w:id="7"/>
    </w:p>
    <w:p w:rsidR="00EC402A" w:rsidRPr="00EC402A" w:rsidRDefault="009A0B39" w:rsidP="00EC402A"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7FFC27" wp14:editId="5DF9140C">
                <wp:simplePos x="0" y="0"/>
                <wp:positionH relativeFrom="column">
                  <wp:posOffset>-1459865</wp:posOffset>
                </wp:positionH>
                <wp:positionV relativeFrom="paragraph">
                  <wp:posOffset>2598612</wp:posOffset>
                </wp:positionV>
                <wp:extent cx="790575" cy="208280"/>
                <wp:effectExtent l="0" t="0" r="9525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Default="007041D4">
                            <w:r>
                              <w:t>private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margin-left:-114.95pt;margin-top:204.6pt;width:62.25pt;height:16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" filled="f" stroked="f" strokeweight=".5pt">
                <v:textbox inset="0,0,0,0">
                  <w:txbxContent>
                    <w:p w:rsidR="007041D4" w:rsidRDefault="007041D4">
                      <w:r>
                        <w:t>private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9B8F63" wp14:editId="2BD89C23">
                <wp:simplePos x="0" y="0"/>
                <wp:positionH relativeFrom="column">
                  <wp:posOffset>-709930</wp:posOffset>
                </wp:positionH>
                <wp:positionV relativeFrom="paragraph">
                  <wp:posOffset>2323657</wp:posOffset>
                </wp:positionV>
                <wp:extent cx="45719" cy="754912"/>
                <wp:effectExtent l="0" t="0" r="12065" b="2667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5491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shape w14:anchorId="1780C72C" id="左大括号 4" o:spid="_x0000_s1026" type="#_x0000_t87" style="position:absolute;left:0;text-align:left;margin-left:-55.9pt;margin-top:182.95pt;width:3.6pt;height:59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" adj="109" strokecolor="#a8a8a8 [3045]"/>
            </w:pict>
          </mc:Fallback>
        </mc:AlternateContent>
      </w:r>
      <w:r w:rsidR="0037101A">
        <w:rPr>
          <w:rFonts w:hint="eastAsia"/>
          <w:noProof/>
        </w:rPr>
        <w:t>Passenger</w:t>
      </w:r>
      <w:r w:rsidR="00EC402A">
        <w:rPr>
          <w:rFonts w:hint="eastAsia"/>
        </w:rPr>
        <w:t>类存储了</w:t>
      </w:r>
      <w:r w:rsidR="007041D4">
        <w:rPr>
          <w:rFonts w:hint="eastAsia"/>
        </w:rPr>
        <w:t>迷宫的结点</w:t>
      </w:r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3471"/>
        <w:gridCol w:w="5804"/>
      </w:tblGrid>
      <w:tr w:rsidR="001D7BF1" w:rsidTr="008C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1871" w:type="pct"/>
            <w:noWrap/>
            <w:vAlign w:val="center"/>
          </w:tcPr>
          <w:p w:rsidR="001D7BF1" w:rsidRDefault="001D7BF1" w:rsidP="001D7BF1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3129" w:type="pct"/>
            <w:vAlign w:val="center"/>
          </w:tcPr>
          <w:p w:rsidR="001D7BF1" w:rsidRDefault="001D7BF1" w:rsidP="001D7BF1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1D7BF1" w:rsidTr="00EB02A8">
        <w:trPr>
          <w:trHeight w:hRule="exact" w:val="731"/>
        </w:trPr>
        <w:tc>
          <w:tcPr>
            <w:tcW w:w="1871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37101A" w:rsidRDefault="0037101A" w:rsidP="00EC402A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Passenger();</w:t>
            </w:r>
          </w:p>
        </w:tc>
        <w:tc>
          <w:tcPr>
            <w:tcW w:w="3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770B8A" w:rsidP="00EC402A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Passenger类的默认构造函数</w:t>
            </w:r>
          </w:p>
        </w:tc>
      </w:tr>
      <w:tr w:rsidR="001D7BF1" w:rsidTr="000B743C">
        <w:trPr>
          <w:trHeight w:hRule="exact" w:val="889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37101A" w:rsidRDefault="0037101A" w:rsidP="00EC4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00"/>
                <w:sz w:val="20"/>
                <w:szCs w:val="20"/>
              </w:rPr>
            </w:pP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Passenger(</w:t>
            </w:r>
            <w:proofErr w:type="spellStart"/>
            <w:r w:rsidRPr="0037101A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, </w:t>
            </w:r>
            <w:r w:rsidRPr="0037101A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ED1F3C" w:rsidP="001D7BF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Passenger类的重载构造函数，通过</w:t>
            </w:r>
            <w:r w:rsidR="000B743C">
              <w:rPr>
                <w:rFonts w:ascii="微软雅黑" w:eastAsia="微软雅黑" w:hAnsi="微软雅黑" w:hint="eastAsia"/>
                <w:sz w:val="20"/>
                <w:szCs w:val="20"/>
              </w:rPr>
              <w:t>参数number及next指针构造实例</w:t>
            </w:r>
          </w:p>
        </w:tc>
      </w:tr>
      <w:tr w:rsidR="001D7BF1" w:rsidTr="008C5DAD">
        <w:trPr>
          <w:trHeight w:hRule="exact" w:val="642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37101A" w:rsidRDefault="0037101A" w:rsidP="007041D4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00"/>
                <w:sz w:val="20"/>
                <w:szCs w:val="20"/>
              </w:rPr>
            </w:pP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~Passenger();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6325E1" w:rsidRDefault="000B743C" w:rsidP="006325E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Passenger类的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默认析构函数</w:t>
            </w:r>
            <w:proofErr w:type="gramEnd"/>
          </w:p>
        </w:tc>
      </w:tr>
      <w:tr w:rsidR="001D7BF1" w:rsidTr="008C5DAD">
        <w:trPr>
          <w:trHeight w:hRule="exact" w:val="86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37101A" w:rsidRDefault="0037101A" w:rsidP="00EC4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37101A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number;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4B31B6" w:rsidP="001D7BF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旅客的位置编号</w:t>
            </w:r>
          </w:p>
        </w:tc>
      </w:tr>
      <w:tr w:rsidR="001D7BF1" w:rsidTr="008C5DAD">
        <w:trPr>
          <w:trHeight w:hRule="exact" w:val="705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37101A" w:rsidRDefault="0037101A" w:rsidP="00EC4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00"/>
                <w:sz w:val="20"/>
                <w:szCs w:val="20"/>
              </w:rPr>
            </w:pPr>
            <w:r w:rsidRPr="0037101A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Passenger</w:t>
            </w:r>
            <w:r w:rsidRPr="0037101A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* next;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6325E1" w:rsidRDefault="004B31B6" w:rsidP="006325E1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指向下一个旅客的指针</w:t>
            </w:r>
          </w:p>
        </w:tc>
      </w:tr>
      <w:tr w:rsidR="008C5DAD" w:rsidTr="008C5D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tcW w:w="1871" w:type="pct"/>
            <w:noWrap/>
            <w:vAlign w:val="center"/>
          </w:tcPr>
          <w:p w:rsidR="008C5DAD" w:rsidRPr="009E7CCA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129" w:type="pct"/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E5CB1" w:rsidRPr="00C51F6D" w:rsidRDefault="001E5CB1" w:rsidP="00C51F6D"/>
    <w:p w:rsidR="00FB6648" w:rsidRDefault="00867103" w:rsidP="00867103">
      <w:pPr>
        <w:pStyle w:val="1"/>
      </w:pPr>
      <w:r>
        <w:rPr>
          <w:rFonts w:hint="eastAsia"/>
        </w:rPr>
        <w:lastRenderedPageBreak/>
        <w:t>代码分析</w:t>
      </w:r>
    </w:p>
    <w:p w:rsidR="00867103" w:rsidRPr="00867103" w:rsidRDefault="00867103" w:rsidP="00867103"/>
    <w:sectPr w:rsidR="00867103" w:rsidRPr="00867103" w:rsidSect="004A70A0">
      <w:headerReference w:type="default" r:id="rId11"/>
      <w:pgSz w:w="11907" w:h="16839" w:code="1"/>
      <w:pgMar w:top="1145" w:right="697" w:bottom="113" w:left="3011" w:header="1145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467" w:rsidRDefault="00324467">
      <w:pPr>
        <w:spacing w:after="0" w:line="240" w:lineRule="auto"/>
      </w:pPr>
      <w:r>
        <w:separator/>
      </w:r>
    </w:p>
    <w:p w:rsidR="00324467" w:rsidRDefault="00324467"/>
    <w:p w:rsidR="00324467" w:rsidRDefault="00324467"/>
  </w:endnote>
  <w:endnote w:type="continuationSeparator" w:id="0">
    <w:p w:rsidR="00324467" w:rsidRDefault="00324467">
      <w:pPr>
        <w:spacing w:after="0" w:line="240" w:lineRule="auto"/>
      </w:pPr>
      <w:r>
        <w:continuationSeparator/>
      </w:r>
    </w:p>
    <w:p w:rsidR="00324467" w:rsidRDefault="00324467"/>
    <w:p w:rsidR="00324467" w:rsidRDefault="003244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467" w:rsidRDefault="00324467">
      <w:pPr>
        <w:spacing w:after="0" w:line="240" w:lineRule="auto"/>
      </w:pPr>
      <w:r>
        <w:separator/>
      </w:r>
    </w:p>
    <w:p w:rsidR="00324467" w:rsidRDefault="00324467"/>
    <w:p w:rsidR="00324467" w:rsidRDefault="00324467"/>
  </w:footnote>
  <w:footnote w:type="continuationSeparator" w:id="0">
    <w:p w:rsidR="00324467" w:rsidRDefault="00324467">
      <w:pPr>
        <w:spacing w:after="0" w:line="240" w:lineRule="auto"/>
      </w:pPr>
      <w:r>
        <w:continuationSeparator/>
      </w:r>
    </w:p>
    <w:p w:rsidR="00324467" w:rsidRDefault="00324467"/>
    <w:p w:rsidR="00324467" w:rsidRDefault="003244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标题表格"/>
    </w:tblPr>
    <w:tblGrid>
      <w:gridCol w:w="2032"/>
      <w:gridCol w:w="281"/>
      <w:gridCol w:w="8198"/>
    </w:tblGrid>
    <w:tr w:rsidR="007041D4" w:rsidRPr="0071045C">
      <w:trPr>
        <w:trHeight w:hRule="exact" w:val="720"/>
        <w:jc w:val="right"/>
      </w:trPr>
      <w:tc>
        <w:tcPr>
          <w:tcW w:w="2088" w:type="dxa"/>
          <w:vAlign w:val="bottom"/>
        </w:tcPr>
        <w:p w:rsidR="007041D4" w:rsidRPr="0071045C" w:rsidRDefault="007041D4">
          <w:pPr>
            <w:pStyle w:val="aa"/>
            <w:rPr>
              <w:rFonts w:ascii="Microsoft YaHei UI" w:eastAsia="Microsoft YaHei UI" w:hAnsi="Microsoft YaHei UI"/>
            </w:rPr>
          </w:pPr>
          <w:r w:rsidRPr="00A265C7">
            <w:rPr>
              <w:rFonts w:ascii="Microsoft YaHei UI" w:eastAsia="Microsoft YaHei UI" w:hAnsi="Microsoft YaHei UI" w:hint="eastAsia"/>
              <w:lang w:val="zh-CN"/>
            </w:rPr>
            <w:t>第</w:t>
          </w:r>
          <w:r w:rsidRPr="0071045C">
            <w:rPr>
              <w:rFonts w:ascii="Microsoft YaHei UI" w:eastAsia="Microsoft YaHei UI" w:hAnsi="Microsoft YaHei UI"/>
              <w:lang w:val="zh-CN"/>
            </w:rPr>
            <w:t xml:space="preserve"> </w: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Page \# 0#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9E68CA">
            <w:rPr>
              <w:rFonts w:ascii="Microsoft YaHei UI" w:eastAsia="Microsoft YaHei UI" w:hAnsi="Microsoft YaHei UI"/>
              <w:noProof/>
            </w:rPr>
            <w:t>05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>
            <w:rPr>
              <w:rFonts w:ascii="Microsoft YaHei UI" w:eastAsia="Microsoft YaHei UI" w:hAnsi="Microsoft YaHei UI" w:hint="eastAsia"/>
            </w:rPr>
            <w:t xml:space="preserve"> </w:t>
          </w:r>
          <w:r w:rsidRPr="00A265C7">
            <w:rPr>
              <w:rFonts w:ascii="Microsoft YaHei UI" w:eastAsia="Microsoft YaHei UI" w:hAnsi="Microsoft YaHei UI" w:hint="eastAsia"/>
            </w:rPr>
            <w:t>页</w:t>
          </w:r>
        </w:p>
      </w:tc>
      <w:tc>
        <w:tcPr>
          <w:tcW w:w="288" w:type="dxa"/>
          <w:vAlign w:val="bottom"/>
        </w:tcPr>
        <w:p w:rsidR="007041D4" w:rsidRPr="0071045C" w:rsidRDefault="007041D4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:rsidR="007041D4" w:rsidRPr="0071045C" w:rsidRDefault="007041D4">
          <w:pPr>
            <w:pStyle w:val="10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If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9E68CA">
            <w:rPr>
              <w:rFonts w:ascii="Microsoft YaHei UI" w:eastAsia="Microsoft YaHei UI" w:hAnsi="Microsoft YaHei UI"/>
              <w:noProof/>
            </w:rPr>
            <w:instrText>项目结构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instrText>&lt;&gt; “Error*” “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9E68CA">
            <w:rPr>
              <w:rFonts w:ascii="Microsoft YaHei UI" w:eastAsia="Microsoft YaHei UI" w:hAnsi="Microsoft YaHei UI"/>
              <w:noProof/>
            </w:rPr>
            <w:instrText>项目结构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9E68CA">
            <w:rPr>
              <w:rFonts w:ascii="Microsoft YaHei UI" w:eastAsia="Microsoft YaHei UI" w:hAnsi="Microsoft YaHei UI"/>
              <w:noProof/>
            </w:rPr>
            <w:t>项目结构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</w:p>
      </w:tc>
    </w:tr>
    <w:tr w:rsidR="007041D4" w:rsidRPr="0071045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8" w:type="dxa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:rsidR="007041D4" w:rsidRPr="0071045C" w:rsidRDefault="007041D4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4D03FD1"/>
    <w:multiLevelType w:val="hybridMultilevel"/>
    <w:tmpl w:val="65ACDA02"/>
    <w:lvl w:ilvl="0" w:tplc="F05A6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C9342D"/>
    <w:multiLevelType w:val="hybridMultilevel"/>
    <w:tmpl w:val="CB0040A4"/>
    <w:lvl w:ilvl="0" w:tplc="A7367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8E"/>
    <w:rsid w:val="000028B4"/>
    <w:rsid w:val="00013A76"/>
    <w:rsid w:val="00024D64"/>
    <w:rsid w:val="00043446"/>
    <w:rsid w:val="00073C9C"/>
    <w:rsid w:val="0007782D"/>
    <w:rsid w:val="00080EF4"/>
    <w:rsid w:val="00086860"/>
    <w:rsid w:val="00086B0E"/>
    <w:rsid w:val="0009154D"/>
    <w:rsid w:val="00097D61"/>
    <w:rsid w:val="000A2A59"/>
    <w:rsid w:val="000B30E6"/>
    <w:rsid w:val="000B505E"/>
    <w:rsid w:val="000B743C"/>
    <w:rsid w:val="000B7EFD"/>
    <w:rsid w:val="000E7259"/>
    <w:rsid w:val="000E73FB"/>
    <w:rsid w:val="000F2A2F"/>
    <w:rsid w:val="000F6E8D"/>
    <w:rsid w:val="001000AB"/>
    <w:rsid w:val="00101FE7"/>
    <w:rsid w:val="001140A1"/>
    <w:rsid w:val="0011508C"/>
    <w:rsid w:val="001664F8"/>
    <w:rsid w:val="00167E40"/>
    <w:rsid w:val="001733C4"/>
    <w:rsid w:val="001777BB"/>
    <w:rsid w:val="0018097D"/>
    <w:rsid w:val="00182BA5"/>
    <w:rsid w:val="00191708"/>
    <w:rsid w:val="001A4A14"/>
    <w:rsid w:val="001A4FC9"/>
    <w:rsid w:val="001A6FA2"/>
    <w:rsid w:val="001B22D7"/>
    <w:rsid w:val="001C11D8"/>
    <w:rsid w:val="001D7BF1"/>
    <w:rsid w:val="001E5CB1"/>
    <w:rsid w:val="001E7C50"/>
    <w:rsid w:val="0020056C"/>
    <w:rsid w:val="00203877"/>
    <w:rsid w:val="00207B94"/>
    <w:rsid w:val="00210DA1"/>
    <w:rsid w:val="00212196"/>
    <w:rsid w:val="00223E4E"/>
    <w:rsid w:val="00226658"/>
    <w:rsid w:val="00234033"/>
    <w:rsid w:val="00242E5E"/>
    <w:rsid w:val="00261CAE"/>
    <w:rsid w:val="00267251"/>
    <w:rsid w:val="00267B15"/>
    <w:rsid w:val="0027324B"/>
    <w:rsid w:val="002755DE"/>
    <w:rsid w:val="002864AC"/>
    <w:rsid w:val="00291976"/>
    <w:rsid w:val="002B279A"/>
    <w:rsid w:val="002C7CEB"/>
    <w:rsid w:val="002D448A"/>
    <w:rsid w:val="002F659C"/>
    <w:rsid w:val="00301703"/>
    <w:rsid w:val="003136BF"/>
    <w:rsid w:val="00324467"/>
    <w:rsid w:val="0033655F"/>
    <w:rsid w:val="0037101A"/>
    <w:rsid w:val="00384C2C"/>
    <w:rsid w:val="003A5574"/>
    <w:rsid w:val="003B5AFB"/>
    <w:rsid w:val="0040406F"/>
    <w:rsid w:val="00410590"/>
    <w:rsid w:val="004109AC"/>
    <w:rsid w:val="00413188"/>
    <w:rsid w:val="0042318C"/>
    <w:rsid w:val="00433F9D"/>
    <w:rsid w:val="0043693B"/>
    <w:rsid w:val="004450F7"/>
    <w:rsid w:val="004451BB"/>
    <w:rsid w:val="00455E58"/>
    <w:rsid w:val="00465B92"/>
    <w:rsid w:val="0047418C"/>
    <w:rsid w:val="00486C38"/>
    <w:rsid w:val="004A1C86"/>
    <w:rsid w:val="004A70A0"/>
    <w:rsid w:val="004B19A8"/>
    <w:rsid w:val="004B31B6"/>
    <w:rsid w:val="004B3FC5"/>
    <w:rsid w:val="004D5411"/>
    <w:rsid w:val="004D55C4"/>
    <w:rsid w:val="004E0DC5"/>
    <w:rsid w:val="004E7A94"/>
    <w:rsid w:val="004E7B52"/>
    <w:rsid w:val="00500731"/>
    <w:rsid w:val="00514033"/>
    <w:rsid w:val="00536474"/>
    <w:rsid w:val="005378D9"/>
    <w:rsid w:val="00541CF6"/>
    <w:rsid w:val="005605FC"/>
    <w:rsid w:val="00563B8E"/>
    <w:rsid w:val="005A5E08"/>
    <w:rsid w:val="005B6575"/>
    <w:rsid w:val="005C3EE0"/>
    <w:rsid w:val="005C48F9"/>
    <w:rsid w:val="005C6AD9"/>
    <w:rsid w:val="005D641C"/>
    <w:rsid w:val="005F0BA9"/>
    <w:rsid w:val="0060184E"/>
    <w:rsid w:val="0062263B"/>
    <w:rsid w:val="00626F73"/>
    <w:rsid w:val="006325E1"/>
    <w:rsid w:val="0065614A"/>
    <w:rsid w:val="00672B0A"/>
    <w:rsid w:val="006B1412"/>
    <w:rsid w:val="006D0917"/>
    <w:rsid w:val="007041D4"/>
    <w:rsid w:val="0071045C"/>
    <w:rsid w:val="00712CFC"/>
    <w:rsid w:val="00714579"/>
    <w:rsid w:val="00717B0A"/>
    <w:rsid w:val="00740954"/>
    <w:rsid w:val="007424D0"/>
    <w:rsid w:val="00747D9B"/>
    <w:rsid w:val="0076593A"/>
    <w:rsid w:val="00770B8A"/>
    <w:rsid w:val="007740A5"/>
    <w:rsid w:val="00774339"/>
    <w:rsid w:val="007A294C"/>
    <w:rsid w:val="007A5957"/>
    <w:rsid w:val="007A7DB8"/>
    <w:rsid w:val="007C60E6"/>
    <w:rsid w:val="007D0705"/>
    <w:rsid w:val="0080601D"/>
    <w:rsid w:val="00810042"/>
    <w:rsid w:val="00814237"/>
    <w:rsid w:val="008221F0"/>
    <w:rsid w:val="0084166F"/>
    <w:rsid w:val="00846D8C"/>
    <w:rsid w:val="00847106"/>
    <w:rsid w:val="00864ECD"/>
    <w:rsid w:val="00865883"/>
    <w:rsid w:val="00867103"/>
    <w:rsid w:val="0087466E"/>
    <w:rsid w:val="00877BB0"/>
    <w:rsid w:val="008933DD"/>
    <w:rsid w:val="008A4F67"/>
    <w:rsid w:val="008B1514"/>
    <w:rsid w:val="008C5DAD"/>
    <w:rsid w:val="008D138E"/>
    <w:rsid w:val="008D2414"/>
    <w:rsid w:val="008D7905"/>
    <w:rsid w:val="008F5067"/>
    <w:rsid w:val="009079EE"/>
    <w:rsid w:val="0093174E"/>
    <w:rsid w:val="00965279"/>
    <w:rsid w:val="009735D6"/>
    <w:rsid w:val="009800B1"/>
    <w:rsid w:val="00991004"/>
    <w:rsid w:val="0099711D"/>
    <w:rsid w:val="009A0B39"/>
    <w:rsid w:val="009A343A"/>
    <w:rsid w:val="009A51F4"/>
    <w:rsid w:val="009B4A9D"/>
    <w:rsid w:val="009C369E"/>
    <w:rsid w:val="009D2B06"/>
    <w:rsid w:val="009E68CA"/>
    <w:rsid w:val="009E7CCA"/>
    <w:rsid w:val="009F5343"/>
    <w:rsid w:val="00A10534"/>
    <w:rsid w:val="00A22495"/>
    <w:rsid w:val="00A265C7"/>
    <w:rsid w:val="00A32F67"/>
    <w:rsid w:val="00A36890"/>
    <w:rsid w:val="00A449EF"/>
    <w:rsid w:val="00A5436A"/>
    <w:rsid w:val="00A64B95"/>
    <w:rsid w:val="00A703E7"/>
    <w:rsid w:val="00A80BC0"/>
    <w:rsid w:val="00A85366"/>
    <w:rsid w:val="00A90328"/>
    <w:rsid w:val="00A94498"/>
    <w:rsid w:val="00AB3E3D"/>
    <w:rsid w:val="00AB5028"/>
    <w:rsid w:val="00AC06DD"/>
    <w:rsid w:val="00AD4E8F"/>
    <w:rsid w:val="00AE18BA"/>
    <w:rsid w:val="00AE329E"/>
    <w:rsid w:val="00AF06D8"/>
    <w:rsid w:val="00B04048"/>
    <w:rsid w:val="00B262CB"/>
    <w:rsid w:val="00B37D50"/>
    <w:rsid w:val="00B9006A"/>
    <w:rsid w:val="00B9720D"/>
    <w:rsid w:val="00BA4248"/>
    <w:rsid w:val="00BA6CDD"/>
    <w:rsid w:val="00BA72CF"/>
    <w:rsid w:val="00BB1B5D"/>
    <w:rsid w:val="00BB4BAC"/>
    <w:rsid w:val="00BC234C"/>
    <w:rsid w:val="00BE5EFD"/>
    <w:rsid w:val="00BF0CBD"/>
    <w:rsid w:val="00BF2A21"/>
    <w:rsid w:val="00C07820"/>
    <w:rsid w:val="00C16AEB"/>
    <w:rsid w:val="00C30EF8"/>
    <w:rsid w:val="00C3476F"/>
    <w:rsid w:val="00C3634B"/>
    <w:rsid w:val="00C5154D"/>
    <w:rsid w:val="00C51F6D"/>
    <w:rsid w:val="00C9455C"/>
    <w:rsid w:val="00CA086A"/>
    <w:rsid w:val="00CA0EEB"/>
    <w:rsid w:val="00CA403D"/>
    <w:rsid w:val="00CC5BAD"/>
    <w:rsid w:val="00CD14BA"/>
    <w:rsid w:val="00CD31B6"/>
    <w:rsid w:val="00CF219C"/>
    <w:rsid w:val="00D0420B"/>
    <w:rsid w:val="00D13454"/>
    <w:rsid w:val="00D25999"/>
    <w:rsid w:val="00D35197"/>
    <w:rsid w:val="00D51064"/>
    <w:rsid w:val="00D5532C"/>
    <w:rsid w:val="00D55C53"/>
    <w:rsid w:val="00D63EF1"/>
    <w:rsid w:val="00D70054"/>
    <w:rsid w:val="00D70122"/>
    <w:rsid w:val="00D77C68"/>
    <w:rsid w:val="00D82DAB"/>
    <w:rsid w:val="00DA6712"/>
    <w:rsid w:val="00DA67C4"/>
    <w:rsid w:val="00DA7505"/>
    <w:rsid w:val="00DD4B00"/>
    <w:rsid w:val="00DF132C"/>
    <w:rsid w:val="00DF4D75"/>
    <w:rsid w:val="00E0114F"/>
    <w:rsid w:val="00E07FA6"/>
    <w:rsid w:val="00E10D55"/>
    <w:rsid w:val="00E31201"/>
    <w:rsid w:val="00E330A8"/>
    <w:rsid w:val="00E469AE"/>
    <w:rsid w:val="00E71C10"/>
    <w:rsid w:val="00E87213"/>
    <w:rsid w:val="00E912C3"/>
    <w:rsid w:val="00EA4A01"/>
    <w:rsid w:val="00EA512C"/>
    <w:rsid w:val="00EB02A8"/>
    <w:rsid w:val="00EB2288"/>
    <w:rsid w:val="00EC402A"/>
    <w:rsid w:val="00EC4585"/>
    <w:rsid w:val="00EC6554"/>
    <w:rsid w:val="00EC754B"/>
    <w:rsid w:val="00ED1F3C"/>
    <w:rsid w:val="00ED39BB"/>
    <w:rsid w:val="00ED4817"/>
    <w:rsid w:val="00ED56DF"/>
    <w:rsid w:val="00EE210A"/>
    <w:rsid w:val="00F0136F"/>
    <w:rsid w:val="00F056E3"/>
    <w:rsid w:val="00F11C3E"/>
    <w:rsid w:val="00F21B33"/>
    <w:rsid w:val="00F40FD9"/>
    <w:rsid w:val="00F46C29"/>
    <w:rsid w:val="00F52857"/>
    <w:rsid w:val="00F61999"/>
    <w:rsid w:val="00F71D1A"/>
    <w:rsid w:val="00F72514"/>
    <w:rsid w:val="00F7398D"/>
    <w:rsid w:val="00F81010"/>
    <w:rsid w:val="00FB6648"/>
    <w:rsid w:val="00FD7B45"/>
    <w:rsid w:val="00FE1BAB"/>
    <w:rsid w:val="00FE546A"/>
    <w:rsid w:val="00FE702B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Char"/>
    <w:uiPriority w:val="1"/>
    <w:unhideWhenUsed/>
    <w:qFormat/>
    <w:rsid w:val="007D07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页脚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图形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2"/>
    <w:link w:val="a8"/>
    <w:uiPriority w:val="99"/>
    <w:rPr>
      <w:color w:val="404040" w:themeColor="text1" w:themeTint="BF"/>
      <w:sz w:val="20"/>
    </w:rPr>
  </w:style>
  <w:style w:type="table" w:styleId="a9">
    <w:name w:val="Table Grid"/>
    <w:basedOn w:val="a3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0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a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b">
    <w:name w:val="Title"/>
    <w:basedOn w:val="a1"/>
    <w:next w:val="a1"/>
    <w:link w:val="Char2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标题 Char"/>
    <w:basedOn w:val="a2"/>
    <w:link w:val="ab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批注框文本 Char"/>
    <w:basedOn w:val="a2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ae">
    <w:name w:val="增强"/>
    <w:basedOn w:val="a2"/>
    <w:uiPriority w:val="10"/>
    <w:qFormat/>
    <w:rPr>
      <w:b/>
      <w:bCs/>
    </w:rPr>
  </w:style>
  <w:style w:type="character" w:customStyle="1" w:styleId="Char0">
    <w:name w:val="副标题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0">
    <w:name w:val="无间距"/>
    <w:link w:val="af1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标题 1 Char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标题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4">
    <w:name w:val="引言"/>
    <w:basedOn w:val="a1"/>
    <w:next w:val="a1"/>
    <w:link w:val="af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5">
    <w:name w:val="引言字符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6">
    <w:name w:val="Signature"/>
    <w:basedOn w:val="a1"/>
    <w:link w:val="Char4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4">
    <w:name w:val="签名 Char"/>
    <w:basedOn w:val="a2"/>
    <w:link w:val="af6"/>
    <w:uiPriority w:val="9"/>
    <w:rPr>
      <w:color w:val="595959" w:themeColor="text1" w:themeTint="A6"/>
      <w:kern w:val="20"/>
    </w:rPr>
  </w:style>
  <w:style w:type="character" w:customStyle="1" w:styleId="af1">
    <w:name w:val="无间距字符"/>
    <w:basedOn w:val="a2"/>
    <w:link w:val="af0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7">
    <w:name w:val="财务表格"/>
    <w:basedOn w:val="a3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8">
    <w:name w:val="注释引用"/>
    <w:basedOn w:val="a2"/>
    <w:uiPriority w:val="99"/>
    <w:semiHidden/>
    <w:unhideWhenUsed/>
    <w:rPr>
      <w:sz w:val="16"/>
    </w:rPr>
  </w:style>
  <w:style w:type="paragraph" w:customStyle="1" w:styleId="af9">
    <w:name w:val="注释文本"/>
    <w:basedOn w:val="a1"/>
    <w:link w:val="afa"/>
    <w:uiPriority w:val="99"/>
    <w:semiHidden/>
    <w:unhideWhenUsed/>
    <w:pPr>
      <w:spacing w:line="240" w:lineRule="auto"/>
    </w:pPr>
  </w:style>
  <w:style w:type="character" w:customStyle="1" w:styleId="afa">
    <w:name w:val="备注文本字符"/>
    <w:basedOn w:val="a2"/>
    <w:link w:val="af9"/>
    <w:uiPriority w:val="99"/>
    <w:semiHidden/>
  </w:style>
  <w:style w:type="paragraph" w:customStyle="1" w:styleId="afb">
    <w:name w:val="注释主题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备注主题字符"/>
    <w:basedOn w:val="afa"/>
    <w:link w:val="afb"/>
    <w:uiPriority w:val="99"/>
    <w:semiHidden/>
    <w:rPr>
      <w:b/>
      <w:bCs/>
    </w:rPr>
  </w:style>
  <w:style w:type="table" w:styleId="a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e">
    <w:name w:val="表格文字十进制"/>
    <w:basedOn w:val="a1"/>
    <w:qFormat/>
    <w:pPr>
      <w:tabs>
        <w:tab w:val="decimal" w:pos="869"/>
      </w:tabs>
      <w:spacing w:before="60" w:after="60" w:line="240" w:lineRule="auto"/>
    </w:pPr>
  </w:style>
  <w:style w:type="paragraph" w:customStyle="1" w:styleId="aff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0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1">
    <w:name w:val="footnote text"/>
    <w:basedOn w:val="a1"/>
    <w:link w:val="Char5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Char5">
    <w:name w:val="脚注文本 Char"/>
    <w:basedOn w:val="a2"/>
    <w:link w:val="aff1"/>
    <w:uiPriority w:val="99"/>
    <w:rsid w:val="009E7CCA"/>
    <w:rPr>
      <w:rFonts w:cs="Times New Roman"/>
      <w:color w:val="auto"/>
    </w:rPr>
  </w:style>
  <w:style w:type="character" w:styleId="aff2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F4623" w:themeColor="accent1"/>
        <w:bottom w:val="single" w:sz="8" w:space="0" w:color="EF46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Char">
    <w:name w:val="标题 3 Char"/>
    <w:basedOn w:val="a2"/>
    <w:link w:val="30"/>
    <w:uiPriority w:val="1"/>
    <w:rsid w:val="007D0705"/>
    <w:rPr>
      <w:b/>
      <w:bCs/>
      <w:sz w:val="32"/>
      <w:szCs w:val="32"/>
    </w:rPr>
  </w:style>
  <w:style w:type="paragraph" w:styleId="31">
    <w:name w:val="toc 3"/>
    <w:basedOn w:val="a1"/>
    <w:next w:val="a1"/>
    <w:autoRedefine/>
    <w:uiPriority w:val="39"/>
    <w:unhideWhenUsed/>
    <w:rsid w:val="007D0705"/>
    <w:pPr>
      <w:ind w:leftChars="400" w:left="840"/>
    </w:pPr>
  </w:style>
  <w:style w:type="table" w:styleId="2-1">
    <w:name w:val="Medium List 2 Accent 1"/>
    <w:basedOn w:val="a3"/>
    <w:uiPriority w:val="66"/>
    <w:rsid w:val="00C51F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F4623" w:themeColor="accent1"/>
        <w:left w:val="single" w:sz="8" w:space="0" w:color="EF4623" w:themeColor="accent1"/>
        <w:bottom w:val="single" w:sz="8" w:space="0" w:color="EF4623" w:themeColor="accent1"/>
        <w:right w:val="single" w:sz="8" w:space="0" w:color="EF46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46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3">
    <w:name w:val="Light List"/>
    <w:basedOn w:val="a3"/>
    <w:uiPriority w:val="61"/>
    <w:rsid w:val="00C51F6D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2">
    <w:name w:val="Medium List 2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Shading 2 Accent 2"/>
    <w:basedOn w:val="a3"/>
    <w:uiPriority w:val="64"/>
    <w:rsid w:val="007409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Char"/>
    <w:uiPriority w:val="1"/>
    <w:unhideWhenUsed/>
    <w:qFormat/>
    <w:rsid w:val="007D07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页脚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图形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2"/>
    <w:link w:val="a8"/>
    <w:uiPriority w:val="99"/>
    <w:rPr>
      <w:color w:val="404040" w:themeColor="text1" w:themeTint="BF"/>
      <w:sz w:val="20"/>
    </w:rPr>
  </w:style>
  <w:style w:type="table" w:styleId="a9">
    <w:name w:val="Table Grid"/>
    <w:basedOn w:val="a3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0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a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b">
    <w:name w:val="Title"/>
    <w:basedOn w:val="a1"/>
    <w:next w:val="a1"/>
    <w:link w:val="Char2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标题 Char"/>
    <w:basedOn w:val="a2"/>
    <w:link w:val="ab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批注框文本 Char"/>
    <w:basedOn w:val="a2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ae">
    <w:name w:val="增强"/>
    <w:basedOn w:val="a2"/>
    <w:uiPriority w:val="10"/>
    <w:qFormat/>
    <w:rPr>
      <w:b/>
      <w:bCs/>
    </w:rPr>
  </w:style>
  <w:style w:type="character" w:customStyle="1" w:styleId="Char0">
    <w:name w:val="副标题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0">
    <w:name w:val="无间距"/>
    <w:link w:val="af1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标题 1 Char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标题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4">
    <w:name w:val="引言"/>
    <w:basedOn w:val="a1"/>
    <w:next w:val="a1"/>
    <w:link w:val="af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5">
    <w:name w:val="引言字符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6">
    <w:name w:val="Signature"/>
    <w:basedOn w:val="a1"/>
    <w:link w:val="Char4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4">
    <w:name w:val="签名 Char"/>
    <w:basedOn w:val="a2"/>
    <w:link w:val="af6"/>
    <w:uiPriority w:val="9"/>
    <w:rPr>
      <w:color w:val="595959" w:themeColor="text1" w:themeTint="A6"/>
      <w:kern w:val="20"/>
    </w:rPr>
  </w:style>
  <w:style w:type="character" w:customStyle="1" w:styleId="af1">
    <w:name w:val="无间距字符"/>
    <w:basedOn w:val="a2"/>
    <w:link w:val="af0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7">
    <w:name w:val="财务表格"/>
    <w:basedOn w:val="a3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8">
    <w:name w:val="注释引用"/>
    <w:basedOn w:val="a2"/>
    <w:uiPriority w:val="99"/>
    <w:semiHidden/>
    <w:unhideWhenUsed/>
    <w:rPr>
      <w:sz w:val="16"/>
    </w:rPr>
  </w:style>
  <w:style w:type="paragraph" w:customStyle="1" w:styleId="af9">
    <w:name w:val="注释文本"/>
    <w:basedOn w:val="a1"/>
    <w:link w:val="afa"/>
    <w:uiPriority w:val="99"/>
    <w:semiHidden/>
    <w:unhideWhenUsed/>
    <w:pPr>
      <w:spacing w:line="240" w:lineRule="auto"/>
    </w:pPr>
  </w:style>
  <w:style w:type="character" w:customStyle="1" w:styleId="afa">
    <w:name w:val="备注文本字符"/>
    <w:basedOn w:val="a2"/>
    <w:link w:val="af9"/>
    <w:uiPriority w:val="99"/>
    <w:semiHidden/>
  </w:style>
  <w:style w:type="paragraph" w:customStyle="1" w:styleId="afb">
    <w:name w:val="注释主题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备注主题字符"/>
    <w:basedOn w:val="afa"/>
    <w:link w:val="afb"/>
    <w:uiPriority w:val="99"/>
    <w:semiHidden/>
    <w:rPr>
      <w:b/>
      <w:bCs/>
    </w:rPr>
  </w:style>
  <w:style w:type="table" w:styleId="a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e">
    <w:name w:val="表格文字十进制"/>
    <w:basedOn w:val="a1"/>
    <w:qFormat/>
    <w:pPr>
      <w:tabs>
        <w:tab w:val="decimal" w:pos="869"/>
      </w:tabs>
      <w:spacing w:before="60" w:after="60" w:line="240" w:lineRule="auto"/>
    </w:pPr>
  </w:style>
  <w:style w:type="paragraph" w:customStyle="1" w:styleId="aff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0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1">
    <w:name w:val="footnote text"/>
    <w:basedOn w:val="a1"/>
    <w:link w:val="Char5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Char5">
    <w:name w:val="脚注文本 Char"/>
    <w:basedOn w:val="a2"/>
    <w:link w:val="aff1"/>
    <w:uiPriority w:val="99"/>
    <w:rsid w:val="009E7CCA"/>
    <w:rPr>
      <w:rFonts w:cs="Times New Roman"/>
      <w:color w:val="auto"/>
    </w:rPr>
  </w:style>
  <w:style w:type="character" w:styleId="aff2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F4623" w:themeColor="accent1"/>
        <w:bottom w:val="single" w:sz="8" w:space="0" w:color="EF46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Char">
    <w:name w:val="标题 3 Char"/>
    <w:basedOn w:val="a2"/>
    <w:link w:val="30"/>
    <w:uiPriority w:val="1"/>
    <w:rsid w:val="007D0705"/>
    <w:rPr>
      <w:b/>
      <w:bCs/>
      <w:sz w:val="32"/>
      <w:szCs w:val="32"/>
    </w:rPr>
  </w:style>
  <w:style w:type="paragraph" w:styleId="31">
    <w:name w:val="toc 3"/>
    <w:basedOn w:val="a1"/>
    <w:next w:val="a1"/>
    <w:autoRedefine/>
    <w:uiPriority w:val="39"/>
    <w:unhideWhenUsed/>
    <w:rsid w:val="007D0705"/>
    <w:pPr>
      <w:ind w:leftChars="400" w:left="840"/>
    </w:pPr>
  </w:style>
  <w:style w:type="table" w:styleId="2-1">
    <w:name w:val="Medium List 2 Accent 1"/>
    <w:basedOn w:val="a3"/>
    <w:uiPriority w:val="66"/>
    <w:rsid w:val="00C51F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F4623" w:themeColor="accent1"/>
        <w:left w:val="single" w:sz="8" w:space="0" w:color="EF4623" w:themeColor="accent1"/>
        <w:bottom w:val="single" w:sz="8" w:space="0" w:color="EF4623" w:themeColor="accent1"/>
        <w:right w:val="single" w:sz="8" w:space="0" w:color="EF46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46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3">
    <w:name w:val="Light List"/>
    <w:basedOn w:val="a3"/>
    <w:uiPriority w:val="61"/>
    <w:rsid w:val="00C51F6D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2">
    <w:name w:val="Medium List 2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Shading 2 Accent 2"/>
    <w:basedOn w:val="a3"/>
    <w:uiPriority w:val="64"/>
    <w:rsid w:val="007409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&#24180;&#24230;&#25253;&#21578;&#65288;&#32418;&#40657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85DD2E84274E67B89B9FAD4D101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CB6FE-EF91-4271-8730-1DF516E0A090}"/>
      </w:docPartPr>
      <w:docPartBody>
        <w:p w:rsidR="008961BF" w:rsidRDefault="001A2024">
          <w:pPr>
            <w:pStyle w:val="9A85DD2E84274E67B89B9FAD4D1010C0"/>
          </w:pPr>
          <w:r w:rsidRPr="0047418C">
            <w:rPr>
              <w:rFonts w:ascii="Microsoft YaHei UI" w:eastAsia="Microsoft YaHei UI" w:hAnsi="Microsoft YaHei UI"/>
              <w:lang w:val="zh-CN"/>
            </w:rPr>
            <w:t>年度报告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24"/>
    <w:rsid w:val="001A2024"/>
    <w:rsid w:val="001B35E4"/>
    <w:rsid w:val="00261186"/>
    <w:rsid w:val="00367B88"/>
    <w:rsid w:val="004E6918"/>
    <w:rsid w:val="00557F4B"/>
    <w:rsid w:val="006E7B53"/>
    <w:rsid w:val="008961BF"/>
    <w:rsid w:val="008C47CB"/>
    <w:rsid w:val="00986674"/>
    <w:rsid w:val="009B4158"/>
    <w:rsid w:val="00A73136"/>
    <w:rsid w:val="00A8760C"/>
    <w:rsid w:val="00D22425"/>
    <w:rsid w:val="00DA0CBC"/>
    <w:rsid w:val="00E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AB050BA156B4B3BA44B3E97488406B7">
    <w:name w:val="9AB050BA156B4B3BA44B3E97488406B7"/>
    <w:pPr>
      <w:widowControl w:val="0"/>
      <w:jc w:val="both"/>
    </w:pPr>
  </w:style>
  <w:style w:type="paragraph" w:customStyle="1" w:styleId="5B85D26F8C9841D6A36C36B7A88DAD5D">
    <w:name w:val="5B85D26F8C9841D6A36C36B7A88DAD5D"/>
    <w:pPr>
      <w:widowControl w:val="0"/>
      <w:jc w:val="both"/>
    </w:pPr>
  </w:style>
  <w:style w:type="paragraph" w:customStyle="1" w:styleId="F48D84091BCF404F8BC6221568FF431C">
    <w:name w:val="F48D84091BCF404F8BC6221568FF431C"/>
    <w:pPr>
      <w:widowControl w:val="0"/>
      <w:jc w:val="both"/>
    </w:pPr>
  </w:style>
  <w:style w:type="paragraph" w:customStyle="1" w:styleId="678CC038577A42C68406687CBA73F8F3">
    <w:name w:val="678CC038577A42C68406687CBA73F8F3"/>
    <w:pPr>
      <w:widowControl w:val="0"/>
      <w:jc w:val="both"/>
    </w:pPr>
  </w:style>
  <w:style w:type="paragraph" w:customStyle="1" w:styleId="479345F3C66643829D3DAAC5CD9B4AAE">
    <w:name w:val="479345F3C66643829D3DAAC5CD9B4AAE"/>
    <w:pPr>
      <w:widowControl w:val="0"/>
      <w:jc w:val="both"/>
    </w:pPr>
  </w:style>
  <w:style w:type="paragraph" w:customStyle="1" w:styleId="226CFD2BD9484ACD8D5F6C5B57FAC64B">
    <w:name w:val="226CFD2BD9484ACD8D5F6C5B57FAC64B"/>
    <w:pPr>
      <w:widowControl w:val="0"/>
      <w:jc w:val="both"/>
    </w:pPr>
  </w:style>
  <w:style w:type="paragraph" w:customStyle="1" w:styleId="520F2B1E67414E5E9FA4DF5CD5496243">
    <w:name w:val="520F2B1E67414E5E9FA4DF5CD5496243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B6488555ABF400290E24F492251BCA6">
    <w:name w:val="6B6488555ABF400290E24F492251BCA6"/>
    <w:pPr>
      <w:widowControl w:val="0"/>
      <w:jc w:val="both"/>
    </w:pPr>
  </w:style>
  <w:style w:type="paragraph" w:customStyle="1" w:styleId="4BC4CA7F151045F791CDE732AA8CEA8F">
    <w:name w:val="4BC4CA7F151045F791CDE732AA8CEA8F"/>
    <w:pPr>
      <w:widowControl w:val="0"/>
      <w:jc w:val="both"/>
    </w:pPr>
  </w:style>
  <w:style w:type="paragraph" w:customStyle="1" w:styleId="47B5AAF20CEF485982B74E1859080DFA">
    <w:name w:val="47B5AAF20CEF485982B74E1859080DFA"/>
    <w:pPr>
      <w:widowControl w:val="0"/>
      <w:jc w:val="both"/>
    </w:pPr>
  </w:style>
  <w:style w:type="paragraph" w:customStyle="1" w:styleId="F387CB17A9E44B51BFB63F0DD001A846">
    <w:name w:val="F387CB17A9E44B51BFB63F0DD001A846"/>
    <w:pPr>
      <w:widowControl w:val="0"/>
      <w:jc w:val="both"/>
    </w:pPr>
  </w:style>
  <w:style w:type="paragraph" w:customStyle="1" w:styleId="ADD1D2578E4349DCA8D23418896C5222">
    <w:name w:val="ADD1D2578E4349DCA8D23418896C5222"/>
    <w:pPr>
      <w:widowControl w:val="0"/>
      <w:jc w:val="both"/>
    </w:pPr>
  </w:style>
  <w:style w:type="paragraph" w:customStyle="1" w:styleId="4F695CA2987D49848EF675B2A76CD70C">
    <w:name w:val="4F695CA2987D49848EF675B2A76CD70C"/>
    <w:pPr>
      <w:widowControl w:val="0"/>
      <w:jc w:val="both"/>
    </w:pPr>
  </w:style>
  <w:style w:type="paragraph" w:customStyle="1" w:styleId="5CD86FFFBD0244949F096C58013A4091">
    <w:name w:val="5CD86FFFBD0244949F096C58013A4091"/>
    <w:pPr>
      <w:widowControl w:val="0"/>
      <w:jc w:val="both"/>
    </w:pPr>
  </w:style>
  <w:style w:type="paragraph" w:customStyle="1" w:styleId="B4946C09075C49098C8F68FABA83586D">
    <w:name w:val="B4946C09075C49098C8F68FABA83586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88F1B604B8CA4EF590C3EB38EB2F7039">
    <w:name w:val="88F1B604B8CA4EF590C3EB38EB2F7039"/>
    <w:pPr>
      <w:widowControl w:val="0"/>
      <w:jc w:val="both"/>
    </w:pPr>
  </w:style>
  <w:style w:type="paragraph" w:customStyle="1" w:styleId="F112DEF623B540A791EB5EEB9DDBB4D6">
    <w:name w:val="F112DEF623B540A791EB5EEB9DDBB4D6"/>
    <w:pPr>
      <w:widowControl w:val="0"/>
      <w:jc w:val="both"/>
    </w:pPr>
  </w:style>
  <w:style w:type="paragraph" w:customStyle="1" w:styleId="FDD661632E964B9FAC5A56BE0ACF6CE5">
    <w:name w:val="FDD661632E964B9FAC5A56BE0ACF6CE5"/>
    <w:pPr>
      <w:widowControl w:val="0"/>
      <w:jc w:val="both"/>
    </w:pPr>
  </w:style>
  <w:style w:type="paragraph" w:customStyle="1" w:styleId="303FD3BD00FC48C48D19A836B31B358C">
    <w:name w:val="303FD3BD00FC48C48D19A836B31B358C"/>
    <w:pPr>
      <w:widowControl w:val="0"/>
      <w:jc w:val="both"/>
    </w:pPr>
  </w:style>
  <w:style w:type="paragraph" w:customStyle="1" w:styleId="76DB326A0CE246B0A8F6C432E45ECC06">
    <w:name w:val="76DB326A0CE246B0A8F6C432E45ECC06"/>
    <w:pPr>
      <w:widowControl w:val="0"/>
      <w:jc w:val="both"/>
    </w:pPr>
  </w:style>
  <w:style w:type="paragraph" w:customStyle="1" w:styleId="DF04DD989D084417B1AC0873C830C0B2">
    <w:name w:val="DF04DD989D084417B1AC0873C830C0B2"/>
    <w:pPr>
      <w:widowControl w:val="0"/>
      <w:jc w:val="both"/>
    </w:pPr>
  </w:style>
  <w:style w:type="paragraph" w:customStyle="1" w:styleId="61BC36832F774787A2224E2B9F6818B5">
    <w:name w:val="61BC36832F774787A2224E2B9F6818B5"/>
    <w:pPr>
      <w:widowControl w:val="0"/>
      <w:jc w:val="both"/>
    </w:pPr>
  </w:style>
  <w:style w:type="paragraph" w:customStyle="1" w:styleId="A282C75409974F2D981B8F0AC7D45141">
    <w:name w:val="A282C75409974F2D981B8F0AC7D45141"/>
    <w:pPr>
      <w:widowControl w:val="0"/>
      <w:jc w:val="both"/>
    </w:pPr>
  </w:style>
  <w:style w:type="paragraph" w:customStyle="1" w:styleId="9A85DD2E84274E67B89B9FAD4D1010C0">
    <w:name w:val="9A85DD2E84274E67B89B9FAD4D1010C0"/>
    <w:pPr>
      <w:widowControl w:val="0"/>
      <w:jc w:val="both"/>
    </w:pPr>
  </w:style>
  <w:style w:type="paragraph" w:customStyle="1" w:styleId="B2FA92EC6DD942B99F8021BDDABE8D0F">
    <w:name w:val="B2FA92EC6DD942B99F8021BDDABE8D0F"/>
    <w:pPr>
      <w:widowControl w:val="0"/>
      <w:jc w:val="both"/>
    </w:pPr>
  </w:style>
  <w:style w:type="paragraph" w:customStyle="1" w:styleId="B9A41212736A425886BE3581286A2062">
    <w:name w:val="B9A41212736A425886BE3581286A206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AB050BA156B4B3BA44B3E97488406B7">
    <w:name w:val="9AB050BA156B4B3BA44B3E97488406B7"/>
    <w:pPr>
      <w:widowControl w:val="0"/>
      <w:jc w:val="both"/>
    </w:pPr>
  </w:style>
  <w:style w:type="paragraph" w:customStyle="1" w:styleId="5B85D26F8C9841D6A36C36B7A88DAD5D">
    <w:name w:val="5B85D26F8C9841D6A36C36B7A88DAD5D"/>
    <w:pPr>
      <w:widowControl w:val="0"/>
      <w:jc w:val="both"/>
    </w:pPr>
  </w:style>
  <w:style w:type="paragraph" w:customStyle="1" w:styleId="F48D84091BCF404F8BC6221568FF431C">
    <w:name w:val="F48D84091BCF404F8BC6221568FF431C"/>
    <w:pPr>
      <w:widowControl w:val="0"/>
      <w:jc w:val="both"/>
    </w:pPr>
  </w:style>
  <w:style w:type="paragraph" w:customStyle="1" w:styleId="678CC038577A42C68406687CBA73F8F3">
    <w:name w:val="678CC038577A42C68406687CBA73F8F3"/>
    <w:pPr>
      <w:widowControl w:val="0"/>
      <w:jc w:val="both"/>
    </w:pPr>
  </w:style>
  <w:style w:type="paragraph" w:customStyle="1" w:styleId="479345F3C66643829D3DAAC5CD9B4AAE">
    <w:name w:val="479345F3C66643829D3DAAC5CD9B4AAE"/>
    <w:pPr>
      <w:widowControl w:val="0"/>
      <w:jc w:val="both"/>
    </w:pPr>
  </w:style>
  <w:style w:type="paragraph" w:customStyle="1" w:styleId="226CFD2BD9484ACD8D5F6C5B57FAC64B">
    <w:name w:val="226CFD2BD9484ACD8D5F6C5B57FAC64B"/>
    <w:pPr>
      <w:widowControl w:val="0"/>
      <w:jc w:val="both"/>
    </w:pPr>
  </w:style>
  <w:style w:type="paragraph" w:customStyle="1" w:styleId="520F2B1E67414E5E9FA4DF5CD5496243">
    <w:name w:val="520F2B1E67414E5E9FA4DF5CD5496243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B6488555ABF400290E24F492251BCA6">
    <w:name w:val="6B6488555ABF400290E24F492251BCA6"/>
    <w:pPr>
      <w:widowControl w:val="0"/>
      <w:jc w:val="both"/>
    </w:pPr>
  </w:style>
  <w:style w:type="paragraph" w:customStyle="1" w:styleId="4BC4CA7F151045F791CDE732AA8CEA8F">
    <w:name w:val="4BC4CA7F151045F791CDE732AA8CEA8F"/>
    <w:pPr>
      <w:widowControl w:val="0"/>
      <w:jc w:val="both"/>
    </w:pPr>
  </w:style>
  <w:style w:type="paragraph" w:customStyle="1" w:styleId="47B5AAF20CEF485982B74E1859080DFA">
    <w:name w:val="47B5AAF20CEF485982B74E1859080DFA"/>
    <w:pPr>
      <w:widowControl w:val="0"/>
      <w:jc w:val="both"/>
    </w:pPr>
  </w:style>
  <w:style w:type="paragraph" w:customStyle="1" w:styleId="F387CB17A9E44B51BFB63F0DD001A846">
    <w:name w:val="F387CB17A9E44B51BFB63F0DD001A846"/>
    <w:pPr>
      <w:widowControl w:val="0"/>
      <w:jc w:val="both"/>
    </w:pPr>
  </w:style>
  <w:style w:type="paragraph" w:customStyle="1" w:styleId="ADD1D2578E4349DCA8D23418896C5222">
    <w:name w:val="ADD1D2578E4349DCA8D23418896C5222"/>
    <w:pPr>
      <w:widowControl w:val="0"/>
      <w:jc w:val="both"/>
    </w:pPr>
  </w:style>
  <w:style w:type="paragraph" w:customStyle="1" w:styleId="4F695CA2987D49848EF675B2A76CD70C">
    <w:name w:val="4F695CA2987D49848EF675B2A76CD70C"/>
    <w:pPr>
      <w:widowControl w:val="0"/>
      <w:jc w:val="both"/>
    </w:pPr>
  </w:style>
  <w:style w:type="paragraph" w:customStyle="1" w:styleId="5CD86FFFBD0244949F096C58013A4091">
    <w:name w:val="5CD86FFFBD0244949F096C58013A4091"/>
    <w:pPr>
      <w:widowControl w:val="0"/>
      <w:jc w:val="both"/>
    </w:pPr>
  </w:style>
  <w:style w:type="paragraph" w:customStyle="1" w:styleId="B4946C09075C49098C8F68FABA83586D">
    <w:name w:val="B4946C09075C49098C8F68FABA83586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88F1B604B8CA4EF590C3EB38EB2F7039">
    <w:name w:val="88F1B604B8CA4EF590C3EB38EB2F7039"/>
    <w:pPr>
      <w:widowControl w:val="0"/>
      <w:jc w:val="both"/>
    </w:pPr>
  </w:style>
  <w:style w:type="paragraph" w:customStyle="1" w:styleId="F112DEF623B540A791EB5EEB9DDBB4D6">
    <w:name w:val="F112DEF623B540A791EB5EEB9DDBB4D6"/>
    <w:pPr>
      <w:widowControl w:val="0"/>
      <w:jc w:val="both"/>
    </w:pPr>
  </w:style>
  <w:style w:type="paragraph" w:customStyle="1" w:styleId="FDD661632E964B9FAC5A56BE0ACF6CE5">
    <w:name w:val="FDD661632E964B9FAC5A56BE0ACF6CE5"/>
    <w:pPr>
      <w:widowControl w:val="0"/>
      <w:jc w:val="both"/>
    </w:pPr>
  </w:style>
  <w:style w:type="paragraph" w:customStyle="1" w:styleId="303FD3BD00FC48C48D19A836B31B358C">
    <w:name w:val="303FD3BD00FC48C48D19A836B31B358C"/>
    <w:pPr>
      <w:widowControl w:val="0"/>
      <w:jc w:val="both"/>
    </w:pPr>
  </w:style>
  <w:style w:type="paragraph" w:customStyle="1" w:styleId="76DB326A0CE246B0A8F6C432E45ECC06">
    <w:name w:val="76DB326A0CE246B0A8F6C432E45ECC06"/>
    <w:pPr>
      <w:widowControl w:val="0"/>
      <w:jc w:val="both"/>
    </w:pPr>
  </w:style>
  <w:style w:type="paragraph" w:customStyle="1" w:styleId="DF04DD989D084417B1AC0873C830C0B2">
    <w:name w:val="DF04DD989D084417B1AC0873C830C0B2"/>
    <w:pPr>
      <w:widowControl w:val="0"/>
      <w:jc w:val="both"/>
    </w:pPr>
  </w:style>
  <w:style w:type="paragraph" w:customStyle="1" w:styleId="61BC36832F774787A2224E2B9F6818B5">
    <w:name w:val="61BC36832F774787A2224E2B9F6818B5"/>
    <w:pPr>
      <w:widowControl w:val="0"/>
      <w:jc w:val="both"/>
    </w:pPr>
  </w:style>
  <w:style w:type="paragraph" w:customStyle="1" w:styleId="A282C75409974F2D981B8F0AC7D45141">
    <w:name w:val="A282C75409974F2D981B8F0AC7D45141"/>
    <w:pPr>
      <w:widowControl w:val="0"/>
      <w:jc w:val="both"/>
    </w:pPr>
  </w:style>
  <w:style w:type="paragraph" w:customStyle="1" w:styleId="9A85DD2E84274E67B89B9FAD4D1010C0">
    <w:name w:val="9A85DD2E84274E67B89B9FAD4D1010C0"/>
    <w:pPr>
      <w:widowControl w:val="0"/>
      <w:jc w:val="both"/>
    </w:pPr>
  </w:style>
  <w:style w:type="paragraph" w:customStyle="1" w:styleId="B2FA92EC6DD942B99F8021BDDABE8D0F">
    <w:name w:val="B2FA92EC6DD942B99F8021BDDABE8D0F"/>
    <w:pPr>
      <w:widowControl w:val="0"/>
      <w:jc w:val="both"/>
    </w:pPr>
  </w:style>
  <w:style w:type="paragraph" w:customStyle="1" w:styleId="B9A41212736A425886BE3581286A2062">
    <w:name w:val="B9A41212736A425886BE3581286A20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项目十：几种排序算法比较</Abstract>
  <CompanyAddress/>
  <CompanyPhone>18936361545</CompanyPhone>
  <CompanyFax/>
  <CompanyEmail>电子邮件：tanrui106@163.com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72171-D3D2-4EBA-B57B-A69B24E9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年度报告（红黑设计）</Template>
  <TotalTime>854</TotalTime>
  <Pages>9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</dc:title>
  <dc:subject>谈瑞</dc:subject>
  <dc:creator>Kevin</dc:creator>
  <cp:keywords/>
  <dc:description/>
  <cp:lastModifiedBy>Tan</cp:lastModifiedBy>
  <cp:revision>167</cp:revision>
  <dcterms:created xsi:type="dcterms:W3CDTF">2017-10-22T12:47:00Z</dcterms:created>
  <dcterms:modified xsi:type="dcterms:W3CDTF">2017-12-11T14:03:00Z</dcterms:modified>
  <cp:contentStatus>个人网站：http://guitoubing.top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